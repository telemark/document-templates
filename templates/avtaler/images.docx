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3F6" w:rsidRPr="00706F9A" w:rsidRDefault="002D23F6" w:rsidP="002D23F6">
      <w:pPr>
        <w:pStyle w:val="Overskrift1"/>
      </w:pPr>
      <w:r w:rsidRPr="00706F9A">
        <w:t xml:space="preserve">Samtykkeerklæring for bruk av bilder og </w:t>
      </w:r>
      <w:r w:rsidR="00C22E85">
        <w:t>film</w:t>
      </w:r>
      <w:r w:rsidRPr="00706F9A">
        <w:t xml:space="preserve"> </w:t>
      </w:r>
    </w:p>
    <w:p w:rsidR="00982AAE" w:rsidRDefault="002D23F6" w:rsidP="002D23F6">
      <w:pPr>
        <w:pStyle w:val="Ingenmellomrom"/>
      </w:pPr>
      <w:r w:rsidRPr="00706F9A">
        <w:t xml:space="preserve">Vil du tillate at vi bruker bilder og filmer av deg som blir tatt på vegne av Telemark fylkeskommune? </w:t>
      </w:r>
      <w:r>
        <w:t xml:space="preserve">Ved å signere godtar du at fylkeskommunen kan ta bilder og filmer av deg i skolesammenheng mens du er elev ved skolen. </w:t>
      </w:r>
    </w:p>
    <w:p w:rsidR="00982AAE" w:rsidRDefault="00982AAE" w:rsidP="002D23F6">
      <w:pPr>
        <w:pStyle w:val="Ingenmellomrom"/>
      </w:pPr>
    </w:p>
    <w:p w:rsidR="002D23F6" w:rsidRDefault="002D23F6" w:rsidP="002D23F6">
      <w:pPr>
        <w:pStyle w:val="Ingenmellomrom"/>
      </w:pPr>
      <w:r>
        <w:t xml:space="preserve">Du godtar også at bildene vi tar av deg kan publiseres i sammenhenger som har med videregående opplæring å gjøre. Eksempler på bruk av bildene er på skolenes og fylkeskommunens hjemmesider, i sosiale medier, i presentasjoner eller i materiell som for eksempel brosjyrer. </w:t>
      </w:r>
    </w:p>
    <w:p w:rsidR="00982AAE" w:rsidRDefault="00982AAE" w:rsidP="002D23F6">
      <w:pPr>
        <w:pStyle w:val="Ingenmellomrom"/>
      </w:pPr>
    </w:p>
    <w:p w:rsidR="00982AAE" w:rsidRDefault="00982AAE" w:rsidP="002D23F6">
      <w:pPr>
        <w:pStyle w:val="Ingenmellomrom"/>
      </w:pPr>
      <w:r>
        <w:t>Bildene kan bli brukt i sammenhenger som har med videregående opplæring å gjøre, etter at du ikke lenger er elev ved skolen.</w:t>
      </w:r>
    </w:p>
    <w:p w:rsidR="00C67152" w:rsidRDefault="00C67152" w:rsidP="002D23F6">
      <w:pPr>
        <w:pStyle w:val="Ingenmellomrom"/>
      </w:pPr>
    </w:p>
    <w:p w:rsidR="00C22E85" w:rsidRDefault="00C22E85" w:rsidP="002D23F6">
      <w:pPr>
        <w:pStyle w:val="Ingenmellomrom"/>
      </w:pPr>
      <w:r>
        <w:t xml:space="preserve">Det er fylkeskommunen som har ansvaret for de offentlige videregående skolene i fylket. </w:t>
      </w:r>
    </w:p>
    <w:p w:rsidR="002D23F6" w:rsidRPr="00706F9A" w:rsidRDefault="002D23F6" w:rsidP="002D23F6">
      <w:pPr>
        <w:pStyle w:val="Overskrift2"/>
      </w:pPr>
      <w:r w:rsidRPr="00706F9A">
        <w:t xml:space="preserve">Ønsker du ikke at fylkeskommunen skal bruke bilder og filmer av deg? </w:t>
      </w:r>
    </w:p>
    <w:p w:rsidR="002D23F6" w:rsidRDefault="002D23F6" w:rsidP="002D23F6">
      <w:pPr>
        <w:pStyle w:val="Ingenmellomrom"/>
      </w:pPr>
      <w:r>
        <w:t xml:space="preserve">Da lar du være å signere og </w:t>
      </w:r>
      <w:r w:rsidR="00C22E85">
        <w:t>avbryte</w:t>
      </w:r>
      <w:r w:rsidR="00AB5775">
        <w:t>r</w:t>
      </w:r>
      <w:r>
        <w:t xml:space="preserve"> signeringen.</w:t>
      </w:r>
    </w:p>
    <w:p w:rsidR="002D23F6" w:rsidRDefault="002D23F6" w:rsidP="002D23F6">
      <w:pPr>
        <w:pStyle w:val="Ingenmellomrom"/>
      </w:pPr>
    </w:p>
    <w:p w:rsidR="002D23F6" w:rsidRPr="00706F9A" w:rsidRDefault="002D23F6" w:rsidP="002D23F6">
      <w:pPr>
        <w:pStyle w:val="Overskrift2"/>
      </w:pPr>
      <w:r w:rsidRPr="00706F9A">
        <w:t>Alle rettigheter</w:t>
      </w:r>
    </w:p>
    <w:p w:rsidR="002D23F6" w:rsidRDefault="002D23F6" w:rsidP="002D23F6">
      <w:pPr>
        <w:pStyle w:val="Ingenmellomrom"/>
      </w:pPr>
      <w:r>
        <w:t xml:space="preserve">Telemark fylkeskommune har alle rettigheter til bildematerialet, inkludert rett til publisering av bildene. </w:t>
      </w:r>
    </w:p>
    <w:p w:rsidR="00C22E85" w:rsidRDefault="00C22E85" w:rsidP="002D23F6">
      <w:pPr>
        <w:pStyle w:val="Ingenmellomrom"/>
      </w:pPr>
    </w:p>
    <w:p w:rsidR="00C22E85" w:rsidRDefault="00C22E85" w:rsidP="002D23F6">
      <w:pPr>
        <w:pStyle w:val="Ingenmellomrom"/>
      </w:pPr>
      <w:r>
        <w:t>Samtykket overtas av den sammenslåtte Vestfold og Telemark fylkeskommune fra 1. januar 2020.</w:t>
      </w:r>
    </w:p>
    <w:p w:rsidR="002D23F6" w:rsidRDefault="002D23F6" w:rsidP="002D23F6">
      <w:pPr>
        <w:pStyle w:val="Ingenmellomrom"/>
      </w:pPr>
    </w:p>
    <w:p w:rsidR="002D23F6" w:rsidRPr="002D23F6" w:rsidRDefault="002D23F6" w:rsidP="002D23F6">
      <w:pPr>
        <w:pStyle w:val="Overskrift2"/>
      </w:pPr>
      <w:r w:rsidRPr="002D23F6">
        <w:t>Du kan alltid trekke tilbake samtykket!</w:t>
      </w:r>
    </w:p>
    <w:p w:rsidR="002D23F6" w:rsidRDefault="002D23F6" w:rsidP="002D23F6">
      <w:pPr>
        <w:pStyle w:val="Ingenmellomrom"/>
      </w:pPr>
      <w:r>
        <w:t>Samtykket gjelder til det blir trukket tilbake. Hvis du ønsker å trekke samtykket tar du kontakt med kontoret på skolen din. Bildene vil da bli slettet.</w:t>
      </w:r>
      <w:r w:rsidR="00780B20">
        <w:t xml:space="preserve"> </w:t>
      </w:r>
    </w:p>
    <w:p w:rsidR="003A588D" w:rsidRDefault="003A588D" w:rsidP="002D23F6"/>
    <w:p w:rsidR="00C22E85" w:rsidRPr="00780B20" w:rsidRDefault="00C22E85" w:rsidP="002D23F6">
      <w:r w:rsidRPr="00C22E85">
        <w:rPr>
          <w:rStyle w:val="Overskrift2Tegn"/>
        </w:rPr>
        <w:t>Har du spørsmål?</w:t>
      </w:r>
      <w:r>
        <w:t xml:space="preserve"> </w:t>
      </w:r>
      <w:r>
        <w:br/>
        <w:t xml:space="preserve">Ta kontakt med administrasjonen på din skole hvis du lurer på noe. </w:t>
      </w:r>
    </w:p>
    <w:p w:rsidR="001E6569" w:rsidRDefault="001E6569" w:rsidP="002D23F6">
      <w:pPr>
        <w:rPr>
          <w:lang w:val="nn-NO"/>
        </w:rPr>
      </w:pPr>
    </w:p>
    <w:p w:rsidR="0007248B" w:rsidRDefault="0007248B" w:rsidP="002D23F6">
      <w:pPr>
        <w:rPr>
          <w:lang w:val="nn-NO"/>
        </w:rPr>
      </w:pPr>
    </w:p>
    <w:p w:rsidR="0007248B" w:rsidRDefault="0007248B" w:rsidP="002D23F6">
      <w:pPr>
        <w:rPr>
          <w:lang w:val="nn-NO"/>
        </w:rPr>
      </w:pPr>
      <w:r>
        <w:rPr>
          <w:lang w:val="nn-NO"/>
        </w:rPr>
        <w:t xml:space="preserve">Signatur (for deg som </w:t>
      </w:r>
      <w:proofErr w:type="spellStart"/>
      <w:r>
        <w:rPr>
          <w:lang w:val="nn-NO"/>
        </w:rPr>
        <w:t>ikke</w:t>
      </w:r>
      <w:proofErr w:type="spellEnd"/>
      <w:r>
        <w:rPr>
          <w:lang w:val="nn-NO"/>
        </w:rPr>
        <w:t xml:space="preserve"> underskriver digitalt)</w:t>
      </w:r>
    </w:p>
    <w:p w:rsidR="0007248B" w:rsidRDefault="0007248B" w:rsidP="002D23F6">
      <w:pPr>
        <w:rPr>
          <w:lang w:val="nn-NO"/>
        </w:rPr>
      </w:pPr>
    </w:p>
    <w:p w:rsidR="0007248B" w:rsidRDefault="0007248B" w:rsidP="002D23F6">
      <w:pPr>
        <w:rPr>
          <w:lang w:val="nn-NO"/>
        </w:rPr>
      </w:pPr>
      <w:r>
        <w:rPr>
          <w:lang w:val="nn-NO"/>
        </w:rPr>
        <w:t>Dato, sted</w:t>
      </w:r>
      <w:r>
        <w:rPr>
          <w:lang w:val="nn-NO"/>
        </w:rPr>
        <w:tab/>
      </w:r>
      <w:r>
        <w:rPr>
          <w:lang w:val="nn-NO"/>
        </w:rPr>
        <w:tab/>
      </w:r>
      <w:r>
        <w:rPr>
          <w:lang w:val="nn-NO"/>
        </w:rPr>
        <w:tab/>
      </w:r>
      <w:r>
        <w:rPr>
          <w:lang w:val="nn-NO"/>
        </w:rPr>
        <w:tab/>
      </w:r>
      <w:r>
        <w:rPr>
          <w:lang w:val="nn-NO"/>
        </w:rPr>
        <w:tab/>
      </w:r>
      <w:r>
        <w:rPr>
          <w:lang w:val="nn-NO"/>
        </w:rPr>
        <w:tab/>
      </w:r>
      <w:r>
        <w:rPr>
          <w:lang w:val="nn-NO"/>
        </w:rPr>
        <w:tab/>
        <w:t>Signatur</w:t>
      </w:r>
      <w:r>
        <w:rPr>
          <w:lang w:val="nn-NO"/>
        </w:rPr>
        <w:tab/>
      </w:r>
    </w:p>
    <w:p w:rsidR="0007248B" w:rsidRPr="00C22E85" w:rsidRDefault="0007248B" w:rsidP="002D23F6">
      <w:pPr>
        <w:rPr>
          <w:lang w:val="nn-NO"/>
        </w:rPr>
      </w:pPr>
      <w:r>
        <w:rPr>
          <w:lang w:val="nn-NO"/>
        </w:rPr>
        <w:t>____________________</w:t>
      </w:r>
      <w:r>
        <w:rPr>
          <w:lang w:val="nn-NO"/>
        </w:rPr>
        <w:tab/>
      </w:r>
      <w:r>
        <w:rPr>
          <w:lang w:val="nn-NO"/>
        </w:rPr>
        <w:tab/>
      </w:r>
      <w:r>
        <w:rPr>
          <w:lang w:val="nn-NO"/>
        </w:rPr>
        <w:tab/>
      </w:r>
      <w:r>
        <w:rPr>
          <w:lang w:val="nn-NO"/>
        </w:rPr>
        <w:tab/>
      </w:r>
      <w:r>
        <w:rPr>
          <w:lang w:val="nn-NO"/>
        </w:rPr>
        <w:tab/>
        <w:t>_______________________________</w:t>
      </w:r>
    </w:p>
    <w:sectPr w:rsidR="0007248B" w:rsidRPr="00C22E85" w:rsidSect="00657F6F">
      <w:headerReference w:type="first" r:id="rId12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28D0A3" w16cid:durableId="1F16939F"/>
  <w16cid:commentId w16cid:paraId="55B721EF" w16cid:durableId="1F1696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814" w:rsidRDefault="00E42814" w:rsidP="001144CF">
      <w:r>
        <w:separator/>
      </w:r>
    </w:p>
  </w:endnote>
  <w:endnote w:type="continuationSeparator" w:id="0">
    <w:p w:rsidR="00E42814" w:rsidRDefault="00E42814" w:rsidP="0011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814" w:rsidRDefault="00E42814" w:rsidP="001144CF">
      <w:r>
        <w:separator/>
      </w:r>
    </w:p>
  </w:footnote>
  <w:footnote w:type="continuationSeparator" w:id="0">
    <w:p w:rsidR="00E42814" w:rsidRDefault="00E42814" w:rsidP="0011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692815E4" wp14:editId="41DCB80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80B"/>
    <w:multiLevelType w:val="hybridMultilevel"/>
    <w:tmpl w:val="64A0B9B4"/>
    <w:lvl w:ilvl="0" w:tplc="13D2B3EA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78E5"/>
    <w:multiLevelType w:val="hybridMultilevel"/>
    <w:tmpl w:val="85AA3C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611EE"/>
    <w:multiLevelType w:val="hybridMultilevel"/>
    <w:tmpl w:val="021E8A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67E02"/>
    <w:multiLevelType w:val="hybridMultilevel"/>
    <w:tmpl w:val="BDA298C4"/>
    <w:lvl w:ilvl="0" w:tplc="13D2B3EA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F517C"/>
    <w:multiLevelType w:val="hybridMultilevel"/>
    <w:tmpl w:val="75D4CBEC"/>
    <w:lvl w:ilvl="0" w:tplc="13D2B3EA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F7EB4"/>
    <w:multiLevelType w:val="hybridMultilevel"/>
    <w:tmpl w:val="49E2BB8C"/>
    <w:lvl w:ilvl="0" w:tplc="9C18C6CA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7557E"/>
    <w:multiLevelType w:val="hybridMultilevel"/>
    <w:tmpl w:val="08785B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B5AAA"/>
    <w:multiLevelType w:val="hybridMultilevel"/>
    <w:tmpl w:val="C8A024C2"/>
    <w:lvl w:ilvl="0" w:tplc="13D2B3EA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C6"/>
    <w:rsid w:val="00002C7E"/>
    <w:rsid w:val="00025AC6"/>
    <w:rsid w:val="0004130A"/>
    <w:rsid w:val="00056EED"/>
    <w:rsid w:val="00061BA9"/>
    <w:rsid w:val="0007248B"/>
    <w:rsid w:val="00090A02"/>
    <w:rsid w:val="000943F1"/>
    <w:rsid w:val="000B76E6"/>
    <w:rsid w:val="000B7E12"/>
    <w:rsid w:val="000E13FD"/>
    <w:rsid w:val="000E1975"/>
    <w:rsid w:val="000E2462"/>
    <w:rsid w:val="001144CF"/>
    <w:rsid w:val="00114651"/>
    <w:rsid w:val="001428B8"/>
    <w:rsid w:val="001502A9"/>
    <w:rsid w:val="00155874"/>
    <w:rsid w:val="001876ED"/>
    <w:rsid w:val="001B08F3"/>
    <w:rsid w:val="001D03BA"/>
    <w:rsid w:val="001E6569"/>
    <w:rsid w:val="00233743"/>
    <w:rsid w:val="00277798"/>
    <w:rsid w:val="00287C82"/>
    <w:rsid w:val="002D23F6"/>
    <w:rsid w:val="003078A6"/>
    <w:rsid w:val="00351A6D"/>
    <w:rsid w:val="003A588D"/>
    <w:rsid w:val="003A5C8C"/>
    <w:rsid w:val="00414771"/>
    <w:rsid w:val="00422239"/>
    <w:rsid w:val="0045562E"/>
    <w:rsid w:val="00480DE7"/>
    <w:rsid w:val="00483A46"/>
    <w:rsid w:val="004F39B7"/>
    <w:rsid w:val="00520DD1"/>
    <w:rsid w:val="00522C03"/>
    <w:rsid w:val="00543F9D"/>
    <w:rsid w:val="005447DD"/>
    <w:rsid w:val="005536CA"/>
    <w:rsid w:val="005551F5"/>
    <w:rsid w:val="0058638C"/>
    <w:rsid w:val="005E4EED"/>
    <w:rsid w:val="00656FF2"/>
    <w:rsid w:val="00657F6F"/>
    <w:rsid w:val="006A131D"/>
    <w:rsid w:val="007216CC"/>
    <w:rsid w:val="007439F9"/>
    <w:rsid w:val="007517D4"/>
    <w:rsid w:val="00780B20"/>
    <w:rsid w:val="00781EA3"/>
    <w:rsid w:val="007A2ACF"/>
    <w:rsid w:val="007C254B"/>
    <w:rsid w:val="0081633C"/>
    <w:rsid w:val="00823381"/>
    <w:rsid w:val="00854B31"/>
    <w:rsid w:val="00855786"/>
    <w:rsid w:val="008A4206"/>
    <w:rsid w:val="008B2C7C"/>
    <w:rsid w:val="008C0307"/>
    <w:rsid w:val="008E71E9"/>
    <w:rsid w:val="008F02CF"/>
    <w:rsid w:val="00900AA0"/>
    <w:rsid w:val="00906627"/>
    <w:rsid w:val="00936E49"/>
    <w:rsid w:val="00952FB1"/>
    <w:rsid w:val="0095657C"/>
    <w:rsid w:val="00966660"/>
    <w:rsid w:val="00982AAE"/>
    <w:rsid w:val="00A013B3"/>
    <w:rsid w:val="00A12923"/>
    <w:rsid w:val="00A25ADA"/>
    <w:rsid w:val="00AB5775"/>
    <w:rsid w:val="00AD4FB9"/>
    <w:rsid w:val="00AE5AAB"/>
    <w:rsid w:val="00AE5BBE"/>
    <w:rsid w:val="00AF70D9"/>
    <w:rsid w:val="00B36950"/>
    <w:rsid w:val="00B40C06"/>
    <w:rsid w:val="00B559BD"/>
    <w:rsid w:val="00BC13FD"/>
    <w:rsid w:val="00BC1A86"/>
    <w:rsid w:val="00BC436F"/>
    <w:rsid w:val="00C00754"/>
    <w:rsid w:val="00C22E85"/>
    <w:rsid w:val="00C35BEE"/>
    <w:rsid w:val="00C67152"/>
    <w:rsid w:val="00CC1127"/>
    <w:rsid w:val="00CD701D"/>
    <w:rsid w:val="00D0294C"/>
    <w:rsid w:val="00E07DE7"/>
    <w:rsid w:val="00E10802"/>
    <w:rsid w:val="00E11F2A"/>
    <w:rsid w:val="00E22884"/>
    <w:rsid w:val="00E31FF8"/>
    <w:rsid w:val="00E42814"/>
    <w:rsid w:val="00E457F4"/>
    <w:rsid w:val="00E47835"/>
    <w:rsid w:val="00E64948"/>
    <w:rsid w:val="00E967EB"/>
    <w:rsid w:val="00EA3B74"/>
    <w:rsid w:val="00EC2C4E"/>
    <w:rsid w:val="00F05475"/>
    <w:rsid w:val="00F205E5"/>
    <w:rsid w:val="00F370A0"/>
    <w:rsid w:val="00F41965"/>
    <w:rsid w:val="00F42797"/>
    <w:rsid w:val="00F60DA9"/>
    <w:rsid w:val="00F65FFA"/>
    <w:rsid w:val="00FA3427"/>
    <w:rsid w:val="00FB2D6F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5A3658"/>
  <w15:docId w15:val="{A37B59E9-508F-487B-9882-3B36FA3B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 w:line="260" w:lineRule="atLeast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 w:line="260" w:lineRule="atLeas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 w:line="260" w:lineRule="atLeast"/>
      <w:outlineLvl w:val="2"/>
    </w:pPr>
    <w:rPr>
      <w:rFonts w:asciiTheme="majorHAnsi" w:eastAsiaTheme="majorEastAsia" w:hAnsiTheme="majorHAnsi" w:cstheme="majorBidi"/>
      <w:color w:val="000000" w:themeColor="text1"/>
      <w:sz w:val="22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 w:line="260" w:lineRule="atLeas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Hyperkobling">
    <w:name w:val="Hyperlink"/>
    <w:basedOn w:val="Standardskriftforavsnitt"/>
    <w:uiPriority w:val="99"/>
    <w:unhideWhenUsed/>
    <w:rsid w:val="00025AC6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3A588D"/>
    <w:pPr>
      <w:spacing w:line="260" w:lineRule="atLeast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3A588D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3A588D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3A588D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A588D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3A588D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A588D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A588D"/>
    <w:rPr>
      <w:rFonts w:ascii="Segoe UI" w:hAnsi="Segoe UI" w:cs="Segoe UI"/>
      <w:sz w:val="18"/>
      <w:szCs w:val="18"/>
    </w:rPr>
  </w:style>
  <w:style w:type="paragraph" w:styleId="Ingenmellomrom">
    <w:name w:val="No Spacing"/>
    <w:uiPriority w:val="1"/>
    <w:qFormat/>
    <w:rsid w:val="00A25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2013\Nye%20maler\TFK%20blank%20mal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/>
  <mottaker/>
  <adresse/>
  <postnummer/>
  <varref/>
  <vardato/>
  <kontaktperson/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tArchiveReference xmlns="0df99a4d-8ddd-4853-add7-6f42548de635" xsi:nil="true"/>
    <GtProjectFinanceName xmlns="0df99a4d-8ddd-4853-add7-6f42548de635" xsi:nil="true"/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Kategori xmlns="56361518-bf6b-460c-8eb0-54837a2eed4b">Maler</Kategori>
    <j275d73afd4d48babcc131526460d57b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Utdanning</TermName>
          <TermId xmlns="http://schemas.microsoft.com/office/infopath/2007/PartnerControls">46475d37-c854-439e-b04b-2433f2dc2566</TermId>
        </TermInfo>
      </Terms>
    </j275d73afd4d48babcc131526460d57b>
    <TaxCatchAll xmlns="1035ec43-ecc5-41ed-b823-4b902fff788d">
      <Value>19</Value>
      <Value>4</Value>
      <Value>10</Value>
    </TaxCatchAll>
    <GtProjectNumber xmlns="0df99a4d-8ddd-4853-add7-6f42548de635" xsi:nil="true"/>
    <ddb690447d2c486586ecb7141378040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Organisasjonsutvikling</TermName>
          <TermId xmlns="http://schemas.microsoft.com/office/infopath/2007/PartnerControls">682706ae-a2d7-47ed-81d7-f8b6f30e0340</TermId>
        </TermInfo>
      </Terms>
    </ddb690447d2c486586ecb71413780409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B920FDD85D88B945A4439A64ED528EE4" ma:contentTypeVersion="14" ma:contentTypeDescription="Opprett et nytt dokument." ma:contentTypeScope="" ma:versionID="a82d27b75fb5565c7679c94001920d3d">
  <xsd:schema xmlns:xsd="http://www.w3.org/2001/XMLSchema" xmlns:xs="http://www.w3.org/2001/XMLSchema" xmlns:p="http://schemas.microsoft.com/office/2006/metadata/properties" xmlns:ns2="0df99a4d-8ddd-4853-add7-6f42548de635" xmlns:ns3="1035ec43-ecc5-41ed-b823-4b902fff788d" xmlns:ns4="56361518-bf6b-460c-8eb0-54837a2eed4b" targetNamespace="http://schemas.microsoft.com/office/2006/metadata/properties" ma:root="true" ma:fieldsID="9f28223aab9db9fbb245f367cd32066a" ns2:_="" ns3:_="" ns4:_="">
    <xsd:import namespace="0df99a4d-8ddd-4853-add7-6f42548de635"/>
    <xsd:import namespace="1035ec43-ecc5-41ed-b823-4b902fff788d"/>
    <xsd:import namespace="56361518-bf6b-460c-8eb0-54837a2eed4b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  <xsd:element ref="ns4:Kategor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61518-bf6b-460c-8eb0-54837a2eed4b" elementFormDefault="qualified">
    <xsd:import namespace="http://schemas.microsoft.com/office/2006/documentManagement/types"/>
    <xsd:import namespace="http://schemas.microsoft.com/office/infopath/2007/PartnerControls"/>
    <xsd:element name="Kategori" ma:index="19" nillable="true" ma:displayName="Kategori" ma:default="Styringsdokumenter" ma:format="Dropdown" ma:internalName="Kategori">
      <xsd:simpleType>
        <xsd:union memberTypes="dms:Text">
          <xsd:simpleType>
            <xsd:restriction base="dms:Choice">
              <xsd:enumeration value="Styringsdokumenter"/>
              <xsd:enumeration value="Gevinstanalyser"/>
              <xsd:enumeration value="Avtaler og skjemaer"/>
              <xsd:enumeration value="Presentasjoner"/>
              <xsd:enumeration value="Gevinstverksted"/>
              <xsd:enumeration value="Interessentanalyse"/>
              <xsd:enumeration value="Kommunikasjonsplan"/>
              <xsd:enumeration value="Prosjektforslag"/>
              <xsd:enumeration value="Prosjektmandat"/>
              <xsd:enumeration value="Skjemaer og avtaler"/>
              <xsd:enumeration value="Maler"/>
              <xsd:enumeration value="Opplæring"/>
              <xsd:enumeration value="Annet"/>
              <xsd:enumeration value="Fakturering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31938697-DF02-4C2A-B24D-189A92DAF907}">
  <ds:schemaRefs>
    <ds:schemaRef ds:uri="http://schemas.microsoft.com/office/2006/metadata/properties"/>
    <ds:schemaRef ds:uri="http://schemas.microsoft.com/office/infopath/2007/PartnerControls"/>
    <ds:schemaRef ds:uri="0df99a4d-8ddd-4853-add7-6f42548de635"/>
    <ds:schemaRef ds:uri="56361518-bf6b-460c-8eb0-54837a2eed4b"/>
    <ds:schemaRef ds:uri="1035ec43-ecc5-41ed-b823-4b902fff788d"/>
  </ds:schemaRefs>
</ds:datastoreItem>
</file>

<file path=customXml/itemProps3.xml><?xml version="1.0" encoding="utf-8"?>
<ds:datastoreItem xmlns:ds="http://schemas.openxmlformats.org/officeDocument/2006/customXml" ds:itemID="{3BBDF89C-E7F3-4706-BB0F-F4DF45A946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D079A9-57BA-4F61-8DB6-BBD70CB34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56361518-bf6b-460c-8eb0-54837a2ee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A7ADEAC-4F87-4CCC-A64E-29A631415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TFK blank mal</Template>
  <TotalTime>2</TotalTime>
  <Pages>1</Pages>
  <Words>240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drue</dc:creator>
  <cp:keywords/>
  <dc:description>Template by addpoint.no</dc:description>
  <cp:lastModifiedBy>Eva Seilskjær Frydendal</cp:lastModifiedBy>
  <cp:revision>4</cp:revision>
  <dcterms:created xsi:type="dcterms:W3CDTF">2018-08-14T07:49:00Z</dcterms:created>
  <dcterms:modified xsi:type="dcterms:W3CDTF">2018-09-11T08:10:00Z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0x010100293FDE3FCADA480B9A77BBDAD7DFA28C0100B920FDD85D88B945A4439A64ED528EE4</vt:lpwstr>
  </property>
  <property fmtid="{D5CDD505-2E9C-101B-9397-08002B2CF9AE}" pid="4" name="GtProjectPhase">
    <vt:lpwstr>4;#Gjennomføre|99d7765a-c786-4792-a1a1-866ef0f982b9</vt:lpwstr>
  </property>
  <property fmtid="{D5CDD505-2E9C-101B-9397-08002B2CF9AE}" pid="5" name="GtProjectType">
    <vt:lpwstr>19;#Organisasjonsutvikling|682706ae-a2d7-47ed-81d7-f8b6f30e0340</vt:lpwstr>
  </property>
  <property fmtid="{D5CDD505-2E9C-101B-9397-08002B2CF9AE}" pid="6" name="GtProjectServiceArea">
    <vt:lpwstr>10;#Utdanning|46475d37-c854-439e-b04b-2433f2dc2566</vt:lpwstr>
  </property>
</Properties>
</file>