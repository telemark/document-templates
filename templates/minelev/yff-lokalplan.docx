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44"/>
        <w:gridCol w:w="2322"/>
        <w:gridCol w:w="2322"/>
      </w:tblGrid>
      <w:tr w:rsidR="006923DC" w14:paraId="46E0E74D" w14:textId="77777777" w:rsidTr="00F525CE">
        <w:trPr>
          <w:trHeight w:val="1245"/>
        </w:trPr>
        <w:tc>
          <w:tcPr>
            <w:tcW w:w="4644" w:type="dxa"/>
            <w:vMerge w:val="restart"/>
          </w:tcPr>
          <w:p w14:paraId="3FAA43AF" w14:textId="77777777" w:rsidR="006923DC" w:rsidRDefault="006923DC" w:rsidP="006923DC">
            <w:pPr>
              <w:spacing w:after="0"/>
            </w:pPr>
            <w:r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0FB8CB40" w14:textId="4D913793" w:rsidR="006923DC" w:rsidRDefault="00A127E0" w:rsidP="006923DC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f</w:t>
            </w:r>
            <w:r w:rsidR="00DF7F67">
              <w:t>o</w:t>
            </w:r>
            <w:r>
              <w:t>dselsnummerElev</w:t>
            </w:r>
            <w:proofErr w:type="spellEnd"/>
            <w:r>
              <w:t xml:space="preserve">} </w:t>
            </w:r>
          </w:p>
          <w:p w14:paraId="4D75F32E" w14:textId="77777777" w:rsidR="00A127E0" w:rsidRDefault="00A127E0" w:rsidP="006923DC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klasseTrinn</w:t>
            </w:r>
            <w:proofErr w:type="spellEnd"/>
            <w:r>
              <w:t xml:space="preserve">} </w:t>
            </w:r>
          </w:p>
          <w:p w14:paraId="01F37090" w14:textId="3E58933D" w:rsidR="00A127E0" w:rsidRDefault="00A127E0" w:rsidP="006923DC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skoleAar</w:t>
            </w:r>
            <w:proofErr w:type="spellEnd"/>
            <w:r>
              <w:t xml:space="preserve">} </w:t>
            </w:r>
          </w:p>
        </w:tc>
        <w:tc>
          <w:tcPr>
            <w:tcW w:w="4644" w:type="dxa"/>
            <w:gridSpan w:val="2"/>
            <w:vAlign w:val="bottom"/>
          </w:tcPr>
          <w:p w14:paraId="7331EB92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5D274723" w14:textId="77777777" w:rsidR="006923DC" w:rsidRPr="00857E0D" w:rsidRDefault="006923DC" w:rsidP="006923DC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6923DC" w14:paraId="3DA9E210" w14:textId="77777777" w:rsidTr="00F525CE">
        <w:trPr>
          <w:trHeight w:hRule="exact" w:val="1245"/>
        </w:trPr>
        <w:tc>
          <w:tcPr>
            <w:tcW w:w="4644" w:type="dxa"/>
            <w:vMerge/>
          </w:tcPr>
          <w:p w14:paraId="3D1649CB" w14:textId="77777777" w:rsidR="006923DC" w:rsidRDefault="006923DC" w:rsidP="006923DC">
            <w:pPr>
              <w:spacing w:after="0"/>
            </w:pPr>
          </w:p>
        </w:tc>
        <w:tc>
          <w:tcPr>
            <w:tcW w:w="2322" w:type="dxa"/>
          </w:tcPr>
          <w:p w14:paraId="1B19BBE7" w14:textId="77777777" w:rsidR="006923DC" w:rsidRDefault="006923DC" w:rsidP="006923DC">
            <w:pPr>
              <w:pStyle w:val="Topptekst"/>
              <w:jc w:val="right"/>
            </w:pPr>
            <w:r>
              <w:t>Vår dato:</w:t>
            </w:r>
          </w:p>
          <w:p w14:paraId="454A4783" w14:textId="77777777" w:rsidR="006923DC" w:rsidRDefault="006923DC" w:rsidP="006923DC">
            <w:pPr>
              <w:pStyle w:val="Topptekst"/>
              <w:jc w:val="right"/>
            </w:pPr>
          </w:p>
          <w:p w14:paraId="4DA64814" w14:textId="0602F521" w:rsidR="006923DC" w:rsidRDefault="006923DC" w:rsidP="006923DC">
            <w:pPr>
              <w:pStyle w:val="Topptekst"/>
              <w:jc w:val="right"/>
            </w:pPr>
            <w:r>
              <w:t>Unntatt offentlighet iht</w:t>
            </w:r>
            <w:r w:rsidR="00D93B7D">
              <w:t>.</w:t>
            </w:r>
            <w:r>
              <w:t>:</w:t>
            </w:r>
          </w:p>
          <w:p w14:paraId="7F27F8C9" w14:textId="77777777" w:rsidR="006923DC" w:rsidRDefault="006923DC" w:rsidP="006923DC">
            <w:pPr>
              <w:pStyle w:val="Topptekst"/>
              <w:jc w:val="right"/>
            </w:pPr>
          </w:p>
          <w:p w14:paraId="3B8028D6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  <w:p w14:paraId="3EAB7049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51FF727E" w14:textId="77777777" w:rsidR="006923DC" w:rsidRDefault="006923DC" w:rsidP="006923DC">
            <w:pPr>
              <w:pStyle w:val="Topptekst"/>
              <w:jc w:val="right"/>
            </w:pPr>
            <w:r>
              <w:t>{dato}</w:t>
            </w:r>
          </w:p>
          <w:p w14:paraId="4FD81AAC" w14:textId="77777777" w:rsidR="006923DC" w:rsidRDefault="006923DC" w:rsidP="006923DC">
            <w:pPr>
              <w:pStyle w:val="Topptekst"/>
              <w:jc w:val="right"/>
            </w:pPr>
          </w:p>
          <w:p w14:paraId="30841C97" w14:textId="77777777" w:rsidR="006923DC" w:rsidRDefault="006923DC" w:rsidP="006923DC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57499A1B" w14:textId="77777777" w:rsidR="006923DC" w:rsidRDefault="006923DC" w:rsidP="006923DC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314297262"/>
        <w:placeholder>
          <w:docPart w:val="63AAB38373274D0C8172F0C3A1126146"/>
        </w:placeholder>
      </w:sdtPr>
      <w:sdtEndPr>
        <w:rPr>
          <w:b/>
        </w:rPr>
      </w:sdtEndPr>
      <w:sdtContent>
        <w:p w14:paraId="49BE8227" w14:textId="77777777" w:rsidR="00397443" w:rsidRDefault="00397443" w:rsidP="00397443">
          <w:pPr>
            <w:pStyle w:val="Overskrift1"/>
          </w:pPr>
          <w:r>
            <w:t>Elevens lokale læreplan i yrkesfaglig fordypning (YFF)</w:t>
          </w:r>
        </w:p>
      </w:sdtContent>
    </w:sdt>
    <w:p w14:paraId="2C93EE2E" w14:textId="77777777" w:rsidR="00397443" w:rsidRDefault="00397443" w:rsidP="00397443">
      <w:r>
        <w:t xml:space="preserve">Yrkesfaglig fordypning skal normalt brukes til opplæring i kompetansemål hentet fra læreplaner Vg3 for opplæring i bedrift og i skole. Det skal utarbeides lokale læreplaner basert på de nasjonale kompetansemålene. Det skal framgå av den lokale læreplanen hvilke nasjonale kompetansemål som ligger til grunn for opplæringen. </w:t>
      </w:r>
    </w:p>
    <w:p w14:paraId="422536A6" w14:textId="77777777" w:rsidR="00397443" w:rsidRDefault="00397443" w:rsidP="00397443">
      <w:pPr>
        <w:pStyle w:val="Overskrift2"/>
      </w:pPr>
      <w:r>
        <w:t>Skolens felles mål for yrkesfaglig fordypning i Telemark – gjelder Vg1 og Vg2</w:t>
      </w:r>
    </w:p>
    <w:p w14:paraId="28AE5346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Faget skal bidra til å introdusere eleven for arbeidslivet.</w:t>
      </w:r>
    </w:p>
    <w:p w14:paraId="42BD7D85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Faget skal gi regionalt og lokalt arbeidsliv mulighet til å definere innholdet i opplæringen i tråd med lokale kompetansebehov basert på læreplaner i aktuelle fag.</w:t>
      </w:r>
    </w:p>
    <w:p w14:paraId="7A853007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 få mulighet til å veksle mellom ulike læringsarenaer og oppleve realistiske arbeidssituasjoner under utplasseringen.</w:t>
      </w:r>
    </w:p>
    <w:p w14:paraId="62907F24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 få godt grunnlag for å velge lærefag og mulighet til å bli kjent med potensielle lærebedrifter.</w:t>
      </w:r>
    </w:p>
    <w:p w14:paraId="5C6A78FE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 xml:space="preserve">Eleven skal få erfaring med innhold, oppgaver og arbeidsmåter som kjennetegner yrkene utdanningsprogrammet kvalifiserer for, og få mulighet til å fordype seg i kompetansemålene fra læreplanene på Vg3-nivå. </w:t>
      </w:r>
    </w:p>
    <w:p w14:paraId="7BB09E35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 få mulighet til å prøve ut ett eller flere aktuelle lærefag.</w:t>
      </w:r>
    </w:p>
    <w:p w14:paraId="41B253B6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skal, i samarbeid med lærer, utarbeide egen læreplan for YFF-faget tilpasset bedriften eller skolen, se elevens lokale læreplan.</w:t>
      </w:r>
    </w:p>
    <w:p w14:paraId="71423BB7" w14:textId="77777777" w:rsidR="00397443" w:rsidRDefault="00397443" w:rsidP="00397443">
      <w:pPr>
        <w:pStyle w:val="Listeavsnitt"/>
        <w:numPr>
          <w:ilvl w:val="0"/>
          <w:numId w:val="1"/>
        </w:numPr>
      </w:pPr>
      <w:r>
        <w:t>Eleven skal delta i planlegging, gjennomføring, dokumentasjon og vurdering av eget arbeid.</w:t>
      </w:r>
    </w:p>
    <w:p w14:paraId="14F9CA14" w14:textId="77777777" w:rsidR="00397443" w:rsidRDefault="00397443" w:rsidP="00397443">
      <w:pPr>
        <w:pStyle w:val="Overskrift2"/>
      </w:pPr>
      <w:r>
        <w:t xml:space="preserve">Hvor mange timer skal brukes på yrkesfaglig fordypning? </w:t>
      </w:r>
    </w:p>
    <w:p w14:paraId="4DCA18A3" w14:textId="77777777" w:rsidR="00397443" w:rsidRDefault="00397443" w:rsidP="00397443">
      <w:pPr>
        <w:pStyle w:val="Listeavsnitt"/>
        <w:numPr>
          <w:ilvl w:val="0"/>
          <w:numId w:val="2"/>
        </w:numPr>
      </w:pPr>
      <w:r>
        <w:t xml:space="preserve">Vg1: omfanget av faget er 168 årstimer </w:t>
      </w:r>
    </w:p>
    <w:p w14:paraId="5D2007F8" w14:textId="77777777" w:rsidR="00397443" w:rsidRDefault="00397443" w:rsidP="00397443">
      <w:pPr>
        <w:pStyle w:val="Listeavsnitt"/>
        <w:numPr>
          <w:ilvl w:val="0"/>
          <w:numId w:val="2"/>
        </w:numPr>
      </w:pPr>
      <w:r>
        <w:t>Vg2: omfanget av faget er på 253 årstimer</w:t>
      </w:r>
    </w:p>
    <w:p w14:paraId="30DE9E5F" w14:textId="77777777" w:rsidR="00397443" w:rsidRDefault="00397443" w:rsidP="00397443"/>
    <w:p w14:paraId="676E5DDA" w14:textId="77777777" w:rsidR="00397443" w:rsidRDefault="00397443" w:rsidP="00397443">
      <w:r>
        <w:t>Timetallet er oppgitt i 60 minutters enheter. I 45 minutters skoletimer utgjør dette 6 uketimer på Vg1 (224 årstimer) og 9 uketimer på Vg2 (337 årstimer).</w:t>
      </w:r>
    </w:p>
    <w:p w14:paraId="10136F02" w14:textId="77777777" w:rsidR="00397443" w:rsidRDefault="00397443" w:rsidP="00397443">
      <w:pPr>
        <w:pStyle w:val="Overskrift2"/>
      </w:pPr>
      <w:r>
        <w:lastRenderedPageBreak/>
        <w:t>Lokal læreplan for {</w:t>
      </w:r>
      <w:proofErr w:type="spellStart"/>
      <w:r>
        <w:t>navnElev</w:t>
      </w:r>
      <w:proofErr w:type="spellEnd"/>
      <w:r>
        <w:t>} for skoleåret {</w:t>
      </w:r>
      <w:proofErr w:type="spellStart"/>
      <w:r>
        <w:t>skoleAar</w:t>
      </w:r>
      <w:proofErr w:type="spellEnd"/>
      <w:r>
        <w:t>}</w:t>
      </w:r>
    </w:p>
    <w:p w14:paraId="54964809" w14:textId="77777777" w:rsidR="00397443" w:rsidRDefault="00397443" w:rsidP="00397443">
      <w:r>
        <w:t>{</w:t>
      </w:r>
      <w:proofErr w:type="spellStart"/>
      <w:r>
        <w:t>lokalLaereplan</w:t>
      </w:r>
      <w:proofErr w:type="spellEnd"/>
      <w:r>
        <w:t>}</w:t>
      </w:r>
    </w:p>
    <w:p w14:paraId="245676D6" w14:textId="77777777" w:rsidR="00397443" w:rsidRDefault="00397443" w:rsidP="00397443">
      <w:r>
        <w:t>Elevens lokale læreplan er godkjent av den rektor har delegert ansvaret til.</w:t>
      </w:r>
    </w:p>
    <w:p w14:paraId="37861CAA" w14:textId="77777777" w:rsidR="00356EB4" w:rsidRDefault="00356EB4" w:rsidP="00356EB4"/>
    <w:p w14:paraId="2F06855E" w14:textId="77777777" w:rsidR="00356EB4" w:rsidRDefault="00356EB4" w:rsidP="00356EB4">
      <w:pPr>
        <w:keepNext/>
        <w:keepLines/>
        <w:spacing w:before="480"/>
      </w:pPr>
      <w:r>
        <w:t>Med vennlig hilsen</w:t>
      </w:r>
    </w:p>
    <w:p w14:paraId="2837384C" w14:textId="74697F04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</w:t>
      </w:r>
      <w:r w:rsidR="00397443">
        <w:t>Laer</w:t>
      </w:r>
      <w:r>
        <w:t>er</w:t>
      </w:r>
      <w:proofErr w:type="spellEnd"/>
      <w:r>
        <w:t>}</w:t>
      </w:r>
    </w:p>
    <w:p w14:paraId="69778A95" w14:textId="77777777" w:rsidR="00356EB4" w:rsidRDefault="00DB55CE" w:rsidP="00356EB4">
      <w:pPr>
        <w:keepNext/>
        <w:keepLines/>
        <w:spacing w:after="0"/>
      </w:pPr>
      <w:r>
        <w:t>{</w:t>
      </w:r>
      <w:proofErr w:type="spellStart"/>
      <w:r>
        <w:t>navnSkole</w:t>
      </w:r>
      <w:proofErr w:type="spellEnd"/>
      <w:r>
        <w:t>}</w:t>
      </w:r>
    </w:p>
    <w:p w14:paraId="37F9D105" w14:textId="59D05F26" w:rsidR="00356EB4" w:rsidRDefault="00DB55CE" w:rsidP="00D93B7D">
      <w:pPr>
        <w:keepNext/>
        <w:keepLines/>
        <w:spacing w:after="0"/>
      </w:pPr>
      <w:r>
        <w:t>{</w:t>
      </w:r>
      <w:proofErr w:type="spellStart"/>
      <w:r>
        <w:t>tlfSkole</w:t>
      </w:r>
      <w:proofErr w:type="spellEnd"/>
      <w:r>
        <w:t>}</w:t>
      </w:r>
    </w:p>
    <w:p w14:paraId="29DF105E" w14:textId="77777777" w:rsidR="00D93B7D" w:rsidRDefault="00D93B7D" w:rsidP="00D93B7D">
      <w:pPr>
        <w:keepNext/>
        <w:keepLines/>
        <w:spacing w:after="0"/>
      </w:pPr>
    </w:p>
    <w:p w14:paraId="05D49173" w14:textId="77777777" w:rsidR="00356EB4" w:rsidRPr="00014766" w:rsidRDefault="00356EB4" w:rsidP="00356EB4">
      <w:pPr>
        <w:rPr>
          <w:rStyle w:val="Utheving"/>
        </w:rPr>
      </w:pPr>
      <w:r w:rsidRPr="00014766">
        <w:rPr>
          <w:rStyle w:val="Utheving"/>
        </w:rPr>
        <w:t>Dokumentet er elektronisk godk</w:t>
      </w:r>
      <w:r w:rsidR="00443E2F">
        <w:rPr>
          <w:rStyle w:val="Utheving"/>
        </w:rPr>
        <w:t>j</w:t>
      </w:r>
      <w:r w:rsidRPr="00014766">
        <w:rPr>
          <w:rStyle w:val="Utheving"/>
        </w:rPr>
        <w:t>ent og sendes uten signatur.</w:t>
      </w:r>
    </w:p>
    <w:p w14:paraId="58CE7D63" w14:textId="4A65DFC3" w:rsidR="005A47A9" w:rsidRDefault="005A47A9">
      <w:pPr>
        <w:spacing w:after="160" w:line="259" w:lineRule="auto"/>
      </w:pPr>
    </w:p>
    <w:p w14:paraId="41460C50" w14:textId="3753360D" w:rsidR="00DF7F67" w:rsidRDefault="00DF7F67">
      <w:pPr>
        <w:spacing w:after="160" w:line="259" w:lineRule="auto"/>
      </w:pPr>
    </w:p>
    <w:p w14:paraId="0E4D5429" w14:textId="47A26EA7" w:rsidR="00DF7F67" w:rsidRDefault="00DF7F67">
      <w:pPr>
        <w:spacing w:after="160" w:line="259" w:lineRule="auto"/>
      </w:pPr>
    </w:p>
    <w:p w14:paraId="3D7BDAA1" w14:textId="537F23C9" w:rsidR="00DF7F67" w:rsidRDefault="00DF7F67">
      <w:pPr>
        <w:spacing w:after="160" w:line="259" w:lineRule="auto"/>
      </w:pPr>
    </w:p>
    <w:p w14:paraId="4F8CB2EE" w14:textId="63B9374A" w:rsidR="00DF7F67" w:rsidRDefault="00DF7F67">
      <w:pPr>
        <w:spacing w:after="160" w:line="259" w:lineRule="auto"/>
      </w:pPr>
    </w:p>
    <w:p w14:paraId="538B0220" w14:textId="16DD6337" w:rsidR="00DF7F67" w:rsidRDefault="00DF7F67">
      <w:pPr>
        <w:spacing w:after="160" w:line="259" w:lineRule="auto"/>
      </w:pPr>
    </w:p>
    <w:p w14:paraId="4633E370" w14:textId="4FA90AD7" w:rsidR="00DF7F67" w:rsidRDefault="00DF7F67">
      <w:pPr>
        <w:spacing w:after="160" w:line="259" w:lineRule="auto"/>
      </w:pPr>
    </w:p>
    <w:p w14:paraId="2311BB11" w14:textId="7A42304C" w:rsidR="00DF7F67" w:rsidRDefault="00DF7F67">
      <w:pPr>
        <w:spacing w:after="160" w:line="259" w:lineRule="auto"/>
      </w:pPr>
    </w:p>
    <w:p w14:paraId="5843CB7E" w14:textId="3BE29297" w:rsidR="00DF7F67" w:rsidRDefault="00DF7F67">
      <w:pPr>
        <w:spacing w:after="160" w:line="259" w:lineRule="auto"/>
      </w:pPr>
    </w:p>
    <w:p w14:paraId="7E1E8152" w14:textId="73541827" w:rsidR="00DF7F67" w:rsidRDefault="00DF7F67">
      <w:pPr>
        <w:spacing w:after="160" w:line="259" w:lineRule="auto"/>
      </w:pPr>
    </w:p>
    <w:p w14:paraId="280176A6" w14:textId="2513F149" w:rsidR="004D045F" w:rsidRDefault="004D045F">
      <w:pPr>
        <w:spacing w:after="160" w:line="259" w:lineRule="auto"/>
      </w:pPr>
    </w:p>
    <w:p w14:paraId="091C465A" w14:textId="1CC3B374" w:rsidR="004D045F" w:rsidRDefault="004D045F">
      <w:pPr>
        <w:spacing w:after="160" w:line="259" w:lineRule="auto"/>
      </w:pPr>
    </w:p>
    <w:p w14:paraId="1AC82AEE" w14:textId="0C23B25F" w:rsidR="004D045F" w:rsidRDefault="004D045F">
      <w:pPr>
        <w:spacing w:after="160" w:line="259" w:lineRule="auto"/>
      </w:pPr>
    </w:p>
    <w:p w14:paraId="507EAC0B" w14:textId="269B116B" w:rsidR="004D045F" w:rsidRDefault="004D045F">
      <w:pPr>
        <w:spacing w:after="160" w:line="259" w:lineRule="auto"/>
      </w:pPr>
    </w:p>
    <w:p w14:paraId="25F7ED2C" w14:textId="33526669" w:rsidR="004D045F" w:rsidRDefault="004D045F">
      <w:pPr>
        <w:spacing w:after="160" w:line="259" w:lineRule="auto"/>
      </w:pPr>
    </w:p>
    <w:p w14:paraId="7B2F912C" w14:textId="6AE14CAD" w:rsidR="004D045F" w:rsidRDefault="004D045F">
      <w:pPr>
        <w:spacing w:after="160" w:line="259" w:lineRule="auto"/>
      </w:pPr>
    </w:p>
    <w:p w14:paraId="47378CA8" w14:textId="77777777" w:rsidR="004D045F" w:rsidRDefault="004D045F">
      <w:pPr>
        <w:spacing w:after="160" w:line="259" w:lineRule="auto"/>
      </w:pPr>
      <w:bookmarkStart w:id="0" w:name="_GoBack"/>
      <w:bookmarkEnd w:id="0"/>
    </w:p>
    <w:tbl>
      <w:tblPr>
        <w:tblStyle w:val="Tabellrutenett"/>
        <w:tblpPr w:bottomFromText="198" w:vertAnchor="page" w:tblpY="24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536"/>
        <w:gridCol w:w="2430"/>
        <w:gridCol w:w="2322"/>
      </w:tblGrid>
      <w:tr w:rsidR="002E65F5" w14:paraId="1D1D5A46" w14:textId="77777777" w:rsidTr="003B4790">
        <w:trPr>
          <w:trHeight w:val="1245"/>
        </w:trPr>
        <w:tc>
          <w:tcPr>
            <w:tcW w:w="4536" w:type="dxa"/>
            <w:vMerge w:val="restart"/>
          </w:tcPr>
          <w:p w14:paraId="6BDCA9C9" w14:textId="77777777" w:rsidR="002E65F5" w:rsidRDefault="002E65F5" w:rsidP="00C14877">
            <w:pPr>
              <w:spacing w:after="0"/>
            </w:pPr>
            <w:r>
              <w:lastRenderedPageBreak/>
              <w:t>{</w:t>
            </w:r>
            <w:proofErr w:type="spellStart"/>
            <w:r>
              <w:t>navnElev</w:t>
            </w:r>
            <w:proofErr w:type="spellEnd"/>
            <w:r>
              <w:t>}</w:t>
            </w:r>
          </w:p>
          <w:p w14:paraId="0B6A7637" w14:textId="4CD20526" w:rsidR="002E65F5" w:rsidRDefault="002E65F5" w:rsidP="00C148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f</w:t>
            </w:r>
            <w:r w:rsidR="00DF7F67">
              <w:t>o</w:t>
            </w:r>
            <w:r>
              <w:t>dselsnummerElev</w:t>
            </w:r>
            <w:proofErr w:type="spellEnd"/>
            <w:r>
              <w:t xml:space="preserve">} </w:t>
            </w:r>
          </w:p>
          <w:p w14:paraId="0E45C891" w14:textId="77777777" w:rsidR="002E65F5" w:rsidRDefault="002E65F5" w:rsidP="00C148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klasseTrinn</w:t>
            </w:r>
            <w:proofErr w:type="spellEnd"/>
            <w:r>
              <w:t xml:space="preserve">} </w:t>
            </w:r>
          </w:p>
          <w:p w14:paraId="262C1913" w14:textId="77777777" w:rsidR="002E65F5" w:rsidRDefault="002E65F5" w:rsidP="00C14877">
            <w:pPr>
              <w:tabs>
                <w:tab w:val="center" w:pos="2322"/>
              </w:tabs>
              <w:spacing w:after="0"/>
            </w:pPr>
            <w:r>
              <w:t>{</w:t>
            </w:r>
            <w:proofErr w:type="spellStart"/>
            <w:r>
              <w:t>skoleAar</w:t>
            </w:r>
            <w:proofErr w:type="spellEnd"/>
            <w:r>
              <w:t xml:space="preserve">} </w:t>
            </w:r>
          </w:p>
        </w:tc>
        <w:tc>
          <w:tcPr>
            <w:tcW w:w="4752" w:type="dxa"/>
            <w:gridSpan w:val="2"/>
            <w:vAlign w:val="bottom"/>
          </w:tcPr>
          <w:p w14:paraId="04CAC2CD" w14:textId="77777777" w:rsidR="002E65F5" w:rsidRDefault="002E65F5" w:rsidP="00C14877">
            <w:pPr>
              <w:pStyle w:val="Topptekst"/>
              <w:jc w:val="right"/>
              <w:rPr>
                <w:rStyle w:val="Sterk"/>
              </w:rPr>
            </w:pPr>
            <w:r>
              <w:rPr>
                <w:rStyle w:val="Sterk"/>
              </w:rPr>
              <w:t>{</w:t>
            </w:r>
            <w:proofErr w:type="spellStart"/>
            <w:r>
              <w:rPr>
                <w:rStyle w:val="Sterk"/>
              </w:rPr>
              <w:t>navnSkole</w:t>
            </w:r>
            <w:proofErr w:type="spellEnd"/>
            <w:r>
              <w:rPr>
                <w:rStyle w:val="Sterk"/>
              </w:rPr>
              <w:t>}</w:t>
            </w:r>
          </w:p>
          <w:p w14:paraId="719FDE3A" w14:textId="77777777" w:rsidR="002E65F5" w:rsidRPr="00857E0D" w:rsidRDefault="002E65F5" w:rsidP="00C14877">
            <w:pPr>
              <w:pStyle w:val="Topptekst"/>
              <w:jc w:val="right"/>
              <w:rPr>
                <w:b/>
                <w:bCs/>
              </w:rPr>
            </w:pPr>
          </w:p>
        </w:tc>
      </w:tr>
      <w:tr w:rsidR="002E65F5" w14:paraId="307D1323" w14:textId="77777777" w:rsidTr="003B4790">
        <w:trPr>
          <w:trHeight w:hRule="exact" w:val="1245"/>
        </w:trPr>
        <w:tc>
          <w:tcPr>
            <w:tcW w:w="4536" w:type="dxa"/>
            <w:vMerge/>
          </w:tcPr>
          <w:p w14:paraId="0A1CE502" w14:textId="77777777" w:rsidR="002E65F5" w:rsidRDefault="002E65F5" w:rsidP="00C14877">
            <w:pPr>
              <w:spacing w:after="0"/>
            </w:pPr>
          </w:p>
        </w:tc>
        <w:tc>
          <w:tcPr>
            <w:tcW w:w="2430" w:type="dxa"/>
          </w:tcPr>
          <w:p w14:paraId="118A2C56" w14:textId="77777777" w:rsidR="002E65F5" w:rsidRDefault="002E65F5" w:rsidP="00C14877">
            <w:pPr>
              <w:pStyle w:val="Topptekst"/>
              <w:jc w:val="right"/>
            </w:pPr>
            <w:r>
              <w:t>Vår dato:</w:t>
            </w:r>
          </w:p>
          <w:p w14:paraId="7CD391F7" w14:textId="77777777" w:rsidR="002E65F5" w:rsidRDefault="002E65F5" w:rsidP="00C14877">
            <w:pPr>
              <w:pStyle w:val="Topptekst"/>
              <w:jc w:val="right"/>
            </w:pPr>
          </w:p>
          <w:p w14:paraId="5B93AFCF" w14:textId="215B2B00" w:rsidR="002E65F5" w:rsidRDefault="002E65F5" w:rsidP="00C14877">
            <w:pPr>
              <w:pStyle w:val="Topptekst"/>
              <w:jc w:val="right"/>
            </w:pPr>
            <w:proofErr w:type="spellStart"/>
            <w:r>
              <w:t>Unn</w:t>
            </w:r>
            <w:r w:rsidR="003B4790">
              <w:t>a</w:t>
            </w:r>
            <w:r>
              <w:t>t</w:t>
            </w:r>
            <w:r w:rsidR="003B4790">
              <w:t>eke</w:t>
            </w:r>
            <w:proofErr w:type="spellEnd"/>
            <w:r>
              <w:t xml:space="preserve"> </w:t>
            </w:r>
            <w:proofErr w:type="spellStart"/>
            <w:r>
              <w:t>offentl</w:t>
            </w:r>
            <w:r w:rsidR="003B4790">
              <w:t>e</w:t>
            </w:r>
            <w:r>
              <w:t>ghe</w:t>
            </w:r>
            <w:r w:rsidR="003B4790">
              <w:t>i</w:t>
            </w:r>
            <w:r>
              <w:t>t</w:t>
            </w:r>
            <w:proofErr w:type="spellEnd"/>
            <w:r>
              <w:t xml:space="preserve"> </w:t>
            </w:r>
            <w:r w:rsidR="003B4790">
              <w:t>etter</w:t>
            </w:r>
            <w:r>
              <w:t>:</w:t>
            </w:r>
          </w:p>
          <w:p w14:paraId="4BCC7470" w14:textId="77777777" w:rsidR="002E65F5" w:rsidRDefault="002E65F5" w:rsidP="00C14877">
            <w:pPr>
              <w:pStyle w:val="Topptekst"/>
              <w:jc w:val="right"/>
            </w:pPr>
          </w:p>
          <w:p w14:paraId="7D9BB72A" w14:textId="77777777" w:rsidR="002E65F5" w:rsidRDefault="002E65F5" w:rsidP="00C14877">
            <w:pPr>
              <w:pStyle w:val="Topptekst"/>
              <w:jc w:val="right"/>
              <w:rPr>
                <w:rStyle w:val="Sterk"/>
              </w:rPr>
            </w:pPr>
          </w:p>
          <w:p w14:paraId="59CEB53A" w14:textId="77777777" w:rsidR="002E65F5" w:rsidRDefault="002E65F5" w:rsidP="00C14877">
            <w:pPr>
              <w:pStyle w:val="Topptekst"/>
              <w:jc w:val="right"/>
              <w:rPr>
                <w:rStyle w:val="Sterk"/>
              </w:rPr>
            </w:pPr>
          </w:p>
        </w:tc>
        <w:tc>
          <w:tcPr>
            <w:tcW w:w="2322" w:type="dxa"/>
          </w:tcPr>
          <w:p w14:paraId="6A0B4C5B" w14:textId="77777777" w:rsidR="002E65F5" w:rsidRDefault="002E65F5" w:rsidP="00C14877">
            <w:pPr>
              <w:pStyle w:val="Topptekst"/>
              <w:jc w:val="right"/>
            </w:pPr>
            <w:r>
              <w:t>{dato}</w:t>
            </w:r>
          </w:p>
          <w:p w14:paraId="4E7D3A8A" w14:textId="77777777" w:rsidR="002E65F5" w:rsidRDefault="002E65F5" w:rsidP="00C14877">
            <w:pPr>
              <w:pStyle w:val="Topptekst"/>
              <w:jc w:val="right"/>
            </w:pPr>
          </w:p>
          <w:p w14:paraId="353BA729" w14:textId="77777777" w:rsidR="002E65F5" w:rsidRDefault="002E65F5" w:rsidP="00C14877">
            <w:pPr>
              <w:pStyle w:val="Topptekst"/>
              <w:tabs>
                <w:tab w:val="left" w:pos="435"/>
              </w:tabs>
              <w:jc w:val="right"/>
            </w:pPr>
            <w:proofErr w:type="spellStart"/>
            <w:r>
              <w:t>Offl</w:t>
            </w:r>
            <w:proofErr w:type="spellEnd"/>
            <w:r>
              <w:t xml:space="preserve">. § 13 jf. </w:t>
            </w:r>
            <w:proofErr w:type="spellStart"/>
            <w:r>
              <w:t>fvl</w:t>
            </w:r>
            <w:proofErr w:type="spellEnd"/>
            <w:r>
              <w:t>. §13 (1)</w:t>
            </w:r>
          </w:p>
          <w:p w14:paraId="4C88A05E" w14:textId="77777777" w:rsidR="002E65F5" w:rsidRDefault="002E65F5" w:rsidP="00C14877">
            <w:pPr>
              <w:pStyle w:val="Topptekst"/>
              <w:jc w:val="right"/>
              <w:rPr>
                <w:rStyle w:val="Sterk"/>
              </w:rPr>
            </w:pPr>
          </w:p>
        </w:tc>
      </w:tr>
    </w:tbl>
    <w:sdt>
      <w:sdtPr>
        <w:rPr>
          <w:b w:val="0"/>
          <w:bCs/>
        </w:rPr>
        <w:alias w:val="Overskrift nivå 1"/>
        <w:tag w:val="Overskrift nivå 1"/>
        <w:id w:val="632136555"/>
        <w:placeholder>
          <w:docPart w:val="BF2E84C80D5345C99132F334FC4F8C13"/>
        </w:placeholder>
      </w:sdtPr>
      <w:sdtEndPr>
        <w:rPr>
          <w:b/>
        </w:rPr>
      </w:sdtEndPr>
      <w:sdtContent>
        <w:p w14:paraId="6A205FBF" w14:textId="77777777" w:rsidR="002E65F5" w:rsidRDefault="5D3BA559" w:rsidP="5D3BA559">
          <w:pPr>
            <w:pStyle w:val="Overskrift1"/>
            <w:rPr>
              <w:lang w:val="nn-NO"/>
            </w:rPr>
          </w:pPr>
          <w:r w:rsidRPr="5D3BA559">
            <w:rPr>
              <w:lang w:val="nn-NO"/>
            </w:rPr>
            <w:t>Elevens lokale læreplan i yrkesfagleg fordjuping (YFF)</w:t>
          </w:r>
        </w:p>
      </w:sdtContent>
    </w:sdt>
    <w:p w14:paraId="77062309" w14:textId="77777777" w:rsidR="002E65F5" w:rsidRDefault="5D3BA559" w:rsidP="5D3BA559">
      <w:pPr>
        <w:rPr>
          <w:rStyle w:val="Overskrift2Tegn"/>
          <w:lang w:val="nn-NO"/>
        </w:rPr>
      </w:pPr>
      <w:r w:rsidRPr="5D3BA559">
        <w:rPr>
          <w:lang w:val="nn-NO"/>
        </w:rPr>
        <w:t xml:space="preserve"> Yrkesfagleg fordjuping skal normalt nyttast til opplæring i kompetansemål som er henta frå nasjonale læreplanar for Vg3 for opplæring i bedrift og skule. Basert på desse nasjonale kompetansemåla skal ein utarbeide lokale læreplanar. Den lokale læreplanen skal tydeleg vise kva for nasjonale læreplanmål som ligg til grunn for opplæringa.</w:t>
      </w:r>
      <w:r w:rsidR="002E65F5">
        <w:br/>
      </w:r>
      <w:r w:rsidR="002E65F5">
        <w:br/>
      </w:r>
      <w:r w:rsidR="002E65F5">
        <w:br/>
      </w:r>
      <w:r w:rsidRPr="5D3BA559">
        <w:rPr>
          <w:rStyle w:val="Overskrift2Tegn"/>
          <w:lang w:val="nn-NO"/>
        </w:rPr>
        <w:t>Skulen sine felles mål for yrkesfagleg fordjuping i Telemark – gjeld Vg1 og Vg2</w:t>
      </w:r>
    </w:p>
    <w:p w14:paraId="417B0BC0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Faget skal medverke til å introdusere eleven for arbeidslivet. </w:t>
      </w:r>
    </w:p>
    <w:p w14:paraId="287EABC7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Faget skal gi det regionale og lokale arbeidslivet høve til å definere innhaldet i opplæringa, i tråd med lokale kompetansebehov basert på læreplanar i dei aktuelle faga. </w:t>
      </w:r>
    </w:p>
    <w:p w14:paraId="1E90C1C5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 få høve til å veksle mellom ulike læringsarenaer og oppleve realistiske arbeidssituasjonar under utplasseringa. </w:t>
      </w:r>
    </w:p>
    <w:p w14:paraId="32665931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 få godt grunnlag for å velje lærefag og høve til å verte kjend med potensielle lærebedrifter. </w:t>
      </w:r>
    </w:p>
    <w:p w14:paraId="1B78703D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 få erfaring med innhald, oppgåver og arbeidsmåtar som kjenneteiknar yrka utdanningsprogrammet kvalifiserer for, og få høve til å fordjupe seg i kompetansemåla frå læreplanane på Vg3-nivå.  </w:t>
      </w:r>
    </w:p>
    <w:p w14:paraId="767699EA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 få høve til å prøve ut eitt eller fleire aktuelle lærefag. </w:t>
      </w:r>
    </w:p>
    <w:p w14:paraId="3EFBAA55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 xml:space="preserve">Eleven skal, i samarbeid med lærar, utarbeide ein eigen læreplan for YFF-faget som er tilpassa bedrifta eller skulen (sjå eleven sin lokale læreplan). </w:t>
      </w:r>
    </w:p>
    <w:p w14:paraId="57C25053" w14:textId="77777777" w:rsidR="002E65F5" w:rsidRDefault="5D3BA559" w:rsidP="002E65F5">
      <w:pPr>
        <w:pStyle w:val="Listeavsnitt"/>
        <w:numPr>
          <w:ilvl w:val="0"/>
          <w:numId w:val="3"/>
        </w:numPr>
      </w:pPr>
      <w:r w:rsidRPr="5D3BA559">
        <w:rPr>
          <w:lang w:val="nn-NO"/>
        </w:rPr>
        <w:t>Eleven skal delta i planlegging, gjennomføring, dokumentasjon og vurdering av eige arbeid.</w:t>
      </w:r>
    </w:p>
    <w:p w14:paraId="54906B00" w14:textId="77777777" w:rsidR="002E65F5" w:rsidRDefault="5D3BA559" w:rsidP="5D3BA559">
      <w:pPr>
        <w:rPr>
          <w:rStyle w:val="Overskrift2Tegn"/>
          <w:lang w:val="nn-NO"/>
        </w:rPr>
      </w:pPr>
      <w:r w:rsidRPr="5D3BA559">
        <w:rPr>
          <w:rStyle w:val="Overskrift2Tegn"/>
          <w:lang w:val="nn-NO"/>
        </w:rPr>
        <w:t xml:space="preserve">Kor mange timar skal ein bruke på yrkesfagleg fordjuping? </w:t>
      </w:r>
    </w:p>
    <w:p w14:paraId="4365B997" w14:textId="77777777" w:rsidR="002E65F5" w:rsidRDefault="5D3BA559" w:rsidP="002E65F5">
      <w:pPr>
        <w:pStyle w:val="Listeavsnitt"/>
        <w:numPr>
          <w:ilvl w:val="0"/>
          <w:numId w:val="4"/>
        </w:numPr>
      </w:pPr>
      <w:r w:rsidRPr="5D3BA559">
        <w:rPr>
          <w:lang w:val="nn-NO"/>
        </w:rPr>
        <w:t xml:space="preserve">Vg1: omfanget av faget er 168 årstimar </w:t>
      </w:r>
    </w:p>
    <w:p w14:paraId="308DA07C" w14:textId="77777777" w:rsidR="002E65F5" w:rsidRDefault="5D3BA559" w:rsidP="002E65F5">
      <w:pPr>
        <w:pStyle w:val="Listeavsnitt"/>
        <w:numPr>
          <w:ilvl w:val="0"/>
          <w:numId w:val="4"/>
        </w:numPr>
      </w:pPr>
      <w:r w:rsidRPr="5D3BA559">
        <w:rPr>
          <w:lang w:val="nn-NO"/>
        </w:rPr>
        <w:t xml:space="preserve">Vg2: omfanget av faget er 253 årstimar </w:t>
      </w:r>
    </w:p>
    <w:p w14:paraId="44528B97" w14:textId="77777777" w:rsidR="002E65F5" w:rsidRDefault="5D3BA559" w:rsidP="5D3BA559">
      <w:pPr>
        <w:rPr>
          <w:lang w:val="nn-NO"/>
        </w:rPr>
      </w:pPr>
      <w:r w:rsidRPr="5D3BA559">
        <w:rPr>
          <w:lang w:val="nn-NO"/>
        </w:rPr>
        <w:t>Timetalet er gitt i einingar på 60 minutt. I skuletimar på 45 minutt vert dette 6 timar i veka på Vg1 (224 årstimar) og 9 timar i veka på Vg2 (337 årstimar).</w:t>
      </w:r>
      <w:r w:rsidR="002E65F5">
        <w:br/>
      </w:r>
      <w:r w:rsidR="002E65F5">
        <w:lastRenderedPageBreak/>
        <w:br/>
      </w:r>
      <w:r w:rsidR="002E65F5">
        <w:br/>
      </w:r>
      <w:r w:rsidR="002E65F5">
        <w:br/>
      </w:r>
      <w:r w:rsidRPr="5D3BA559">
        <w:rPr>
          <w:rStyle w:val="Overskrift2Tegn"/>
          <w:lang w:val="nn-NO"/>
        </w:rPr>
        <w:t>Lokal læreplan for {</w:t>
      </w:r>
      <w:proofErr w:type="spellStart"/>
      <w:r w:rsidRPr="5D3BA559">
        <w:rPr>
          <w:rStyle w:val="Overskrift2Tegn"/>
          <w:lang w:val="nn-NO"/>
        </w:rPr>
        <w:t>navnElev</w:t>
      </w:r>
      <w:proofErr w:type="spellEnd"/>
      <w:r w:rsidRPr="5D3BA559">
        <w:rPr>
          <w:rStyle w:val="Overskrift2Tegn"/>
          <w:lang w:val="nn-NO"/>
        </w:rPr>
        <w:t>} for skuleåret {</w:t>
      </w:r>
      <w:proofErr w:type="spellStart"/>
      <w:r w:rsidRPr="5D3BA559">
        <w:rPr>
          <w:rStyle w:val="Overskrift2Tegn"/>
          <w:lang w:val="nn-NO"/>
        </w:rPr>
        <w:t>skoleAar</w:t>
      </w:r>
      <w:proofErr w:type="spellEnd"/>
      <w:r w:rsidRPr="5D3BA559">
        <w:rPr>
          <w:rStyle w:val="Overskrift2Tegn"/>
          <w:lang w:val="nn-NO"/>
        </w:rPr>
        <w:t>}</w:t>
      </w:r>
      <w:r w:rsidR="002E65F5">
        <w:br/>
      </w:r>
      <w:r w:rsidRPr="5D3BA559">
        <w:rPr>
          <w:lang w:val="nn-NO"/>
        </w:rPr>
        <w:t>{</w:t>
      </w:r>
      <w:proofErr w:type="spellStart"/>
      <w:r w:rsidRPr="5D3BA559">
        <w:rPr>
          <w:lang w:val="nn-NO"/>
        </w:rPr>
        <w:t>lokalLaereplan</w:t>
      </w:r>
      <w:proofErr w:type="spellEnd"/>
      <w:r w:rsidRPr="5D3BA559">
        <w:rPr>
          <w:lang w:val="nn-NO"/>
        </w:rPr>
        <w:t xml:space="preserve">} </w:t>
      </w:r>
    </w:p>
    <w:p w14:paraId="2DC1F1D4" w14:textId="77777777" w:rsidR="002E65F5" w:rsidRDefault="5D3BA559" w:rsidP="5D3BA559">
      <w:pPr>
        <w:rPr>
          <w:lang w:val="nn-NO"/>
        </w:rPr>
      </w:pPr>
      <w:r w:rsidRPr="5D3BA559">
        <w:rPr>
          <w:lang w:val="nn-NO"/>
        </w:rPr>
        <w:t>Eleven sin lokale læreplan er godkjend av den som har fått dette ansvaret av rektor.</w:t>
      </w:r>
    </w:p>
    <w:p w14:paraId="54C3957E" w14:textId="77777777" w:rsidR="00305BAA" w:rsidRDefault="5D3BA559" w:rsidP="5D3BA559">
      <w:pPr>
        <w:keepNext/>
        <w:keepLines/>
        <w:spacing w:before="480"/>
        <w:rPr>
          <w:lang w:val="nn-NO"/>
        </w:rPr>
      </w:pPr>
      <w:r w:rsidRPr="5D3BA559">
        <w:rPr>
          <w:lang w:val="nn-NO"/>
        </w:rPr>
        <w:t xml:space="preserve">Med venleg helsing </w:t>
      </w:r>
    </w:p>
    <w:p w14:paraId="6E4AEE85" w14:textId="77777777" w:rsidR="00305BAA" w:rsidRDefault="5D3BA559" w:rsidP="5D3BA559">
      <w:pPr>
        <w:keepNext/>
        <w:keepLines/>
        <w:spacing w:after="0"/>
        <w:rPr>
          <w:lang w:val="nn-NO"/>
        </w:rPr>
      </w:pPr>
      <w:r w:rsidRPr="5D3BA559">
        <w:rPr>
          <w:lang w:val="nn-NO"/>
        </w:rPr>
        <w:t>{</w:t>
      </w:r>
      <w:proofErr w:type="spellStart"/>
      <w:r w:rsidRPr="5D3BA559">
        <w:rPr>
          <w:lang w:val="nn-NO"/>
        </w:rPr>
        <w:t>navnLaerer</w:t>
      </w:r>
      <w:proofErr w:type="spellEnd"/>
      <w:r w:rsidRPr="5D3BA559">
        <w:rPr>
          <w:lang w:val="nn-NO"/>
        </w:rPr>
        <w:t>}</w:t>
      </w:r>
    </w:p>
    <w:p w14:paraId="4BAD45CC" w14:textId="77777777" w:rsidR="00305BAA" w:rsidRDefault="5D3BA559" w:rsidP="5D3BA559">
      <w:pPr>
        <w:keepNext/>
        <w:keepLines/>
        <w:spacing w:after="0"/>
        <w:rPr>
          <w:lang w:val="nn-NO"/>
        </w:rPr>
      </w:pPr>
      <w:r w:rsidRPr="5D3BA559">
        <w:rPr>
          <w:lang w:val="nn-NO"/>
        </w:rPr>
        <w:t>{</w:t>
      </w:r>
      <w:proofErr w:type="spellStart"/>
      <w:r w:rsidRPr="5D3BA559">
        <w:rPr>
          <w:lang w:val="nn-NO"/>
        </w:rPr>
        <w:t>navnSkole</w:t>
      </w:r>
      <w:proofErr w:type="spellEnd"/>
      <w:r w:rsidRPr="5D3BA559">
        <w:rPr>
          <w:lang w:val="nn-NO"/>
        </w:rPr>
        <w:t>}</w:t>
      </w:r>
    </w:p>
    <w:p w14:paraId="3FA6F300" w14:textId="45E6FFF7" w:rsidR="00305BAA" w:rsidRDefault="5D3BA559" w:rsidP="5D3BA559">
      <w:pPr>
        <w:keepNext/>
        <w:keepLines/>
        <w:spacing w:after="0"/>
        <w:rPr>
          <w:lang w:val="nn-NO"/>
        </w:rPr>
      </w:pPr>
      <w:r w:rsidRPr="5D3BA559">
        <w:rPr>
          <w:lang w:val="nn-NO"/>
        </w:rPr>
        <w:t>{</w:t>
      </w:r>
      <w:proofErr w:type="spellStart"/>
      <w:r w:rsidRPr="5D3BA559">
        <w:rPr>
          <w:lang w:val="nn-NO"/>
        </w:rPr>
        <w:t>tlfSkole</w:t>
      </w:r>
      <w:proofErr w:type="spellEnd"/>
      <w:r w:rsidRPr="5D3BA559">
        <w:rPr>
          <w:lang w:val="nn-NO"/>
        </w:rPr>
        <w:t>}</w:t>
      </w:r>
    </w:p>
    <w:p w14:paraId="49F6927A" w14:textId="77777777" w:rsidR="00D93B7D" w:rsidRDefault="00D93B7D" w:rsidP="5D3BA559">
      <w:pPr>
        <w:keepNext/>
        <w:keepLines/>
        <w:spacing w:after="0"/>
        <w:rPr>
          <w:lang w:val="nn-NO"/>
        </w:rPr>
      </w:pPr>
    </w:p>
    <w:p w14:paraId="70186F4F" w14:textId="64DFB42F" w:rsidR="00014766" w:rsidRPr="00305BAA" w:rsidRDefault="5D3BA559" w:rsidP="5D3BA559">
      <w:pPr>
        <w:rPr>
          <w:i/>
          <w:iCs/>
          <w:lang w:val="nn-NO"/>
        </w:rPr>
      </w:pPr>
      <w:r w:rsidRPr="5D3BA559">
        <w:rPr>
          <w:rStyle w:val="Utheving"/>
          <w:lang w:val="nn-NO"/>
        </w:rPr>
        <w:t>Dokumentet er elektronisk godkjent og vert sendt utan signatur.</w:t>
      </w:r>
    </w:p>
    <w:sectPr w:rsidR="00014766" w:rsidRPr="00305BAA" w:rsidSect="00014766">
      <w:headerReference w:type="default" r:id="rId9"/>
      <w:footerReference w:type="default" r:id="rId10"/>
      <w:headerReference w:type="first" r:id="rId11"/>
      <w:pgSz w:w="11906" w:h="16838"/>
      <w:pgMar w:top="3090" w:right="1304" w:bottom="1418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DF517" w14:textId="77777777" w:rsidR="00AC4FD3" w:rsidRDefault="00AC4FD3" w:rsidP="00FC2158">
      <w:pPr>
        <w:spacing w:after="0" w:line="240" w:lineRule="auto"/>
      </w:pPr>
      <w:r>
        <w:separator/>
      </w:r>
    </w:p>
  </w:endnote>
  <w:endnote w:type="continuationSeparator" w:id="0">
    <w:p w14:paraId="145AB26D" w14:textId="77777777" w:rsidR="00AC4FD3" w:rsidRDefault="00AC4FD3" w:rsidP="00FC2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lrutenett"/>
      <w:tblpPr w:vertAnchor="page" w:tblpY="15679"/>
      <w:tblW w:w="986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76"/>
      <w:gridCol w:w="2772"/>
      <w:gridCol w:w="1945"/>
      <w:gridCol w:w="1050"/>
      <w:gridCol w:w="1652"/>
      <w:gridCol w:w="571"/>
    </w:tblGrid>
    <w:tr w:rsidR="00AC7543" w:rsidRPr="00014766" w14:paraId="58111370" w14:textId="77777777" w:rsidTr="00083DA8">
      <w:tc>
        <w:tcPr>
          <w:tcW w:w="1876" w:type="dxa"/>
        </w:tcPr>
        <w:p w14:paraId="1F126D61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Postadresse:</w:t>
          </w:r>
        </w:p>
        <w:p w14:paraId="20FADF15" w14:textId="77777777" w:rsidR="00AC7543" w:rsidRPr="00014766" w:rsidRDefault="00AC7543" w:rsidP="00AC7543">
          <w:pPr>
            <w:pStyle w:val="Bunntekst"/>
          </w:pPr>
          <w:r w:rsidRPr="00014766">
            <w:t>Postboks 2844</w:t>
          </w:r>
        </w:p>
        <w:p w14:paraId="534CEEFC" w14:textId="77777777" w:rsidR="00AC7543" w:rsidRPr="00014766" w:rsidRDefault="00AC7543" w:rsidP="00AC7543">
          <w:pPr>
            <w:pStyle w:val="Bunntekst"/>
          </w:pPr>
          <w:r w:rsidRPr="00014766">
            <w:t>3702 Skien</w:t>
          </w:r>
        </w:p>
      </w:tc>
      <w:tc>
        <w:tcPr>
          <w:tcW w:w="2772" w:type="dxa"/>
        </w:tcPr>
        <w:p w14:paraId="497928E4" w14:textId="77777777" w:rsidR="00A83D39" w:rsidRPr="00014766" w:rsidRDefault="00A83D39" w:rsidP="00A83D39">
          <w:pPr>
            <w:pStyle w:val="Bunntekst"/>
          </w:pPr>
          <w:r>
            <w:t xml:space="preserve"> </w:t>
          </w:r>
        </w:p>
        <w:p w14:paraId="48228985" w14:textId="77777777" w:rsidR="00AC7543" w:rsidRPr="00014766" w:rsidRDefault="00AC7543" w:rsidP="00AC7543">
          <w:pPr>
            <w:pStyle w:val="Bunntekst"/>
          </w:pPr>
        </w:p>
      </w:tc>
      <w:tc>
        <w:tcPr>
          <w:tcW w:w="1945" w:type="dxa"/>
        </w:tcPr>
        <w:p w14:paraId="70029339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Sentralbord:</w:t>
          </w:r>
        </w:p>
        <w:p w14:paraId="2DD6DEBB" w14:textId="77777777" w:rsidR="00AC7543" w:rsidRPr="00014766" w:rsidRDefault="00083DA8" w:rsidP="00AC7543">
          <w:pPr>
            <w:pStyle w:val="Bunntekst"/>
          </w:pPr>
          <w:r>
            <w:t>35 91 70 00</w:t>
          </w:r>
        </w:p>
        <w:p w14:paraId="272B6A80" w14:textId="77777777" w:rsidR="00AC7543" w:rsidRPr="00014766" w:rsidRDefault="00AC7543" w:rsidP="00AC7543">
          <w:pPr>
            <w:pStyle w:val="Bunntekst"/>
          </w:pPr>
          <w:r w:rsidRPr="00014766">
            <w:t>post@</w:t>
          </w:r>
          <w:r>
            <w:t>vtfk</w:t>
          </w:r>
          <w:r w:rsidRPr="00014766">
            <w:t>.no</w:t>
          </w:r>
        </w:p>
      </w:tc>
      <w:tc>
        <w:tcPr>
          <w:tcW w:w="1050" w:type="dxa"/>
        </w:tcPr>
        <w:p w14:paraId="47A17DAD" w14:textId="77777777" w:rsidR="00AC7543" w:rsidRPr="00014766" w:rsidRDefault="00AC7543" w:rsidP="00AC7543">
          <w:pPr>
            <w:pStyle w:val="Bunntekst"/>
            <w:rPr>
              <w:b/>
              <w:bCs/>
            </w:rPr>
          </w:pPr>
          <w:r w:rsidRPr="00014766">
            <w:rPr>
              <w:b/>
              <w:bCs/>
            </w:rPr>
            <w:t>Org. no.:</w:t>
          </w:r>
        </w:p>
        <w:p w14:paraId="195F3323" w14:textId="77777777" w:rsidR="00AC7543" w:rsidRPr="00014766" w:rsidRDefault="00AC7543" w:rsidP="00AC7543">
          <w:pPr>
            <w:pStyle w:val="Bunntekst"/>
          </w:pPr>
          <w:r>
            <w:t>821 227 062</w:t>
          </w:r>
        </w:p>
      </w:tc>
      <w:tc>
        <w:tcPr>
          <w:tcW w:w="1652" w:type="dxa"/>
        </w:tcPr>
        <w:p w14:paraId="74397EA8" w14:textId="77777777" w:rsidR="00AC7543" w:rsidRPr="00AC7543" w:rsidRDefault="00AC7543" w:rsidP="00AC7543">
          <w:pPr>
            <w:pStyle w:val="Bunntekst"/>
            <w:jc w:val="right"/>
            <w:rPr>
              <w:b/>
              <w:bCs/>
              <w:sz w:val="20"/>
              <w:szCs w:val="20"/>
            </w:rPr>
          </w:pPr>
          <w:r w:rsidRPr="00AC7543">
            <w:rPr>
              <w:b/>
              <w:bCs/>
              <w:sz w:val="20"/>
              <w:szCs w:val="20"/>
            </w:rPr>
            <w:t>vtfk.no</w:t>
          </w:r>
        </w:p>
      </w:tc>
      <w:tc>
        <w:tcPr>
          <w:tcW w:w="571" w:type="dxa"/>
          <w:vAlign w:val="bottom"/>
        </w:tcPr>
        <w:p w14:paraId="5CBCF508" w14:textId="77777777" w:rsidR="00AC7543" w:rsidRPr="00AC7543" w:rsidRDefault="00AC7543" w:rsidP="00AC7543">
          <w:pPr>
            <w:pStyle w:val="Bunntekst"/>
            <w:jc w:val="right"/>
            <w:rPr>
              <w:sz w:val="18"/>
              <w:szCs w:val="18"/>
            </w:rPr>
          </w:pPr>
          <w:r w:rsidRPr="00AC7543">
            <w:rPr>
              <w:sz w:val="18"/>
              <w:szCs w:val="18"/>
            </w:rPr>
            <w:fldChar w:fldCharType="begin"/>
          </w:r>
          <w:r w:rsidRPr="00AC7543">
            <w:rPr>
              <w:sz w:val="18"/>
              <w:szCs w:val="18"/>
            </w:rPr>
            <w:instrText xml:space="preserve"> PAGE   \* </w:instrText>
          </w:r>
          <w:r w:rsidRPr="00AC7543">
            <w:rPr>
              <w:sz w:val="18"/>
              <w:szCs w:val="18"/>
            </w:rPr>
            <w:fldChar w:fldCharType="separate"/>
          </w:r>
          <w:r w:rsidR="00AC5AE3">
            <w:rPr>
              <w:noProof/>
              <w:sz w:val="18"/>
              <w:szCs w:val="18"/>
            </w:rPr>
            <w:t>1</w:t>
          </w:r>
          <w:r w:rsidRPr="00AC7543">
            <w:rPr>
              <w:sz w:val="18"/>
              <w:szCs w:val="18"/>
            </w:rPr>
            <w:fldChar w:fldCharType="end"/>
          </w:r>
        </w:p>
      </w:tc>
    </w:tr>
  </w:tbl>
  <w:p w14:paraId="2223A03B" w14:textId="77777777" w:rsidR="00356EB4" w:rsidRDefault="00356EB4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380040" w14:textId="77777777" w:rsidR="00AC4FD3" w:rsidRDefault="00AC4FD3" w:rsidP="00FC2158">
      <w:pPr>
        <w:spacing w:after="0" w:line="240" w:lineRule="auto"/>
      </w:pPr>
      <w:r>
        <w:separator/>
      </w:r>
    </w:p>
  </w:footnote>
  <w:footnote w:type="continuationSeparator" w:id="0">
    <w:p w14:paraId="306C30C9" w14:textId="77777777" w:rsidR="00AC4FD3" w:rsidRDefault="00AC4FD3" w:rsidP="00FC2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DE4E2" w14:textId="77777777" w:rsidR="00356EB4" w:rsidRDefault="00014766">
    <w:pPr>
      <w:pStyle w:val="Toppteks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79879CA8" wp14:editId="61506DBE">
          <wp:simplePos x="0" y="0"/>
          <wp:positionH relativeFrom="margin">
            <wp:posOffset>4629055</wp:posOffset>
          </wp:positionH>
          <wp:positionV relativeFrom="page">
            <wp:posOffset>540385</wp:posOffset>
          </wp:positionV>
          <wp:extent cx="1602000" cy="936000"/>
          <wp:effectExtent l="0" t="0" r="0" b="0"/>
          <wp:wrapNone/>
          <wp:docPr id="1" name="Grafik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2000" cy="93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87BE" w14:textId="77777777" w:rsidR="00356EB4" w:rsidRDefault="00356EB4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B4DFA2" wp14:editId="05F400B4">
              <wp:simplePos x="0" y="0"/>
              <wp:positionH relativeFrom="page">
                <wp:posOffset>125730</wp:posOffset>
              </wp:positionH>
              <wp:positionV relativeFrom="page">
                <wp:posOffset>3787775</wp:posOffset>
              </wp:positionV>
              <wp:extent cx="180000" cy="0"/>
              <wp:effectExtent l="0" t="0" r="0" b="0"/>
              <wp:wrapNone/>
              <wp:docPr id="3" name="Rett linj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0000" cy="0"/>
                      </a:xfrm>
                      <a:prstGeom prst="line">
                        <a:avLst/>
                      </a:prstGeom>
                      <a:ln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line id="Rett linje 3" style="position:absolute;z-index:25165926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o:spid="_x0000_s1026" strokecolor="#b0b2a5 [3214]" strokeweight=".5pt" from="9.9pt,298.25pt" to="24.05pt,298.25pt" w14:anchorId="2E201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21B68"/>
    <w:multiLevelType w:val="hybridMultilevel"/>
    <w:tmpl w:val="1F8CC3DE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950B5"/>
    <w:multiLevelType w:val="hybridMultilevel"/>
    <w:tmpl w:val="F746E58A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FA1500"/>
    <w:multiLevelType w:val="hybridMultilevel"/>
    <w:tmpl w:val="B8123180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50160E"/>
    <w:multiLevelType w:val="hybridMultilevel"/>
    <w:tmpl w:val="76EA89C2"/>
    <w:lvl w:ilvl="0" w:tplc="01602954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A7F"/>
    <w:rsid w:val="00014766"/>
    <w:rsid w:val="00020AA5"/>
    <w:rsid w:val="00034A96"/>
    <w:rsid w:val="00052883"/>
    <w:rsid w:val="00083DA8"/>
    <w:rsid w:val="000849F6"/>
    <w:rsid w:val="0009360F"/>
    <w:rsid w:val="00093B31"/>
    <w:rsid w:val="000B61BC"/>
    <w:rsid w:val="000E7C91"/>
    <w:rsid w:val="000F2268"/>
    <w:rsid w:val="0010224D"/>
    <w:rsid w:val="002B0A7F"/>
    <w:rsid w:val="002B62E3"/>
    <w:rsid w:val="002E1427"/>
    <w:rsid w:val="002E65F5"/>
    <w:rsid w:val="00303AD1"/>
    <w:rsid w:val="00305BAA"/>
    <w:rsid w:val="00347006"/>
    <w:rsid w:val="00356604"/>
    <w:rsid w:val="00356EB4"/>
    <w:rsid w:val="00361034"/>
    <w:rsid w:val="0037539F"/>
    <w:rsid w:val="003937BA"/>
    <w:rsid w:val="00397443"/>
    <w:rsid w:val="003B4790"/>
    <w:rsid w:val="003D34A0"/>
    <w:rsid w:val="0042233B"/>
    <w:rsid w:val="00443E2F"/>
    <w:rsid w:val="004A16E8"/>
    <w:rsid w:val="004B5918"/>
    <w:rsid w:val="004D045F"/>
    <w:rsid w:val="004D14D2"/>
    <w:rsid w:val="004D28F1"/>
    <w:rsid w:val="005004C7"/>
    <w:rsid w:val="0054025F"/>
    <w:rsid w:val="00550492"/>
    <w:rsid w:val="005619BA"/>
    <w:rsid w:val="00564CFD"/>
    <w:rsid w:val="005824CF"/>
    <w:rsid w:val="00582547"/>
    <w:rsid w:val="005A1180"/>
    <w:rsid w:val="005A47A9"/>
    <w:rsid w:val="006923DC"/>
    <w:rsid w:val="006B5798"/>
    <w:rsid w:val="006E60D4"/>
    <w:rsid w:val="0073168F"/>
    <w:rsid w:val="0081018A"/>
    <w:rsid w:val="00857436"/>
    <w:rsid w:val="00857E0D"/>
    <w:rsid w:val="0088682B"/>
    <w:rsid w:val="0096715B"/>
    <w:rsid w:val="009C4CA1"/>
    <w:rsid w:val="009D23DF"/>
    <w:rsid w:val="009E7197"/>
    <w:rsid w:val="00A00C22"/>
    <w:rsid w:val="00A01E05"/>
    <w:rsid w:val="00A127E0"/>
    <w:rsid w:val="00A828B5"/>
    <w:rsid w:val="00A83D39"/>
    <w:rsid w:val="00A87059"/>
    <w:rsid w:val="00A96F95"/>
    <w:rsid w:val="00AA6604"/>
    <w:rsid w:val="00AC4FD3"/>
    <w:rsid w:val="00AC5AE3"/>
    <w:rsid w:val="00AC7543"/>
    <w:rsid w:val="00AD0EDF"/>
    <w:rsid w:val="00B0653C"/>
    <w:rsid w:val="00B5012A"/>
    <w:rsid w:val="00B5049B"/>
    <w:rsid w:val="00B56D05"/>
    <w:rsid w:val="00B91520"/>
    <w:rsid w:val="00BD3AF6"/>
    <w:rsid w:val="00BE2BB4"/>
    <w:rsid w:val="00C114C9"/>
    <w:rsid w:val="00C463B4"/>
    <w:rsid w:val="00C7260E"/>
    <w:rsid w:val="00CB7E19"/>
    <w:rsid w:val="00CE2E7C"/>
    <w:rsid w:val="00D52B61"/>
    <w:rsid w:val="00D57685"/>
    <w:rsid w:val="00D93B7D"/>
    <w:rsid w:val="00DB55CE"/>
    <w:rsid w:val="00DD6EA3"/>
    <w:rsid w:val="00DF7F67"/>
    <w:rsid w:val="00E25F33"/>
    <w:rsid w:val="00E35098"/>
    <w:rsid w:val="00E46046"/>
    <w:rsid w:val="00E7002B"/>
    <w:rsid w:val="00E71C73"/>
    <w:rsid w:val="00E776FF"/>
    <w:rsid w:val="00EE0CE0"/>
    <w:rsid w:val="00EE537A"/>
    <w:rsid w:val="00F221C7"/>
    <w:rsid w:val="00F53EF0"/>
    <w:rsid w:val="00FA0210"/>
    <w:rsid w:val="00FC2158"/>
    <w:rsid w:val="00FC4F78"/>
    <w:rsid w:val="5D3BA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;"/>
  <w14:docId w14:val="7012E1FC"/>
  <w14:defaultImageDpi w14:val="32767"/>
  <w15:chartTrackingRefBased/>
  <w15:docId w15:val="{360E0F80-ABCB-4125-B0B8-9E825BB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58"/>
    <w:pPr>
      <w:spacing w:after="240" w:line="240" w:lineRule="atLeast"/>
    </w:pPr>
    <w:rPr>
      <w:sz w:val="23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56EB4"/>
    <w:pPr>
      <w:keepNext/>
      <w:keepLines/>
      <w:spacing w:before="720" w:line="240" w:lineRule="auto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56EB4"/>
    <w:pPr>
      <w:keepNext/>
      <w:keepLines/>
      <w:spacing w:before="480" w:after="0" w:line="240" w:lineRule="auto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356EB4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56EB4"/>
    <w:rPr>
      <w:rFonts w:asciiTheme="majorHAnsi" w:eastAsiaTheme="majorEastAsia" w:hAnsiTheme="majorHAnsi" w:cstheme="majorBidi"/>
      <w:b/>
      <w:sz w:val="26"/>
      <w:szCs w:val="26"/>
    </w:rPr>
  </w:style>
  <w:style w:type="paragraph" w:styleId="Topptekst">
    <w:name w:val="header"/>
    <w:basedOn w:val="Normal"/>
    <w:link w:val="Topp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20"/>
    </w:rPr>
  </w:style>
  <w:style w:type="character" w:customStyle="1" w:styleId="TopptekstTegn">
    <w:name w:val="Topptekst Tegn"/>
    <w:basedOn w:val="Standardskriftforavsnitt"/>
    <w:link w:val="Topptekst"/>
    <w:uiPriority w:val="99"/>
    <w:rsid w:val="00FC2158"/>
    <w:rPr>
      <w:sz w:val="20"/>
    </w:rPr>
  </w:style>
  <w:style w:type="paragraph" w:styleId="Bunntekst">
    <w:name w:val="footer"/>
    <w:basedOn w:val="Normal"/>
    <w:link w:val="BunntekstTegn"/>
    <w:uiPriority w:val="99"/>
    <w:unhideWhenUsed/>
    <w:rsid w:val="00FC2158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BunntekstTegn">
    <w:name w:val="Bunntekst Tegn"/>
    <w:basedOn w:val="Standardskriftforavsnitt"/>
    <w:link w:val="Bunntekst"/>
    <w:uiPriority w:val="99"/>
    <w:rsid w:val="00FC2158"/>
    <w:rPr>
      <w:sz w:val="16"/>
    </w:rPr>
  </w:style>
  <w:style w:type="character" w:styleId="Svakutheving">
    <w:name w:val="Subtle Emphasis"/>
    <w:basedOn w:val="Standardskriftforavsnitt"/>
    <w:uiPriority w:val="19"/>
    <w:rsid w:val="00FC2158"/>
    <w:rPr>
      <w:i/>
      <w:iCs/>
      <w:color w:val="auto"/>
    </w:rPr>
  </w:style>
  <w:style w:type="table" w:styleId="Tabellrutenett">
    <w:name w:val="Table Grid"/>
    <w:basedOn w:val="Vanligtabell"/>
    <w:uiPriority w:val="39"/>
    <w:rsid w:val="00FC2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ssholdertekst">
    <w:name w:val="Placeholder Text"/>
    <w:basedOn w:val="Standardskriftforavsnitt"/>
    <w:uiPriority w:val="99"/>
    <w:semiHidden/>
    <w:rsid w:val="00356604"/>
    <w:rPr>
      <w:color w:val="808080"/>
    </w:rPr>
  </w:style>
  <w:style w:type="character" w:styleId="Sterk">
    <w:name w:val="Strong"/>
    <w:basedOn w:val="Standardskriftforavsnitt"/>
    <w:uiPriority w:val="22"/>
    <w:qFormat/>
    <w:rsid w:val="00356EB4"/>
    <w:rPr>
      <w:b/>
      <w:bCs/>
    </w:rPr>
  </w:style>
  <w:style w:type="character" w:styleId="Utheving">
    <w:name w:val="Emphasis"/>
    <w:basedOn w:val="Standardskriftforavsnitt"/>
    <w:uiPriority w:val="20"/>
    <w:qFormat/>
    <w:rsid w:val="00014766"/>
    <w:rPr>
      <w:i/>
      <w:iCs/>
    </w:rPr>
  </w:style>
  <w:style w:type="paragraph" w:styleId="Listeavsnitt">
    <w:name w:val="List Paragraph"/>
    <w:basedOn w:val="Normal"/>
    <w:uiPriority w:val="34"/>
    <w:qFormat/>
    <w:rsid w:val="003974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ye%20360\Maler\VTFK_brev_oppdatert29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AAB38373274D0C8172F0C3A112614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23507B2-7BBE-4EAA-A71B-B37A46B57148}"/>
      </w:docPartPr>
      <w:docPartBody>
        <w:p w:rsidR="00B4707F" w:rsidRDefault="00963325" w:rsidP="00963325">
          <w:pPr>
            <w:pStyle w:val="63AAB38373274D0C8172F0C3A1126146"/>
          </w:pPr>
          <w:r>
            <w:rPr>
              <w:rStyle w:val="Plassholdertekst"/>
            </w:rPr>
            <w:t>[Overskrift nivå 1]</w:t>
          </w:r>
        </w:p>
      </w:docPartBody>
    </w:docPart>
    <w:docPart>
      <w:docPartPr>
        <w:name w:val="BF2E84C80D5345C99132F334FC4F8C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177FED-88DE-47BE-A8C4-92B4ACD9B1D7}"/>
      </w:docPartPr>
      <w:docPartBody>
        <w:p w:rsidR="00B4707F" w:rsidRDefault="00963325" w:rsidP="00963325">
          <w:pPr>
            <w:pStyle w:val="BF2E84C80D5345C99132F334FC4F8C13"/>
          </w:pPr>
          <w:r>
            <w:rPr>
              <w:rStyle w:val="Plassholdertekst"/>
            </w:rPr>
            <w:t>[Overskrift nivå 1]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75"/>
    <w:rsid w:val="002217D9"/>
    <w:rsid w:val="00250175"/>
    <w:rsid w:val="00323F85"/>
    <w:rsid w:val="004D7AD3"/>
    <w:rsid w:val="004E5FEB"/>
    <w:rsid w:val="007A0335"/>
    <w:rsid w:val="00963325"/>
    <w:rsid w:val="00AD04FF"/>
    <w:rsid w:val="00B4707F"/>
    <w:rsid w:val="00BE77A3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Plassholdertekst">
    <w:name w:val="Placeholder Text"/>
    <w:basedOn w:val="Standardskriftforavsnitt"/>
    <w:uiPriority w:val="99"/>
    <w:semiHidden/>
    <w:rsid w:val="00963325"/>
  </w:style>
  <w:style w:type="paragraph" w:customStyle="1" w:styleId="F6D84E6CBD0344EFBAC6FA224CAAEE97">
    <w:name w:val="F6D84E6CBD0344EFBAC6FA224CAAEE97"/>
  </w:style>
  <w:style w:type="paragraph" w:customStyle="1" w:styleId="7E3FEFC4E61C471BB184FCCCD4ADDAFE">
    <w:name w:val="7E3FEFC4E61C471BB184FCCCD4ADDAFE"/>
  </w:style>
  <w:style w:type="paragraph" w:customStyle="1" w:styleId="19C7FFC849284FD4B5FD6186DF374F77">
    <w:name w:val="19C7FFC849284FD4B5FD6186DF374F77"/>
  </w:style>
  <w:style w:type="paragraph" w:customStyle="1" w:styleId="35DE7CFE67A04518A2FF4059E5C56D91">
    <w:name w:val="35DE7CFE67A04518A2FF4059E5C56D91"/>
  </w:style>
  <w:style w:type="paragraph" w:customStyle="1" w:styleId="00B04281292E4B869F606028D8C4A9F6">
    <w:name w:val="00B04281292E4B869F606028D8C4A9F6"/>
  </w:style>
  <w:style w:type="paragraph" w:customStyle="1" w:styleId="A79D3953C1284BDDAACF5B9FFA6BECE7">
    <w:name w:val="A79D3953C1284BDDAACF5B9FFA6BECE7"/>
  </w:style>
  <w:style w:type="paragraph" w:customStyle="1" w:styleId="9AFC6308ACBE4A5087610EFC59D41A73">
    <w:name w:val="9AFC6308ACBE4A5087610EFC59D41A73"/>
  </w:style>
  <w:style w:type="paragraph" w:customStyle="1" w:styleId="1D85F3D4D9F349D788A7F589D60D4ED1">
    <w:name w:val="1D85F3D4D9F349D788A7F589D60D4ED1"/>
  </w:style>
  <w:style w:type="paragraph" w:customStyle="1" w:styleId="9D3FE7ABEF5E4E4E8C5356FC1AEE796A">
    <w:name w:val="9D3FE7ABEF5E4E4E8C5356FC1AEE796A"/>
  </w:style>
  <w:style w:type="paragraph" w:customStyle="1" w:styleId="BC9EF01497E24E278D7F5F35EA149329">
    <w:name w:val="BC9EF01497E24E278D7F5F35EA149329"/>
    <w:rsid w:val="00250175"/>
  </w:style>
  <w:style w:type="paragraph" w:customStyle="1" w:styleId="D9C3E7AF9B6B4398AB7720CBAD3038D5">
    <w:name w:val="D9C3E7AF9B6B4398AB7720CBAD3038D5"/>
    <w:rsid w:val="00250175"/>
  </w:style>
  <w:style w:type="paragraph" w:customStyle="1" w:styleId="35DE7CFE67A04518A2FF4059E5C56D911">
    <w:name w:val="35DE7CFE67A04518A2FF4059E5C56D91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1">
    <w:name w:val="00B04281292E4B869F606028D8C4A9F6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1">
    <w:name w:val="A79D3953C1284BDDAACF5B9FFA6BECE7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1">
    <w:name w:val="BC9EF01497E24E278D7F5F35EA149329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1">
    <w:name w:val="D9C3E7AF9B6B4398AB7720CBAD3038D51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35DE7CFE67A04518A2FF4059E5C56D912">
    <w:name w:val="35DE7CFE67A04518A2FF4059E5C56D91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00B04281292E4B869F606028D8C4A9F62">
    <w:name w:val="00B04281292E4B869F606028D8C4A9F6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A79D3953C1284BDDAACF5B9FFA6BECE72">
    <w:name w:val="A79D3953C1284BDDAACF5B9FFA6BECE7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BC9EF01497E24E278D7F5F35EA1493292">
    <w:name w:val="BC9EF01497E24E278D7F5F35EA149329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D9C3E7AF9B6B4398AB7720CBAD3038D52">
    <w:name w:val="D9C3E7AF9B6B4398AB7720CBAD3038D52"/>
    <w:rsid w:val="00250175"/>
    <w:pPr>
      <w:tabs>
        <w:tab w:val="center" w:pos="4513"/>
        <w:tab w:val="right" w:pos="9026"/>
      </w:tabs>
      <w:spacing w:after="0" w:line="240" w:lineRule="auto"/>
    </w:pPr>
    <w:rPr>
      <w:rFonts w:eastAsiaTheme="minorHAnsi"/>
      <w:sz w:val="20"/>
      <w:lang w:eastAsia="en-US"/>
    </w:rPr>
  </w:style>
  <w:style w:type="paragraph" w:customStyle="1" w:styleId="8A1BC5A1B94A405AAE638A50CA175352">
    <w:name w:val="8A1BC5A1B94A405AAE638A50CA175352"/>
    <w:rsid w:val="00250175"/>
  </w:style>
  <w:style w:type="paragraph" w:customStyle="1" w:styleId="F50994907F704C52A183C30779412B1A">
    <w:name w:val="F50994907F704C52A183C30779412B1A"/>
    <w:rsid w:val="00250175"/>
  </w:style>
  <w:style w:type="paragraph" w:customStyle="1" w:styleId="5AB894AD471E40C2BD12A13434E5ABE8">
    <w:name w:val="5AB894AD471E40C2BD12A13434E5ABE8"/>
    <w:rsid w:val="00250175"/>
  </w:style>
  <w:style w:type="paragraph" w:customStyle="1" w:styleId="B5B8C5BEC14E48D39153F47629D3B6CF">
    <w:name w:val="B5B8C5BEC14E48D39153F47629D3B6CF"/>
    <w:rsid w:val="00AD04FF"/>
  </w:style>
  <w:style w:type="paragraph" w:customStyle="1" w:styleId="7AF7840FF39648A9A0F2AAED87009760">
    <w:name w:val="7AF7840FF39648A9A0F2AAED87009760"/>
    <w:rsid w:val="00AD04FF"/>
  </w:style>
  <w:style w:type="paragraph" w:customStyle="1" w:styleId="538B17ABEEC64DA8A5F641F70638D000">
    <w:name w:val="538B17ABEEC64DA8A5F641F70638D000"/>
    <w:rsid w:val="00FF3D21"/>
  </w:style>
  <w:style w:type="paragraph" w:customStyle="1" w:styleId="A2B26A6594ED441C9016188DCE662C80">
    <w:name w:val="A2B26A6594ED441C9016188DCE662C80"/>
    <w:rsid w:val="00BE77A3"/>
  </w:style>
  <w:style w:type="paragraph" w:customStyle="1" w:styleId="63AAB38373274D0C8172F0C3A1126146">
    <w:name w:val="63AAB38373274D0C8172F0C3A1126146"/>
    <w:rsid w:val="00963325"/>
  </w:style>
  <w:style w:type="paragraph" w:customStyle="1" w:styleId="96DD894A53CC47FF9C1A4E8A828AC485">
    <w:name w:val="96DD894A53CC47FF9C1A4E8A828AC485"/>
    <w:rsid w:val="00963325"/>
  </w:style>
  <w:style w:type="paragraph" w:customStyle="1" w:styleId="BF2E84C80D5345C99132F334FC4F8C13">
    <w:name w:val="BF2E84C80D5345C99132F334FC4F8C13"/>
    <w:rsid w:val="00963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-tema">
  <a:themeElements>
    <a:clrScheme name="Vestfikd">
      <a:dk1>
        <a:sysClr val="windowText" lastClr="000000"/>
      </a:dk1>
      <a:lt1>
        <a:sysClr val="window" lastClr="FFFFFF"/>
      </a:lt1>
      <a:dk2>
        <a:srgbClr val="87A5AF"/>
      </a:dk2>
      <a:lt2>
        <a:srgbClr val="B0B2A5"/>
      </a:lt2>
      <a:accent1>
        <a:srgbClr val="005260"/>
      </a:accent1>
      <a:accent2>
        <a:srgbClr val="7DBEBA"/>
      </a:accent2>
      <a:accent3>
        <a:srgbClr val="CFC98B"/>
      </a:accent3>
      <a:accent4>
        <a:srgbClr val="EB8380"/>
      </a:accent4>
      <a:accent5>
        <a:srgbClr val="AD879E"/>
      </a:accent5>
      <a:accent6>
        <a:srgbClr val="90BC7F"/>
      </a:accent6>
      <a:hlink>
        <a:srgbClr val="7DBEBA"/>
      </a:hlink>
      <a:folHlink>
        <a:srgbClr val="B0B2A5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bs:GrowBusinessDocument xmlns:gbs="http://www.software-innovation.no/growBusinessDocument" gbs:officeVersion="2007" gbs:sourceId="" gbs:entity="Document" gbs:templateDesignerVersion="3.1 F">
  <gbs:Lists>
    <gbs:MultipleLines/>
  </gbs:Lists>
</gbs:GrowBusinessDocument>
</file>

<file path=customXml/item2.xml><?xml version="1.0" encoding="utf-8"?>
<root>
</root>
</file>

<file path=customXml/itemProps1.xml><?xml version="1.0" encoding="utf-8"?>
<ds:datastoreItem xmlns:ds="http://schemas.openxmlformats.org/officeDocument/2006/customXml" ds:itemID="{C141C2E6-1722-47A0-9F28-ED8D36D8A187}">
  <ds:schemaRefs>
    <ds:schemaRef ds:uri="http://www.software-innovation.no/growBusinessDocument"/>
  </ds:schemaRefs>
</ds:datastoreItem>
</file>

<file path=customXml/itemProps2.xml><?xml version="1.0" encoding="utf-8"?>
<ds:datastoreItem xmlns:ds="http://schemas.openxmlformats.org/officeDocument/2006/customXml" ds:itemID="{C76B7CC8-D1B7-4CFE-B9D0-3AFFBA5FFE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VTFK_brev_oppdatert2910.dotm</Template>
  <TotalTime>1</TotalTime>
  <Pages>4</Pages>
  <Words>691</Words>
  <Characters>3666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Ragnhild Nordnes</dc:creator>
  <cp:keywords/>
  <dc:description/>
  <cp:lastModifiedBy>Mats Andreassen</cp:lastModifiedBy>
  <cp:revision>13</cp:revision>
  <dcterms:created xsi:type="dcterms:W3CDTF">2019-11-21T08:52:00Z</dcterms:created>
  <dcterms:modified xsi:type="dcterms:W3CDTF">2020-01-07T11:41:00Z</dcterms:modified>
</cp:coreProperties>
</file>