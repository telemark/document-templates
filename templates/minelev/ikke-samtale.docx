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3050C3">
        <w:trPr>
          <w:trHeight w:val="1245"/>
        </w:trPr>
        <w:tc>
          <w:tcPr>
            <w:tcW w:w="4644" w:type="dxa"/>
            <w:vMerge w:val="restart"/>
          </w:tcPr>
          <w:p w14:paraId="3FAA43AF" w14:textId="708A0FB4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  <w:r w:rsidR="00BE0565">
              <w:t xml:space="preserve"> </w:t>
            </w:r>
          </w:p>
          <w:p w14:paraId="01F37090" w14:textId="77777777" w:rsidR="006923DC" w:rsidRDefault="006923DC" w:rsidP="000C72FE">
            <w:pPr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3050C3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03499993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3840AB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A2B26A6594ED441C9016188DCE662C80"/>
        </w:placeholder>
        <w:text w:multiLine="1"/>
      </w:sdtPr>
      <w:sdtEndPr>
        <w:rPr>
          <w:b/>
          <w:bCs w:val="0"/>
        </w:rPr>
      </w:sdtEndPr>
      <w:sdtContent>
        <w:p w14:paraId="39525B00" w14:textId="74A9CE65" w:rsidR="006923DC" w:rsidRPr="00EE030B" w:rsidRDefault="00EE030B" w:rsidP="00EE030B">
          <w:pPr>
            <w:pStyle w:val="Overskrift1"/>
          </w:pPr>
          <w:r w:rsidRPr="00EE030B">
            <w:t xml:space="preserve">Tilbud om elevsamtale </w:t>
          </w:r>
        </w:p>
      </w:sdtContent>
    </w:sdt>
    <w:p w14:paraId="152685F0" w14:textId="671412A5" w:rsidR="00B94960" w:rsidRPr="000444DE" w:rsidRDefault="00B94960" w:rsidP="000444DE">
      <w:pPr>
        <w:rPr>
          <w:rFonts w:eastAsiaTheme="minorEastAsia"/>
        </w:rPr>
      </w:pPr>
      <w:r w:rsidRPr="00AC6579">
        <w:rPr>
          <w:rFonts w:eastAsiaTheme="minorEastAsia"/>
        </w:rPr>
        <w:t>Du har fått tilbud om elevsamtale av kontaktlærer {</w:t>
      </w:r>
      <w:proofErr w:type="spellStart"/>
      <w:r w:rsidRPr="00AC6579">
        <w:rPr>
          <w:rFonts w:eastAsiaTheme="minorEastAsia"/>
        </w:rPr>
        <w:t>navnAvsender</w:t>
      </w:r>
      <w:proofErr w:type="spellEnd"/>
      <w:r w:rsidRPr="00AC6579">
        <w:rPr>
          <w:rFonts w:eastAsiaTheme="minorEastAsia"/>
        </w:rPr>
        <w:t>}. D</w:t>
      </w:r>
      <w:r w:rsidR="0065719A">
        <w:rPr>
          <w:rFonts w:eastAsiaTheme="minorEastAsia"/>
        </w:rPr>
        <w:t xml:space="preserve">u har avslått samtalen </w:t>
      </w:r>
      <w:r w:rsidRPr="00AC6579">
        <w:rPr>
          <w:rFonts w:eastAsiaTheme="minorEastAsia"/>
        </w:rPr>
        <w:t>{</w:t>
      </w:r>
      <w:proofErr w:type="spellStart"/>
      <w:r w:rsidRPr="00AC6579">
        <w:rPr>
          <w:rFonts w:eastAsiaTheme="minorEastAsia"/>
        </w:rPr>
        <w:t>datoSamtale</w:t>
      </w:r>
      <w:proofErr w:type="spellEnd"/>
      <w:r w:rsidRPr="00AC6579">
        <w:rPr>
          <w:rFonts w:eastAsiaTheme="minorEastAsia"/>
        </w:rPr>
        <w:t xml:space="preserve">} og </w:t>
      </w:r>
      <w:r w:rsidR="0065719A">
        <w:rPr>
          <w:rFonts w:eastAsiaTheme="minorEastAsia"/>
        </w:rPr>
        <w:t xml:space="preserve">denne </w:t>
      </w:r>
      <w:r w:rsidRPr="00AC6579">
        <w:rPr>
          <w:rFonts w:eastAsiaTheme="minorEastAsia"/>
        </w:rPr>
        <w:t>blir dermed ikke gjennomført.</w:t>
      </w:r>
      <w:r w:rsidR="009F19B5">
        <w:rPr>
          <w:rFonts w:eastAsiaTheme="minorEastAsia"/>
        </w:rPr>
        <w:t xml:space="preserve"> </w:t>
      </w:r>
    </w:p>
    <w:p w14:paraId="01ED107F" w14:textId="77777777" w:rsidR="00B94960" w:rsidRPr="000444DE" w:rsidRDefault="00B94960" w:rsidP="00B94960">
      <w:pPr>
        <w:keepNext/>
        <w:keepLines/>
        <w:rPr>
          <w:rFonts w:cs="Times New Roman"/>
          <w:lang w:eastAsia="nb-NO"/>
        </w:rPr>
      </w:pPr>
    </w:p>
    <w:p w14:paraId="24FFA4F6" w14:textId="4F66C725" w:rsidR="00B94960" w:rsidRPr="00AC6579" w:rsidRDefault="00B94960" w:rsidP="00B94960">
      <w:pPr>
        <w:keepNext/>
        <w:keepLines/>
      </w:pPr>
      <w:r w:rsidRPr="00AC6579">
        <w:t xml:space="preserve">Med </w:t>
      </w:r>
      <w:r w:rsidR="00733990">
        <w:t xml:space="preserve">vennlig </w:t>
      </w:r>
      <w:r w:rsidRPr="00AC6579">
        <w:t>hilsen</w:t>
      </w:r>
    </w:p>
    <w:p w14:paraId="644F1093" w14:textId="37E58859" w:rsidR="00553483" w:rsidRDefault="00B94960" w:rsidP="00B94960">
      <w:pPr>
        <w:keepNext/>
        <w:keepLines/>
        <w:spacing w:line="240" w:lineRule="auto"/>
      </w:pPr>
      <w:r w:rsidRPr="00AC6579">
        <w:t>{</w:t>
      </w:r>
      <w:proofErr w:type="spellStart"/>
      <w:r w:rsidRPr="00AC6579">
        <w:t>navnAvsender</w:t>
      </w:r>
      <w:proofErr w:type="spellEnd"/>
      <w:r w:rsidRPr="00AC6579">
        <w:t>}</w:t>
      </w:r>
      <w:r w:rsidRPr="00AC6579">
        <w:br/>
        <w:t>{</w:t>
      </w:r>
      <w:proofErr w:type="spellStart"/>
      <w:r w:rsidRPr="00AC6579">
        <w:t>navnSkole</w:t>
      </w:r>
      <w:proofErr w:type="spellEnd"/>
      <w:r w:rsidRPr="00AC6579">
        <w:t>}</w:t>
      </w:r>
      <w:r w:rsidR="000444DE">
        <w:br/>
      </w:r>
      <w:r w:rsidRPr="00AC6579">
        <w:t>{</w:t>
      </w:r>
      <w:proofErr w:type="spellStart"/>
      <w:r w:rsidRPr="00AC6579">
        <w:t>tlfSkole</w:t>
      </w:r>
      <w:proofErr w:type="spellEnd"/>
      <w:r w:rsidRPr="00AC6579">
        <w:t>}</w:t>
      </w:r>
    </w:p>
    <w:p w14:paraId="7BAC8CC7" w14:textId="77777777" w:rsidR="00553483" w:rsidRPr="00553483" w:rsidRDefault="00553483" w:rsidP="00B94960">
      <w:pPr>
        <w:keepNext/>
        <w:keepLines/>
        <w:spacing w:line="240" w:lineRule="auto"/>
      </w:pPr>
    </w:p>
    <w:p w14:paraId="71AB6F01" w14:textId="4A3B8029" w:rsidR="00AA6604" w:rsidRDefault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67B08A7F" w14:textId="7ABE0FA9" w:rsidR="00B60F20" w:rsidRDefault="00B60F20">
      <w:pPr>
        <w:rPr>
          <w:rStyle w:val="Utheving"/>
        </w:rPr>
      </w:pPr>
    </w:p>
    <w:p w14:paraId="686BCB51" w14:textId="0A63C543" w:rsidR="00B60F20" w:rsidRDefault="00B60F20">
      <w:pPr>
        <w:rPr>
          <w:rStyle w:val="Utheving"/>
        </w:rPr>
      </w:pPr>
    </w:p>
    <w:p w14:paraId="30933EDB" w14:textId="1BDF3526" w:rsidR="00B60F20" w:rsidRDefault="00B60F20">
      <w:pPr>
        <w:rPr>
          <w:rStyle w:val="Utheving"/>
        </w:rPr>
      </w:pPr>
    </w:p>
    <w:p w14:paraId="58CE7D63" w14:textId="37B27ED3" w:rsidR="002C66AD" w:rsidRDefault="002C66AD">
      <w:pPr>
        <w:spacing w:after="160" w:line="259" w:lineRule="auto"/>
        <w:rPr>
          <w:i/>
          <w:iCs/>
        </w:rPr>
      </w:pPr>
    </w:p>
    <w:p w14:paraId="55B82E9B" w14:textId="15E0D4DE" w:rsidR="00A80C29" w:rsidRDefault="00A80C29">
      <w:pPr>
        <w:spacing w:after="160" w:line="259" w:lineRule="auto"/>
        <w:rPr>
          <w:i/>
          <w:iCs/>
        </w:rPr>
      </w:pPr>
    </w:p>
    <w:p w14:paraId="6D52F2FB" w14:textId="22407914" w:rsidR="00A80C29" w:rsidRDefault="00A80C29">
      <w:pPr>
        <w:spacing w:after="160" w:line="259" w:lineRule="auto"/>
        <w:rPr>
          <w:i/>
          <w:iCs/>
        </w:rPr>
      </w:pPr>
    </w:p>
    <w:p w14:paraId="1E71AB57" w14:textId="09C6EF7E" w:rsidR="00A80C29" w:rsidRDefault="00A80C29">
      <w:pPr>
        <w:spacing w:after="160" w:line="259" w:lineRule="auto"/>
        <w:rPr>
          <w:i/>
          <w:iCs/>
        </w:rPr>
      </w:pPr>
    </w:p>
    <w:p w14:paraId="1ED0DCB8" w14:textId="4DB03A7C" w:rsidR="00A80C29" w:rsidRDefault="00A80C29">
      <w:pPr>
        <w:spacing w:after="160" w:line="259" w:lineRule="auto"/>
        <w:rPr>
          <w:i/>
          <w:iCs/>
        </w:rPr>
      </w:pPr>
    </w:p>
    <w:p w14:paraId="64421380" w14:textId="77777777" w:rsidR="00A80C29" w:rsidRDefault="00A80C29">
      <w:pPr>
        <w:spacing w:after="160" w:line="259" w:lineRule="auto"/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2C66AD" w:rsidRPr="002C66AD" w14:paraId="5786F2B8" w14:textId="77777777" w:rsidTr="00B464FE">
        <w:trPr>
          <w:trHeight w:val="1245"/>
        </w:trPr>
        <w:tc>
          <w:tcPr>
            <w:tcW w:w="4644" w:type="dxa"/>
            <w:vMerge w:val="restart"/>
          </w:tcPr>
          <w:p w14:paraId="092F08B6" w14:textId="77777777" w:rsidR="002C66AD" w:rsidRPr="002C66AD" w:rsidRDefault="002C66AD" w:rsidP="00B464FE">
            <w:pPr>
              <w:spacing w:after="0"/>
              <w:rPr>
                <w:lang w:val="nn-NO"/>
              </w:rPr>
            </w:pPr>
            <w:r w:rsidRPr="002C66AD">
              <w:rPr>
                <w:lang w:val="nn-NO"/>
              </w:rPr>
              <w:lastRenderedPageBreak/>
              <w:t>{</w:t>
            </w:r>
            <w:proofErr w:type="spellStart"/>
            <w:r w:rsidRPr="002C66AD">
              <w:rPr>
                <w:lang w:val="nn-NO"/>
              </w:rPr>
              <w:t>navnElev</w:t>
            </w:r>
            <w:proofErr w:type="spellEnd"/>
            <w:r w:rsidRPr="002C66AD">
              <w:rPr>
                <w:lang w:val="nn-NO"/>
              </w:rPr>
              <w:t xml:space="preserve">} </w:t>
            </w:r>
          </w:p>
          <w:p w14:paraId="6C6DE749" w14:textId="77777777" w:rsidR="002C66AD" w:rsidRPr="002C66AD" w:rsidRDefault="002C66AD" w:rsidP="00B464FE">
            <w:pPr>
              <w:spacing w:after="0"/>
              <w:rPr>
                <w:lang w:val="nn-NO"/>
              </w:rPr>
            </w:pPr>
          </w:p>
        </w:tc>
        <w:tc>
          <w:tcPr>
            <w:tcW w:w="4644" w:type="dxa"/>
            <w:gridSpan w:val="2"/>
            <w:vAlign w:val="bottom"/>
          </w:tcPr>
          <w:p w14:paraId="4F4ECC10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  <w:r w:rsidRPr="002C66AD">
              <w:rPr>
                <w:rStyle w:val="Sterk"/>
                <w:lang w:val="nn-NO"/>
              </w:rPr>
              <w:t>{</w:t>
            </w:r>
            <w:proofErr w:type="spellStart"/>
            <w:r w:rsidRPr="002C66AD">
              <w:rPr>
                <w:rStyle w:val="Sterk"/>
                <w:lang w:val="nn-NO"/>
              </w:rPr>
              <w:t>navnSkole</w:t>
            </w:r>
            <w:proofErr w:type="spellEnd"/>
            <w:r w:rsidRPr="002C66AD">
              <w:rPr>
                <w:rStyle w:val="Sterk"/>
                <w:lang w:val="nn-NO"/>
              </w:rPr>
              <w:t>}</w:t>
            </w:r>
          </w:p>
          <w:p w14:paraId="1CF7550F" w14:textId="77777777" w:rsidR="002C66AD" w:rsidRPr="002C66AD" w:rsidRDefault="002C66AD" w:rsidP="00B464FE">
            <w:pPr>
              <w:pStyle w:val="Topptekst"/>
              <w:jc w:val="right"/>
              <w:rPr>
                <w:b/>
                <w:bCs/>
                <w:lang w:val="nn-NO"/>
              </w:rPr>
            </w:pPr>
          </w:p>
        </w:tc>
      </w:tr>
      <w:tr w:rsidR="002C66AD" w:rsidRPr="002C66AD" w14:paraId="6EB50B44" w14:textId="77777777" w:rsidTr="00B464FE">
        <w:trPr>
          <w:trHeight w:hRule="exact" w:val="1245"/>
        </w:trPr>
        <w:tc>
          <w:tcPr>
            <w:tcW w:w="4644" w:type="dxa"/>
            <w:vMerge/>
          </w:tcPr>
          <w:p w14:paraId="6F1A679D" w14:textId="77777777" w:rsidR="002C66AD" w:rsidRPr="002C66AD" w:rsidRDefault="002C66AD" w:rsidP="00B464FE">
            <w:pPr>
              <w:spacing w:after="0"/>
              <w:rPr>
                <w:lang w:val="nn-NO"/>
              </w:rPr>
            </w:pPr>
          </w:p>
        </w:tc>
        <w:tc>
          <w:tcPr>
            <w:tcW w:w="2322" w:type="dxa"/>
          </w:tcPr>
          <w:p w14:paraId="6305EC04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  <w:r w:rsidRPr="002C66AD">
              <w:rPr>
                <w:lang w:val="nn-NO"/>
              </w:rPr>
              <w:t>Vår dato:</w:t>
            </w:r>
          </w:p>
          <w:p w14:paraId="753C4A90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</w:p>
          <w:p w14:paraId="250572D8" w14:textId="1E501F5D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  <w:r w:rsidRPr="002C66AD">
              <w:rPr>
                <w:lang w:val="nn-NO"/>
              </w:rPr>
              <w:t xml:space="preserve">Unnateke offentlegheit </w:t>
            </w:r>
            <w:proofErr w:type="spellStart"/>
            <w:r w:rsidRPr="002C66AD">
              <w:rPr>
                <w:lang w:val="nn-NO"/>
              </w:rPr>
              <w:t>iht</w:t>
            </w:r>
            <w:proofErr w:type="spellEnd"/>
            <w:r w:rsidRPr="002C66AD">
              <w:rPr>
                <w:lang w:val="nn-NO"/>
              </w:rPr>
              <w:t>.:</w:t>
            </w:r>
          </w:p>
          <w:p w14:paraId="5D139E1C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</w:p>
          <w:p w14:paraId="54A5899D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</w:p>
          <w:p w14:paraId="6D9D2606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  <w:tc>
          <w:tcPr>
            <w:tcW w:w="2322" w:type="dxa"/>
          </w:tcPr>
          <w:p w14:paraId="40C893CA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  <w:r w:rsidRPr="002C66AD">
              <w:rPr>
                <w:lang w:val="nn-NO"/>
              </w:rPr>
              <w:t>{dato}</w:t>
            </w:r>
          </w:p>
          <w:p w14:paraId="69DA7D87" w14:textId="77777777" w:rsidR="002C66AD" w:rsidRPr="002C66AD" w:rsidRDefault="002C66AD" w:rsidP="00B464FE">
            <w:pPr>
              <w:pStyle w:val="Topptekst"/>
              <w:jc w:val="right"/>
              <w:rPr>
                <w:lang w:val="nn-NO"/>
              </w:rPr>
            </w:pPr>
          </w:p>
          <w:p w14:paraId="7E0E9961" w14:textId="77777777" w:rsidR="002C66AD" w:rsidRPr="002C66AD" w:rsidRDefault="002C66AD" w:rsidP="00B464FE">
            <w:pPr>
              <w:pStyle w:val="Topptekst"/>
              <w:tabs>
                <w:tab w:val="left" w:pos="435"/>
              </w:tabs>
              <w:jc w:val="right"/>
              <w:rPr>
                <w:lang w:val="nn-NO"/>
              </w:rPr>
            </w:pPr>
            <w:proofErr w:type="spellStart"/>
            <w:r w:rsidRPr="002C66AD">
              <w:rPr>
                <w:lang w:val="nn-NO"/>
              </w:rPr>
              <w:t>Offl</w:t>
            </w:r>
            <w:proofErr w:type="spellEnd"/>
            <w:r w:rsidRPr="002C66AD">
              <w:rPr>
                <w:lang w:val="nn-NO"/>
              </w:rPr>
              <w:t xml:space="preserve">. § 13 jf. </w:t>
            </w:r>
            <w:proofErr w:type="spellStart"/>
            <w:r w:rsidRPr="002C66AD">
              <w:rPr>
                <w:lang w:val="nn-NO"/>
              </w:rPr>
              <w:t>fvl</w:t>
            </w:r>
            <w:proofErr w:type="spellEnd"/>
            <w:r w:rsidRPr="002C66AD">
              <w:rPr>
                <w:lang w:val="nn-NO"/>
              </w:rPr>
              <w:t>. §13 (1)</w:t>
            </w:r>
          </w:p>
          <w:p w14:paraId="111F0950" w14:textId="77777777" w:rsidR="002C66AD" w:rsidRPr="002C66AD" w:rsidRDefault="002C66AD" w:rsidP="00B464FE">
            <w:pPr>
              <w:pStyle w:val="Topptekst"/>
              <w:jc w:val="right"/>
              <w:rPr>
                <w:rStyle w:val="Sterk"/>
                <w:lang w:val="nn-NO"/>
              </w:rPr>
            </w:pPr>
          </w:p>
        </w:tc>
      </w:tr>
    </w:tbl>
    <w:sdt>
      <w:sdtPr>
        <w:rPr>
          <w:b w:val="0"/>
          <w:bCs/>
          <w:lang w:val="nn-NO"/>
        </w:rPr>
        <w:alias w:val="Overskrift nivå 1"/>
        <w:tag w:val="Overskrift nivå 1"/>
        <w:id w:val="1972715358"/>
        <w:placeholder>
          <w:docPart w:val="FEDC8FE48B26441A978B61D1F0CFCF58"/>
        </w:placeholder>
        <w:text w:multiLine="1"/>
      </w:sdtPr>
      <w:sdtEndPr>
        <w:rPr>
          <w:b/>
          <w:bCs w:val="0"/>
        </w:rPr>
      </w:sdtEndPr>
      <w:sdtContent>
        <w:p w14:paraId="327E1B4D" w14:textId="77777777" w:rsidR="002C66AD" w:rsidRPr="002C66AD" w:rsidRDefault="002C66AD" w:rsidP="002C66AD">
          <w:pPr>
            <w:pStyle w:val="Overskrift1"/>
            <w:rPr>
              <w:lang w:val="nn-NO"/>
            </w:rPr>
          </w:pPr>
          <w:proofErr w:type="spellStart"/>
          <w:r w:rsidRPr="002C66AD">
            <w:rPr>
              <w:lang w:val="nn-NO"/>
            </w:rPr>
            <w:t>Tilbud</w:t>
          </w:r>
          <w:proofErr w:type="spellEnd"/>
          <w:r w:rsidRPr="002C66AD">
            <w:rPr>
              <w:lang w:val="nn-NO"/>
            </w:rPr>
            <w:t xml:space="preserve"> om elevsamtale </w:t>
          </w:r>
        </w:p>
      </w:sdtContent>
    </w:sdt>
    <w:p w14:paraId="2AEA2C85" w14:textId="19D32C9B" w:rsidR="002C66AD" w:rsidRPr="002C66AD" w:rsidRDefault="002C66AD" w:rsidP="002C66AD">
      <w:pPr>
        <w:rPr>
          <w:rFonts w:eastAsiaTheme="minorEastAsia"/>
          <w:lang w:val="nn-NO"/>
        </w:rPr>
      </w:pPr>
      <w:r w:rsidRPr="002C66AD">
        <w:rPr>
          <w:rFonts w:eastAsiaTheme="minorEastAsia"/>
          <w:lang w:val="nn-NO"/>
        </w:rPr>
        <w:t>Du har fått tilb</w:t>
      </w:r>
      <w:r>
        <w:rPr>
          <w:rFonts w:eastAsiaTheme="minorEastAsia"/>
          <w:lang w:val="nn-NO"/>
        </w:rPr>
        <w:t>o</w:t>
      </w:r>
      <w:r w:rsidRPr="002C66AD">
        <w:rPr>
          <w:rFonts w:eastAsiaTheme="minorEastAsia"/>
          <w:lang w:val="nn-NO"/>
        </w:rPr>
        <w:t>d om elevsamtale av kontaktlær</w:t>
      </w:r>
      <w:r>
        <w:rPr>
          <w:rFonts w:eastAsiaTheme="minorEastAsia"/>
          <w:lang w:val="nn-NO"/>
        </w:rPr>
        <w:t>a</w:t>
      </w:r>
      <w:r w:rsidRPr="002C66AD">
        <w:rPr>
          <w:rFonts w:eastAsiaTheme="minorEastAsia"/>
          <w:lang w:val="nn-NO"/>
        </w:rPr>
        <w:t>r {</w:t>
      </w:r>
      <w:proofErr w:type="spellStart"/>
      <w:r w:rsidRPr="002C66AD">
        <w:rPr>
          <w:rFonts w:eastAsiaTheme="minorEastAsia"/>
          <w:lang w:val="nn-NO"/>
        </w:rPr>
        <w:t>navnAvsender</w:t>
      </w:r>
      <w:proofErr w:type="spellEnd"/>
      <w:r w:rsidRPr="002C66AD">
        <w:rPr>
          <w:rFonts w:eastAsiaTheme="minorEastAsia"/>
          <w:lang w:val="nn-NO"/>
        </w:rPr>
        <w:t>}. Du har avslått samtalen {</w:t>
      </w:r>
      <w:proofErr w:type="spellStart"/>
      <w:r w:rsidRPr="002C66AD">
        <w:rPr>
          <w:rFonts w:eastAsiaTheme="minorEastAsia"/>
          <w:lang w:val="nn-NO"/>
        </w:rPr>
        <w:t>datoSamtale</w:t>
      </w:r>
      <w:proofErr w:type="spellEnd"/>
      <w:r w:rsidRPr="002C66AD">
        <w:rPr>
          <w:rFonts w:eastAsiaTheme="minorEastAsia"/>
          <w:lang w:val="nn-NO"/>
        </w:rPr>
        <w:t xml:space="preserve">} og denne </w:t>
      </w:r>
      <w:r>
        <w:rPr>
          <w:rFonts w:eastAsiaTheme="minorEastAsia"/>
          <w:lang w:val="nn-NO"/>
        </w:rPr>
        <w:t>vert difor</w:t>
      </w:r>
      <w:r w:rsidRPr="002C66AD">
        <w:rPr>
          <w:rFonts w:eastAsiaTheme="minorEastAsia"/>
          <w:lang w:val="nn-NO"/>
        </w:rPr>
        <w:t xml:space="preserve"> ikk</w:t>
      </w:r>
      <w:r>
        <w:rPr>
          <w:rFonts w:eastAsiaTheme="minorEastAsia"/>
          <w:lang w:val="nn-NO"/>
        </w:rPr>
        <w:t>j</w:t>
      </w:r>
      <w:r w:rsidRPr="002C66AD">
        <w:rPr>
          <w:rFonts w:eastAsiaTheme="minorEastAsia"/>
          <w:lang w:val="nn-NO"/>
        </w:rPr>
        <w:t xml:space="preserve">e gjennomført. </w:t>
      </w:r>
    </w:p>
    <w:p w14:paraId="74BAB218" w14:textId="77777777" w:rsidR="002C66AD" w:rsidRPr="002C66AD" w:rsidRDefault="002C66AD" w:rsidP="002C66AD">
      <w:pPr>
        <w:keepNext/>
        <w:keepLines/>
        <w:rPr>
          <w:rFonts w:cs="Times New Roman"/>
          <w:lang w:val="nn-NO" w:eastAsia="nb-NO"/>
        </w:rPr>
      </w:pPr>
    </w:p>
    <w:p w14:paraId="394F435F" w14:textId="1C8E51D9" w:rsidR="002C66AD" w:rsidRPr="002C66AD" w:rsidRDefault="002C66AD" w:rsidP="002C66AD">
      <w:pPr>
        <w:keepNext/>
        <w:keepLines/>
        <w:rPr>
          <w:lang w:val="nn-NO"/>
        </w:rPr>
      </w:pPr>
      <w:r w:rsidRPr="002C66AD">
        <w:rPr>
          <w:lang w:val="nn-NO"/>
        </w:rPr>
        <w:t>Med venl</w:t>
      </w:r>
      <w:r>
        <w:rPr>
          <w:lang w:val="nn-NO"/>
        </w:rPr>
        <w:t>e</w:t>
      </w:r>
      <w:r w:rsidRPr="002C66AD">
        <w:rPr>
          <w:lang w:val="nn-NO"/>
        </w:rPr>
        <w:t>g h</w:t>
      </w:r>
      <w:r>
        <w:rPr>
          <w:lang w:val="nn-NO"/>
        </w:rPr>
        <w:t>e</w:t>
      </w:r>
      <w:r w:rsidRPr="002C66AD">
        <w:rPr>
          <w:lang w:val="nn-NO"/>
        </w:rPr>
        <w:t>ls</w:t>
      </w:r>
      <w:r>
        <w:rPr>
          <w:lang w:val="nn-NO"/>
        </w:rPr>
        <w:t>i</w:t>
      </w:r>
      <w:r w:rsidRPr="002C66AD">
        <w:rPr>
          <w:lang w:val="nn-NO"/>
        </w:rPr>
        <w:t>n</w:t>
      </w:r>
      <w:r>
        <w:rPr>
          <w:lang w:val="nn-NO"/>
        </w:rPr>
        <w:t>g</w:t>
      </w:r>
    </w:p>
    <w:p w14:paraId="7935AF62" w14:textId="47B5A431" w:rsidR="002C66AD" w:rsidRDefault="002C66AD" w:rsidP="002C66AD">
      <w:pPr>
        <w:keepNext/>
        <w:keepLines/>
        <w:spacing w:line="240" w:lineRule="auto"/>
        <w:rPr>
          <w:lang w:val="nn-NO"/>
        </w:rPr>
      </w:pPr>
      <w:r w:rsidRPr="002C66AD">
        <w:rPr>
          <w:lang w:val="nn-NO"/>
        </w:rPr>
        <w:t>{</w:t>
      </w:r>
      <w:proofErr w:type="spellStart"/>
      <w:r w:rsidRPr="002C66AD">
        <w:rPr>
          <w:lang w:val="nn-NO"/>
        </w:rPr>
        <w:t>navnAvsender</w:t>
      </w:r>
      <w:proofErr w:type="spellEnd"/>
      <w:r w:rsidRPr="002C66AD">
        <w:rPr>
          <w:lang w:val="nn-NO"/>
        </w:rPr>
        <w:t>}</w:t>
      </w:r>
      <w:r w:rsidRPr="002C66AD">
        <w:rPr>
          <w:lang w:val="nn-NO"/>
        </w:rPr>
        <w:br/>
        <w:t>{</w:t>
      </w:r>
      <w:proofErr w:type="spellStart"/>
      <w:r w:rsidRPr="002C66AD">
        <w:rPr>
          <w:lang w:val="nn-NO"/>
        </w:rPr>
        <w:t>navnSkole</w:t>
      </w:r>
      <w:proofErr w:type="spellEnd"/>
      <w:r w:rsidRPr="002C66AD">
        <w:rPr>
          <w:lang w:val="nn-NO"/>
        </w:rPr>
        <w:t>}</w:t>
      </w:r>
      <w:r w:rsidRPr="002C66AD">
        <w:rPr>
          <w:lang w:val="nn-NO"/>
        </w:rPr>
        <w:br/>
        <w:t>{</w:t>
      </w:r>
      <w:proofErr w:type="spellStart"/>
      <w:r w:rsidRPr="002C66AD">
        <w:rPr>
          <w:lang w:val="nn-NO"/>
        </w:rPr>
        <w:t>tlfSkole</w:t>
      </w:r>
      <w:proofErr w:type="spellEnd"/>
      <w:r w:rsidRPr="002C66AD">
        <w:rPr>
          <w:lang w:val="nn-NO"/>
        </w:rPr>
        <w:t>}</w:t>
      </w:r>
    </w:p>
    <w:p w14:paraId="1E68B562" w14:textId="77777777" w:rsidR="00553483" w:rsidRPr="00553483" w:rsidRDefault="00553483" w:rsidP="002C66AD">
      <w:pPr>
        <w:keepNext/>
        <w:keepLines/>
        <w:spacing w:line="240" w:lineRule="auto"/>
        <w:rPr>
          <w:lang w:val="nn-NO"/>
        </w:rPr>
      </w:pPr>
    </w:p>
    <w:p w14:paraId="17D43604" w14:textId="3AE04ECA" w:rsidR="00014766" w:rsidRPr="00B60F20" w:rsidRDefault="002C66AD" w:rsidP="00B60F20">
      <w:pPr>
        <w:rPr>
          <w:i/>
          <w:iCs/>
          <w:lang w:val="nn-NO"/>
        </w:rPr>
      </w:pPr>
      <w:r w:rsidRPr="002C66AD">
        <w:rPr>
          <w:rStyle w:val="Utheving"/>
          <w:lang w:val="nn-NO"/>
        </w:rPr>
        <w:t>Dokumentet er elektronisk godkjent og send</w:t>
      </w:r>
      <w:r>
        <w:rPr>
          <w:rStyle w:val="Utheving"/>
          <w:lang w:val="nn-NO"/>
        </w:rPr>
        <w:t>a</w:t>
      </w:r>
      <w:r w:rsidRPr="002C66AD">
        <w:rPr>
          <w:rStyle w:val="Utheving"/>
          <w:lang w:val="nn-NO"/>
        </w:rPr>
        <w:t>s</w:t>
      </w:r>
      <w:r>
        <w:rPr>
          <w:rStyle w:val="Utheving"/>
          <w:lang w:val="nn-NO"/>
        </w:rPr>
        <w:t>t</w:t>
      </w:r>
      <w:r w:rsidRPr="002C66AD">
        <w:rPr>
          <w:rStyle w:val="Utheving"/>
          <w:lang w:val="nn-NO"/>
        </w:rPr>
        <w:t xml:space="preserve"> ut</w:t>
      </w:r>
      <w:r>
        <w:rPr>
          <w:rStyle w:val="Utheving"/>
          <w:lang w:val="nn-NO"/>
        </w:rPr>
        <w:t>a</w:t>
      </w:r>
      <w:r w:rsidRPr="002C66AD">
        <w:rPr>
          <w:rStyle w:val="Utheving"/>
          <w:lang w:val="nn-NO"/>
        </w:rPr>
        <w:t>n signatur.</w:t>
      </w:r>
    </w:p>
    <w:sectPr w:rsidR="00014766" w:rsidRPr="00B60F20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167BE" w14:textId="77777777" w:rsidR="00572E9D" w:rsidRDefault="00572E9D" w:rsidP="00FC2158">
      <w:pPr>
        <w:spacing w:after="0" w:line="240" w:lineRule="auto"/>
      </w:pPr>
      <w:r>
        <w:separator/>
      </w:r>
    </w:p>
  </w:endnote>
  <w:endnote w:type="continuationSeparator" w:id="0">
    <w:p w14:paraId="5982B713" w14:textId="77777777" w:rsidR="00572E9D" w:rsidRDefault="00572E9D" w:rsidP="00FC2158">
      <w:pPr>
        <w:spacing w:after="0" w:line="240" w:lineRule="auto"/>
      </w:pPr>
      <w:r>
        <w:continuationSeparator/>
      </w:r>
    </w:p>
  </w:endnote>
  <w:endnote w:type="continuationNotice" w:id="1">
    <w:p w14:paraId="151FAE0B" w14:textId="77777777" w:rsidR="00572E9D" w:rsidRDefault="00572E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1A3685C1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2C66AD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4014A" w14:textId="77777777" w:rsidR="00572E9D" w:rsidRDefault="00572E9D" w:rsidP="00FC2158">
      <w:pPr>
        <w:spacing w:after="0" w:line="240" w:lineRule="auto"/>
      </w:pPr>
      <w:r>
        <w:separator/>
      </w:r>
    </w:p>
  </w:footnote>
  <w:footnote w:type="continuationSeparator" w:id="0">
    <w:p w14:paraId="4DA129D4" w14:textId="77777777" w:rsidR="00572E9D" w:rsidRDefault="00572E9D" w:rsidP="00FC2158">
      <w:pPr>
        <w:spacing w:after="0" w:line="240" w:lineRule="auto"/>
      </w:pPr>
      <w:r>
        <w:continuationSeparator/>
      </w:r>
    </w:p>
  </w:footnote>
  <w:footnote w:type="continuationNotice" w:id="1">
    <w:p w14:paraId="2259FB11" w14:textId="77777777" w:rsidR="00572E9D" w:rsidRDefault="00572E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126ABF0C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444DE"/>
    <w:rsid w:val="00052883"/>
    <w:rsid w:val="00083DA8"/>
    <w:rsid w:val="000849F6"/>
    <w:rsid w:val="0009360F"/>
    <w:rsid w:val="00093B31"/>
    <w:rsid w:val="000B61BC"/>
    <w:rsid w:val="000C72FE"/>
    <w:rsid w:val="000E7C91"/>
    <w:rsid w:val="000F2268"/>
    <w:rsid w:val="0010224D"/>
    <w:rsid w:val="002B0A7F"/>
    <w:rsid w:val="002B62E3"/>
    <w:rsid w:val="002C66AD"/>
    <w:rsid w:val="002E1427"/>
    <w:rsid w:val="00303AD1"/>
    <w:rsid w:val="003050C3"/>
    <w:rsid w:val="00347006"/>
    <w:rsid w:val="00356604"/>
    <w:rsid w:val="00356EB4"/>
    <w:rsid w:val="00361034"/>
    <w:rsid w:val="0037539F"/>
    <w:rsid w:val="003840AB"/>
    <w:rsid w:val="003937BA"/>
    <w:rsid w:val="003D34A0"/>
    <w:rsid w:val="0042233B"/>
    <w:rsid w:val="00443E2F"/>
    <w:rsid w:val="00484E40"/>
    <w:rsid w:val="004A16E8"/>
    <w:rsid w:val="004B5918"/>
    <w:rsid w:val="004D14D2"/>
    <w:rsid w:val="004D28F1"/>
    <w:rsid w:val="005004C7"/>
    <w:rsid w:val="0054025F"/>
    <w:rsid w:val="00550492"/>
    <w:rsid w:val="00553483"/>
    <w:rsid w:val="005619BA"/>
    <w:rsid w:val="00564CFD"/>
    <w:rsid w:val="00572E9D"/>
    <w:rsid w:val="00582547"/>
    <w:rsid w:val="005A1180"/>
    <w:rsid w:val="00651852"/>
    <w:rsid w:val="0065719A"/>
    <w:rsid w:val="006923DC"/>
    <w:rsid w:val="006B5798"/>
    <w:rsid w:val="006E60D4"/>
    <w:rsid w:val="0073168F"/>
    <w:rsid w:val="00733990"/>
    <w:rsid w:val="00751B67"/>
    <w:rsid w:val="0081018A"/>
    <w:rsid w:val="00857436"/>
    <w:rsid w:val="00857E0D"/>
    <w:rsid w:val="0088682B"/>
    <w:rsid w:val="008B4846"/>
    <w:rsid w:val="0096715B"/>
    <w:rsid w:val="009C4CA1"/>
    <w:rsid w:val="009D23DF"/>
    <w:rsid w:val="009E7197"/>
    <w:rsid w:val="009F19B5"/>
    <w:rsid w:val="00A00C22"/>
    <w:rsid w:val="00A01E05"/>
    <w:rsid w:val="00A516F9"/>
    <w:rsid w:val="00A80C29"/>
    <w:rsid w:val="00A828B5"/>
    <w:rsid w:val="00A83D39"/>
    <w:rsid w:val="00A87059"/>
    <w:rsid w:val="00A96F95"/>
    <w:rsid w:val="00AA6604"/>
    <w:rsid w:val="00AC5AE3"/>
    <w:rsid w:val="00AC7543"/>
    <w:rsid w:val="00AD0EDF"/>
    <w:rsid w:val="00B0653C"/>
    <w:rsid w:val="00B32702"/>
    <w:rsid w:val="00B5012A"/>
    <w:rsid w:val="00B5049B"/>
    <w:rsid w:val="00B56D05"/>
    <w:rsid w:val="00B60F20"/>
    <w:rsid w:val="00B91520"/>
    <w:rsid w:val="00B94960"/>
    <w:rsid w:val="00BD3AF6"/>
    <w:rsid w:val="00BE0565"/>
    <w:rsid w:val="00BE2BB4"/>
    <w:rsid w:val="00C114C9"/>
    <w:rsid w:val="00C12A98"/>
    <w:rsid w:val="00C41881"/>
    <w:rsid w:val="00C463B4"/>
    <w:rsid w:val="00C7260E"/>
    <w:rsid w:val="00CB7E19"/>
    <w:rsid w:val="00CE2E7C"/>
    <w:rsid w:val="00D105E0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B1CF5"/>
    <w:rsid w:val="00EE030B"/>
    <w:rsid w:val="00EE0CE0"/>
    <w:rsid w:val="00EE537A"/>
    <w:rsid w:val="00F221C7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2B2B4A38-7176-4DF5-8360-CADBA6FC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B26A6594ED441C9016188DCE662C8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81B730-EB8D-494C-8E67-0FD9607184DF}"/>
      </w:docPartPr>
      <w:docPartBody>
        <w:p w:rsidR="00B0603C" w:rsidRDefault="00BE77A3" w:rsidP="00BE77A3">
          <w:pPr>
            <w:pStyle w:val="A2B26A6594ED441C9016188DCE662C80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FEDC8FE48B26441A978B61D1F0CFCF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506F93-A631-4C92-8D83-690CF8021E20}"/>
      </w:docPartPr>
      <w:docPartBody>
        <w:p w:rsidR="00AC644F" w:rsidRDefault="00D270A5" w:rsidP="00D270A5">
          <w:pPr>
            <w:pStyle w:val="FEDC8FE48B26441A978B61D1F0CFCF58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2E0E"/>
    <w:rsid w:val="00323F85"/>
    <w:rsid w:val="003D0BB6"/>
    <w:rsid w:val="0041487D"/>
    <w:rsid w:val="004D7AD3"/>
    <w:rsid w:val="004E5FEB"/>
    <w:rsid w:val="00635F38"/>
    <w:rsid w:val="00AC644F"/>
    <w:rsid w:val="00AD04FF"/>
    <w:rsid w:val="00B0603C"/>
    <w:rsid w:val="00BE29EE"/>
    <w:rsid w:val="00BE77A3"/>
    <w:rsid w:val="00CA7BB2"/>
    <w:rsid w:val="00D270A5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AC644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FEDC8FE48B26441A978B61D1F0CFCF58">
    <w:name w:val="FEDC8FE48B26441A978B61D1F0CFCF58"/>
    <w:rsid w:val="00D270A5"/>
  </w:style>
  <w:style w:type="paragraph" w:customStyle="1" w:styleId="D46BF037F69747ECB0D430CED239FED0">
    <w:name w:val="D46BF037F69747ECB0D430CED239FED0"/>
    <w:rsid w:val="00D270A5"/>
  </w:style>
  <w:style w:type="paragraph" w:customStyle="1" w:styleId="D38DC8926E1C44DD884F852008C229D7">
    <w:name w:val="D38DC8926E1C44DD884F852008C229D7"/>
    <w:rsid w:val="00D270A5"/>
  </w:style>
  <w:style w:type="paragraph" w:customStyle="1" w:styleId="529B2B486C86D4488E47F88959BC5000">
    <w:name w:val="529B2B486C86D4488E47F88959BC5000"/>
    <w:rsid w:val="00AC644F"/>
    <w:pPr>
      <w:spacing w:after="0" w:line="240" w:lineRule="auto"/>
    </w:pPr>
    <w:rPr>
      <w:sz w:val="24"/>
      <w:szCs w:val="24"/>
    </w:rPr>
  </w:style>
  <w:style w:type="paragraph" w:customStyle="1" w:styleId="5C2868B830115F45BB4E13EB6A1C9122">
    <w:name w:val="5C2868B830115F45BB4E13EB6A1C9122"/>
    <w:rsid w:val="00AC644F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C:\Nye 360\Maler\VTFK_brev_oppdatert2910.dotm</Template>
  <TotalTime>2</TotalTime>
  <Pages>2</Pages>
  <Words>127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15</cp:revision>
  <dcterms:created xsi:type="dcterms:W3CDTF">2019-11-26T21:58:00Z</dcterms:created>
  <dcterms:modified xsi:type="dcterms:W3CDTF">2020-07-01T16:40:00Z</dcterms:modified>
</cp:coreProperties>
</file>