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44"/>
        <w:gridCol w:w="2322"/>
        <w:gridCol w:w="2322"/>
      </w:tblGrid>
      <w:tr w:rsidR="002C2382" w14:paraId="6C0CCF2B" w14:textId="77777777" w:rsidTr="00F525CE">
        <w:trPr>
          <w:trHeight w:val="1245"/>
        </w:trPr>
        <w:tc>
          <w:tcPr>
            <w:tcW w:w="4644" w:type="dxa"/>
            <w:vMerge w:val="restart"/>
          </w:tcPr>
          <w:p w14:paraId="578FBF90" w14:textId="77777777" w:rsidR="002C2382" w:rsidRDefault="002C2382" w:rsidP="002C2382">
            <w:pPr>
              <w:spacing w:after="0"/>
            </w:pPr>
            <w:r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14:paraId="40B4CD55" w14:textId="77777777" w:rsidR="002C2382" w:rsidRDefault="002C2382" w:rsidP="002C2382">
            <w:pPr>
              <w:tabs>
                <w:tab w:val="center" w:pos="2322"/>
              </w:tabs>
              <w:spacing w:after="0"/>
            </w:pPr>
          </w:p>
        </w:tc>
        <w:tc>
          <w:tcPr>
            <w:tcW w:w="4644" w:type="dxa"/>
            <w:gridSpan w:val="2"/>
            <w:vAlign w:val="bottom"/>
          </w:tcPr>
          <w:p w14:paraId="7335FD6F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79487711" w14:textId="77777777" w:rsidR="002C2382" w:rsidRPr="00857E0D" w:rsidRDefault="002C2382" w:rsidP="002C2382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2C2382" w14:paraId="4E3D5FD2" w14:textId="77777777" w:rsidTr="00F525CE">
        <w:trPr>
          <w:trHeight w:hRule="exact" w:val="1245"/>
        </w:trPr>
        <w:tc>
          <w:tcPr>
            <w:tcW w:w="4644" w:type="dxa"/>
            <w:vMerge/>
          </w:tcPr>
          <w:p w14:paraId="42749889" w14:textId="77777777" w:rsidR="002C2382" w:rsidRDefault="002C2382" w:rsidP="002C2382">
            <w:pPr>
              <w:spacing w:after="0"/>
            </w:pPr>
          </w:p>
        </w:tc>
        <w:tc>
          <w:tcPr>
            <w:tcW w:w="2322" w:type="dxa"/>
          </w:tcPr>
          <w:p w14:paraId="0E0C999D" w14:textId="77777777" w:rsidR="002C2382" w:rsidRDefault="002C2382" w:rsidP="002C2382">
            <w:pPr>
              <w:pStyle w:val="Topptekst"/>
              <w:jc w:val="right"/>
            </w:pPr>
            <w:r>
              <w:t>Vår dato:</w:t>
            </w:r>
          </w:p>
          <w:p w14:paraId="146DC759" w14:textId="77777777" w:rsidR="002C2382" w:rsidRDefault="002C2382" w:rsidP="002C2382">
            <w:pPr>
              <w:pStyle w:val="Topptekst"/>
              <w:jc w:val="right"/>
            </w:pPr>
          </w:p>
          <w:p w14:paraId="5285545B" w14:textId="760CDF52" w:rsidR="002C2382" w:rsidRDefault="002C2382" w:rsidP="002C2382">
            <w:pPr>
              <w:pStyle w:val="Topptekst"/>
              <w:jc w:val="right"/>
            </w:pPr>
            <w:r>
              <w:t>Unntatt offentlighet iht</w:t>
            </w:r>
            <w:r w:rsidR="00792B97">
              <w:t>.</w:t>
            </w:r>
            <w:r>
              <w:t>:</w:t>
            </w:r>
          </w:p>
          <w:p w14:paraId="60021BA5" w14:textId="77777777" w:rsidR="002C2382" w:rsidRDefault="002C2382" w:rsidP="002C2382">
            <w:pPr>
              <w:pStyle w:val="Topptekst"/>
              <w:jc w:val="right"/>
            </w:pPr>
          </w:p>
          <w:p w14:paraId="4BEB7B0F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</w:p>
          <w:p w14:paraId="23DCBA6E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65E8C87A" w14:textId="77777777" w:rsidR="002C2382" w:rsidRDefault="002C2382" w:rsidP="002C2382">
            <w:pPr>
              <w:pStyle w:val="Topptekst"/>
              <w:jc w:val="right"/>
            </w:pPr>
            <w:r>
              <w:t>{dato}</w:t>
            </w:r>
          </w:p>
          <w:p w14:paraId="2E5FEB34" w14:textId="77777777" w:rsidR="002C2382" w:rsidRDefault="002C2382" w:rsidP="002C2382">
            <w:pPr>
              <w:pStyle w:val="Topptekst"/>
              <w:jc w:val="right"/>
            </w:pPr>
          </w:p>
          <w:p w14:paraId="30CEFF89" w14:textId="77777777" w:rsidR="002C2382" w:rsidRDefault="002C2382" w:rsidP="002C2382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102DF5DA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8698873FF80B4D4FB1D3313763814AD1"/>
        </w:placeholder>
      </w:sdtPr>
      <w:sdtEndPr>
        <w:rPr>
          <w:b/>
        </w:rPr>
      </w:sdtEndPr>
      <w:sdtContent>
        <w:p w14:paraId="6B4FAC1C" w14:textId="77777777" w:rsidR="00CD5340" w:rsidRDefault="00CD5340" w:rsidP="00CD5340">
          <w:pPr>
            <w:pStyle w:val="Overskrift1"/>
          </w:pPr>
          <w:r w:rsidRPr="00BB0093">
            <w:t>Varsel om at det er tvil om du kan få karakter i fag</w:t>
          </w:r>
        </w:p>
      </w:sdtContent>
    </w:sdt>
    <w:p w14:paraId="6A8AAF45" w14:textId="77777777" w:rsidR="00CD5340" w:rsidRDefault="00CD5340" w:rsidP="00CD5340">
      <w:r w:rsidRPr="00BB0093">
        <w:rPr>
          <w:rStyle w:val="Overskrift2Tegn"/>
        </w:rPr>
        <w:t xml:space="preserve">Årsak til varsel: </w:t>
      </w:r>
      <w:r w:rsidRPr="00BB0093">
        <w:rPr>
          <w:rStyle w:val="Overskrift2Tegn"/>
        </w:rPr>
        <w:br/>
      </w:r>
      <w:r>
        <w:t>{</w:t>
      </w:r>
      <w:proofErr w:type="spellStart"/>
      <w:r>
        <w:t>Arsak</w:t>
      </w:r>
      <w:proofErr w:type="spellEnd"/>
      <w:r>
        <w:t>}</w:t>
      </w:r>
      <w:r>
        <w:br/>
      </w:r>
      <w:r>
        <w:br/>
        <w:t xml:space="preserve">Dette omfatter følgende fag: </w:t>
      </w:r>
      <w:r>
        <w:br/>
        <w:t xml:space="preserve">{fag} </w:t>
      </w:r>
    </w:p>
    <w:p w14:paraId="6572E911" w14:textId="77777777" w:rsidR="00CD5340" w:rsidRDefault="00CD5340" w:rsidP="00CD5340">
      <w:r>
        <w:t>Varselet gjelder {</w:t>
      </w:r>
      <w:proofErr w:type="spellStart"/>
      <w:r>
        <w:t>varselPeriode</w:t>
      </w:r>
      <w:proofErr w:type="spellEnd"/>
      <w:r>
        <w:t>} skoleåret {</w:t>
      </w:r>
      <w:proofErr w:type="spellStart"/>
      <w:r>
        <w:t>skoleAar</w:t>
      </w:r>
      <w:proofErr w:type="spellEnd"/>
      <w:r>
        <w:t>}.</w:t>
      </w:r>
    </w:p>
    <w:p w14:paraId="04642CD0" w14:textId="77777777" w:rsidR="00CD5340" w:rsidRDefault="00CD5340" w:rsidP="00CD5340">
      <w:pPr>
        <w:rPr>
          <w:rStyle w:val="Overskrift2Tegn"/>
        </w:rPr>
      </w:pPr>
      <w:r w:rsidRPr="002B380D">
        <w:rPr>
          <w:rStyle w:val="Overskrift2Tegn"/>
        </w:rPr>
        <w:t>Viktig om fravær</w:t>
      </w:r>
      <w:r>
        <w:rPr>
          <w:rStyle w:val="Overskrift2Tegn"/>
        </w:rPr>
        <w:t xml:space="preserve"> </w:t>
      </w:r>
    </w:p>
    <w:p w14:paraId="1217CFCD" w14:textId="77777777" w:rsidR="00CD5340" w:rsidRDefault="00CD5340" w:rsidP="00CD5340">
      <w:pPr>
        <w:pStyle w:val="Listeavsnitt"/>
        <w:numPr>
          <w:ilvl w:val="0"/>
          <w:numId w:val="1"/>
        </w:numPr>
      </w:pPr>
      <w:r>
        <w:t xml:space="preserve">Du må møte til undervisningen slik at du kan få halvårsvurdering/standpunktkarakter. </w:t>
      </w:r>
    </w:p>
    <w:p w14:paraId="368BB3B4" w14:textId="77777777" w:rsidR="00CD5340" w:rsidRDefault="00CD5340" w:rsidP="00CD5340">
      <w:pPr>
        <w:pStyle w:val="Listeavsnitt"/>
        <w:numPr>
          <w:ilvl w:val="0"/>
          <w:numId w:val="1"/>
        </w:numPr>
      </w:pPr>
      <w:r>
        <w:t xml:space="preserve">Om du har dokumentert fravær må du levere dokumentasjon på fravær over 10 prosent snarest. </w:t>
      </w:r>
    </w:p>
    <w:p w14:paraId="2879DE21" w14:textId="77777777" w:rsidR="00CD5340" w:rsidRDefault="6661E5F2" w:rsidP="00CD5340">
      <w:pPr>
        <w:pStyle w:val="Listeavsnitt"/>
        <w:numPr>
          <w:ilvl w:val="0"/>
          <w:numId w:val="1"/>
        </w:numPr>
      </w:pPr>
      <w:r>
        <w:t>Om fraværet ditt gjør det urimelig med en grense på 10 prosent kan rektor etter begrunnet søknad godkjenne inntil 15 prosent udokumentert fravær i et fag. Dette må gjøres snarest og i god tid før karakteroppgjøret.</w:t>
      </w:r>
    </w:p>
    <w:p w14:paraId="4F14AA69" w14:textId="2607BF3D" w:rsidR="6661E5F2" w:rsidRDefault="6661E5F2">
      <w:r w:rsidRPr="6661E5F2">
        <w:rPr>
          <w:rFonts w:ascii="Calibri" w:eastAsia="Calibri" w:hAnsi="Calibri" w:cs="Calibri"/>
          <w:szCs w:val="23"/>
        </w:rPr>
        <w:t xml:space="preserve">Du finner en oversikt over fraværet i Fronter. Dersom du er elev ved Bamble </w:t>
      </w:r>
      <w:proofErr w:type="spellStart"/>
      <w:r w:rsidRPr="6661E5F2">
        <w:rPr>
          <w:rFonts w:ascii="Calibri" w:eastAsia="Calibri" w:hAnsi="Calibri" w:cs="Calibri"/>
          <w:szCs w:val="23"/>
        </w:rPr>
        <w:t>vgs</w:t>
      </w:r>
      <w:proofErr w:type="spellEnd"/>
      <w:r w:rsidRPr="6661E5F2">
        <w:rPr>
          <w:rFonts w:ascii="Calibri" w:eastAsia="Calibri" w:hAnsi="Calibri" w:cs="Calibri"/>
          <w:szCs w:val="23"/>
        </w:rPr>
        <w:t xml:space="preserve"> finner du oversikten i VIS.</w:t>
      </w:r>
    </w:p>
    <w:p w14:paraId="7E87AA80" w14:textId="14BD4D58" w:rsidR="00931AD5" w:rsidRDefault="6661E5F2" w:rsidP="00931AD5">
      <w:r w:rsidRPr="6661E5F2">
        <w:rPr>
          <w:rStyle w:val="Overskrift2Tegn"/>
        </w:rPr>
        <w:t xml:space="preserve">Har du spørsmål? </w:t>
      </w:r>
      <w:r w:rsidR="00CD5340">
        <w:br/>
      </w:r>
      <w:r>
        <w:t xml:space="preserve">Hvis noe ved varselet er uklart eller du ønsker å snakke med noen om grunnlaget for varselet, ta kontakt med kontaktlæreren din så snart som mulig. </w:t>
      </w:r>
      <w:r w:rsidR="00CD5340">
        <w:br/>
      </w:r>
      <w:r w:rsidR="00CD5340">
        <w:br/>
      </w:r>
      <w:r>
        <w:t xml:space="preserve">Hvis du er under 18 år sendes dette brevet også til foresatte. </w:t>
      </w:r>
    </w:p>
    <w:p w14:paraId="775D1F63" w14:textId="77777777" w:rsidR="0060361E" w:rsidRDefault="0060361E" w:rsidP="00931AD5"/>
    <w:p w14:paraId="4BB1DA06" w14:textId="77777777" w:rsidR="00820CF7" w:rsidRDefault="00820CF7" w:rsidP="00931AD5"/>
    <w:p w14:paraId="5B36C617" w14:textId="77777777" w:rsidR="00820CF7" w:rsidRDefault="00820CF7" w:rsidP="00931AD5"/>
    <w:p w14:paraId="3024BE70" w14:textId="0105EBE1" w:rsidR="00931AD5" w:rsidRDefault="002C2382" w:rsidP="00931AD5">
      <w:r>
        <w:lastRenderedPageBreak/>
        <w:t>Med vennlig hilsen</w:t>
      </w:r>
      <w:r w:rsidR="00931AD5">
        <w:t xml:space="preserve"> </w:t>
      </w:r>
    </w:p>
    <w:p w14:paraId="43FFC49C" w14:textId="1B1E4D42" w:rsidR="002C2382" w:rsidRDefault="002C2382" w:rsidP="007E668F">
      <w:r>
        <w:t>{</w:t>
      </w:r>
      <w:proofErr w:type="spellStart"/>
      <w:r>
        <w:t>navnAvsender</w:t>
      </w:r>
      <w:proofErr w:type="spellEnd"/>
      <w:r>
        <w:t>}</w:t>
      </w:r>
      <w:r w:rsidR="00931AD5">
        <w:t xml:space="preserve"> </w:t>
      </w:r>
      <w:r w:rsidR="00931AD5">
        <w:br/>
      </w:r>
      <w:r>
        <w:t>{</w:t>
      </w:r>
      <w:proofErr w:type="spellStart"/>
      <w:r>
        <w:t>navnSkole</w:t>
      </w:r>
      <w:proofErr w:type="spellEnd"/>
      <w:r>
        <w:t>}</w:t>
      </w:r>
      <w:r w:rsidR="007E668F">
        <w:t xml:space="preserve"> </w:t>
      </w:r>
      <w:r w:rsidR="007E668F">
        <w:br/>
      </w:r>
      <w:r>
        <w:t>{</w:t>
      </w:r>
      <w:proofErr w:type="spellStart"/>
      <w:r>
        <w:t>tlfSkole</w:t>
      </w:r>
      <w:proofErr w:type="spellEnd"/>
      <w:r>
        <w:t>}</w:t>
      </w:r>
      <w:r w:rsidR="007E668F">
        <w:t xml:space="preserve"> </w:t>
      </w:r>
    </w:p>
    <w:p w14:paraId="4DCBCDD8" w14:textId="1F98BBEA" w:rsidR="002C2382" w:rsidRDefault="002C2382" w:rsidP="007E668F">
      <w:r w:rsidRPr="00014766">
        <w:rPr>
          <w:rStyle w:val="Utheving"/>
        </w:rPr>
        <w:t>Dokumentet er elektronisk godk</w:t>
      </w:r>
      <w:r>
        <w:rPr>
          <w:rStyle w:val="Utheving"/>
        </w:rPr>
        <w:t>j</w:t>
      </w:r>
      <w:r w:rsidRPr="00014766">
        <w:rPr>
          <w:rStyle w:val="Utheving"/>
        </w:rPr>
        <w:t>ent og sendes uten signatur.</w:t>
      </w:r>
      <w:r w:rsidR="007E668F">
        <w:rPr>
          <w:rStyle w:val="Utheving"/>
        </w:rPr>
        <w:t xml:space="preserve"> </w:t>
      </w:r>
      <w:r>
        <w:br w:type="page"/>
      </w:r>
    </w:p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36"/>
        <w:gridCol w:w="2430"/>
        <w:gridCol w:w="2322"/>
      </w:tblGrid>
      <w:tr w:rsidR="002C2382" w14:paraId="7A9C63C8" w14:textId="77777777" w:rsidTr="6B822D56">
        <w:trPr>
          <w:trHeight w:val="1245"/>
        </w:trPr>
        <w:tc>
          <w:tcPr>
            <w:tcW w:w="4536" w:type="dxa"/>
            <w:vMerge w:val="restart"/>
          </w:tcPr>
          <w:p w14:paraId="306F2726" w14:textId="556413BC" w:rsidR="002C2382" w:rsidRDefault="002C2382" w:rsidP="00E034A2">
            <w:pPr>
              <w:spacing w:after="0"/>
            </w:pPr>
            <w:r>
              <w:lastRenderedPageBreak/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</w:tc>
        <w:tc>
          <w:tcPr>
            <w:tcW w:w="4752" w:type="dxa"/>
            <w:gridSpan w:val="2"/>
            <w:vAlign w:val="bottom"/>
          </w:tcPr>
          <w:p w14:paraId="333D96E0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5CD1E072" w14:textId="77777777" w:rsidR="002C2382" w:rsidRPr="00857E0D" w:rsidRDefault="002C2382" w:rsidP="002C2382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2C2382" w14:paraId="0F0FD6A8" w14:textId="77777777" w:rsidTr="6B822D56">
        <w:trPr>
          <w:trHeight w:hRule="exact" w:val="1245"/>
        </w:trPr>
        <w:tc>
          <w:tcPr>
            <w:tcW w:w="4536" w:type="dxa"/>
            <w:vMerge/>
          </w:tcPr>
          <w:p w14:paraId="5CACDED9" w14:textId="77777777" w:rsidR="002C2382" w:rsidRDefault="002C2382" w:rsidP="002C2382">
            <w:pPr>
              <w:spacing w:after="0"/>
            </w:pPr>
          </w:p>
        </w:tc>
        <w:tc>
          <w:tcPr>
            <w:tcW w:w="2430" w:type="dxa"/>
          </w:tcPr>
          <w:p w14:paraId="6EEE19F3" w14:textId="77777777" w:rsidR="002C2382" w:rsidRDefault="002C2382" w:rsidP="0012631E">
            <w:pPr>
              <w:pStyle w:val="Topptekst"/>
              <w:jc w:val="right"/>
            </w:pPr>
            <w:r>
              <w:t>Vår dato:</w:t>
            </w:r>
          </w:p>
          <w:p w14:paraId="3F66676E" w14:textId="77777777" w:rsidR="002C2382" w:rsidRDefault="002C2382" w:rsidP="0012631E">
            <w:pPr>
              <w:pStyle w:val="Topptekst"/>
              <w:jc w:val="right"/>
            </w:pPr>
          </w:p>
          <w:p w14:paraId="569AAD05" w14:textId="30B4A3AF" w:rsidR="002C2382" w:rsidRDefault="6B822D56" w:rsidP="0012631E">
            <w:pPr>
              <w:pStyle w:val="Topptekst"/>
              <w:jc w:val="right"/>
            </w:pPr>
            <w:r w:rsidRPr="6B822D56">
              <w:rPr>
                <w:lang w:val="nn-NO"/>
              </w:rPr>
              <w:t>Unnateke offentlegheit</w:t>
            </w:r>
            <w:r>
              <w:t xml:space="preserve"> etter:</w:t>
            </w:r>
          </w:p>
          <w:p w14:paraId="06EC6C4A" w14:textId="77777777" w:rsidR="002C2382" w:rsidRDefault="002C2382" w:rsidP="0012631E">
            <w:pPr>
              <w:pStyle w:val="Topptekst"/>
              <w:jc w:val="right"/>
            </w:pPr>
          </w:p>
          <w:p w14:paraId="370313B2" w14:textId="77777777" w:rsidR="002C2382" w:rsidRDefault="002C2382" w:rsidP="0012631E">
            <w:pPr>
              <w:pStyle w:val="Topptekst"/>
              <w:jc w:val="right"/>
              <w:rPr>
                <w:rStyle w:val="Sterk"/>
              </w:rPr>
            </w:pPr>
          </w:p>
          <w:p w14:paraId="0C177214" w14:textId="77777777" w:rsidR="002C2382" w:rsidRDefault="002C2382" w:rsidP="0012631E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7A8017A5" w14:textId="77777777" w:rsidR="002C2382" w:rsidRDefault="002C2382" w:rsidP="002C2382">
            <w:pPr>
              <w:pStyle w:val="Topptekst"/>
              <w:jc w:val="right"/>
            </w:pPr>
            <w:r>
              <w:t>{dato}</w:t>
            </w:r>
          </w:p>
          <w:p w14:paraId="1F17FF7E" w14:textId="77777777" w:rsidR="002C2382" w:rsidRDefault="002C2382" w:rsidP="002C2382">
            <w:pPr>
              <w:pStyle w:val="Topptekst"/>
              <w:jc w:val="right"/>
            </w:pPr>
          </w:p>
          <w:p w14:paraId="65ECC0E2" w14:textId="50614EC6" w:rsidR="00F319B1" w:rsidRDefault="002C2382" w:rsidP="00F319B1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097CAD45" w14:textId="77777777" w:rsidR="002C2382" w:rsidRDefault="002C2382" w:rsidP="002C2382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-334614280"/>
        <w:placeholder>
          <w:docPart w:val="A685F3EB28EB4DF5A926B10B888744EC"/>
        </w:placeholder>
      </w:sdtPr>
      <w:sdtEndPr>
        <w:rPr>
          <w:b/>
        </w:rPr>
      </w:sdtEndPr>
      <w:sdtContent>
        <w:p w14:paraId="74828909" w14:textId="77777777" w:rsidR="008F1CC7" w:rsidRPr="00E034A2" w:rsidRDefault="6B822D56" w:rsidP="6B822D56">
          <w:pPr>
            <w:pStyle w:val="Overskrift1"/>
            <w:rPr>
              <w:lang w:val="nn-NO"/>
            </w:rPr>
          </w:pPr>
          <w:r w:rsidRPr="6B822D56">
            <w:rPr>
              <w:lang w:val="nn-NO"/>
            </w:rPr>
            <w:t>Varsel om at det er tvil om du kan få karakter i fag</w:t>
          </w:r>
        </w:p>
      </w:sdtContent>
    </w:sdt>
    <w:p w14:paraId="4ED008F8" w14:textId="77777777" w:rsidR="008F1CC7" w:rsidRDefault="6B822D56" w:rsidP="6B822D56">
      <w:pPr>
        <w:rPr>
          <w:lang w:val="nn-NO"/>
        </w:rPr>
      </w:pPr>
      <w:r w:rsidRPr="6B822D56">
        <w:rPr>
          <w:rStyle w:val="Overskrift2Tegn"/>
          <w:lang w:val="nn-NO"/>
        </w:rPr>
        <w:t xml:space="preserve">Årsak til varsel: </w:t>
      </w:r>
      <w:r w:rsidR="008F1CC7">
        <w:br/>
      </w:r>
      <w:r w:rsidRPr="6B822D56">
        <w:rPr>
          <w:lang w:val="nn-NO"/>
        </w:rPr>
        <w:t>{</w:t>
      </w:r>
      <w:proofErr w:type="spellStart"/>
      <w:r w:rsidRPr="6B822D56">
        <w:rPr>
          <w:lang w:val="nn-NO"/>
        </w:rPr>
        <w:t>Arsak</w:t>
      </w:r>
      <w:proofErr w:type="spellEnd"/>
      <w:r w:rsidRPr="6B822D56">
        <w:rPr>
          <w:lang w:val="nn-NO"/>
        </w:rPr>
        <w:t>}</w:t>
      </w:r>
      <w:r w:rsidR="008F1CC7">
        <w:br/>
      </w:r>
      <w:r w:rsidR="008F1CC7">
        <w:br/>
      </w:r>
      <w:r w:rsidRPr="6B822D56">
        <w:rPr>
          <w:lang w:val="nn-NO"/>
        </w:rPr>
        <w:t xml:space="preserve">Dette omfattar følgjande fag: </w:t>
      </w:r>
      <w:r w:rsidR="008F1CC7">
        <w:br/>
      </w:r>
      <w:r w:rsidRPr="6B822D56">
        <w:rPr>
          <w:lang w:val="nn-NO"/>
        </w:rPr>
        <w:t xml:space="preserve">{fag} </w:t>
      </w:r>
    </w:p>
    <w:p w14:paraId="1728DDA6" w14:textId="77777777" w:rsidR="00FF33B0" w:rsidRDefault="6B822D56" w:rsidP="6B822D56">
      <w:pPr>
        <w:rPr>
          <w:lang w:val="nn-NO"/>
        </w:rPr>
      </w:pPr>
      <w:r w:rsidRPr="6B822D56">
        <w:rPr>
          <w:lang w:val="nn-NO"/>
        </w:rPr>
        <w:t>Varselet gjeld {</w:t>
      </w:r>
      <w:proofErr w:type="spellStart"/>
      <w:r w:rsidRPr="6B822D56">
        <w:rPr>
          <w:lang w:val="nn-NO"/>
        </w:rPr>
        <w:t>varselPeriode</w:t>
      </w:r>
      <w:proofErr w:type="spellEnd"/>
      <w:r w:rsidRPr="6B822D56">
        <w:rPr>
          <w:lang w:val="nn-NO"/>
        </w:rPr>
        <w:t>} skoleåret {</w:t>
      </w:r>
      <w:proofErr w:type="spellStart"/>
      <w:r w:rsidRPr="6B822D56">
        <w:rPr>
          <w:lang w:val="nn-NO"/>
        </w:rPr>
        <w:t>skoleAar</w:t>
      </w:r>
      <w:proofErr w:type="spellEnd"/>
      <w:r w:rsidRPr="6B822D56">
        <w:rPr>
          <w:lang w:val="nn-NO"/>
        </w:rPr>
        <w:t>}.</w:t>
      </w:r>
    </w:p>
    <w:p w14:paraId="1DF4DEBF" w14:textId="15CBEB52" w:rsidR="008F1CC7" w:rsidRPr="00AA1BD5" w:rsidRDefault="6B822D56" w:rsidP="6B822D56">
      <w:pPr>
        <w:rPr>
          <w:rStyle w:val="Overskrift2Tegn"/>
          <w:lang w:val="nn-NO"/>
        </w:rPr>
      </w:pPr>
      <w:r w:rsidRPr="6B822D56">
        <w:rPr>
          <w:rStyle w:val="Overskrift2Tegn"/>
          <w:lang w:val="nn-NO"/>
        </w:rPr>
        <w:t>Viktig om fråvær</w:t>
      </w:r>
    </w:p>
    <w:p w14:paraId="56121842" w14:textId="77777777" w:rsidR="008F1CC7" w:rsidRDefault="6B822D56" w:rsidP="008F1CC7">
      <w:pPr>
        <w:pStyle w:val="Listeavsnitt"/>
        <w:numPr>
          <w:ilvl w:val="0"/>
          <w:numId w:val="2"/>
        </w:numPr>
      </w:pPr>
      <w:r w:rsidRPr="6B822D56">
        <w:rPr>
          <w:lang w:val="nn-NO"/>
        </w:rPr>
        <w:t xml:space="preserve">Du må møte til undervisninga slik at du kan få halvårsvurdering/standpunktkarakter. </w:t>
      </w:r>
    </w:p>
    <w:p w14:paraId="0F3971C6" w14:textId="77777777" w:rsidR="008F1CC7" w:rsidRDefault="6B822D56" w:rsidP="008F1CC7">
      <w:pPr>
        <w:pStyle w:val="Listeavsnitt"/>
        <w:numPr>
          <w:ilvl w:val="0"/>
          <w:numId w:val="2"/>
        </w:numPr>
      </w:pPr>
      <w:r w:rsidRPr="6B822D56">
        <w:rPr>
          <w:lang w:val="nn-NO"/>
        </w:rPr>
        <w:t xml:space="preserve">Om du har dokumentert fråvær må du levere dokumentasjon på fråvær over 10 prosent snarast. </w:t>
      </w:r>
    </w:p>
    <w:p w14:paraId="29CE6B95" w14:textId="77E6F82E" w:rsidR="008F1CC7" w:rsidRDefault="6661E5F2" w:rsidP="008F1CC7">
      <w:pPr>
        <w:pStyle w:val="Listeavsnitt"/>
        <w:numPr>
          <w:ilvl w:val="0"/>
          <w:numId w:val="2"/>
        </w:numPr>
      </w:pPr>
      <w:r w:rsidRPr="6661E5F2">
        <w:rPr>
          <w:lang w:val="nn-NO"/>
        </w:rPr>
        <w:t xml:space="preserve">Om fråværet ditt gjer det urimeleg med ei grense på 10 prosent kan rektor etter grunngjeve søknad godkjenne inntil 15 prosent ikkje dokumentert fråvær i eit fag. Dette må gjerast snarast og i god tid før karakteroppgjeret. </w:t>
      </w:r>
    </w:p>
    <w:p w14:paraId="220DF653" w14:textId="1F897476" w:rsidR="6661E5F2" w:rsidRDefault="6661E5F2" w:rsidP="6661E5F2">
      <w:pPr>
        <w:rPr>
          <w:lang w:val="nn-NO"/>
        </w:rPr>
      </w:pPr>
      <w:r w:rsidRPr="6661E5F2">
        <w:rPr>
          <w:rFonts w:ascii="Calibri" w:eastAsia="Calibri" w:hAnsi="Calibri" w:cs="Calibri"/>
          <w:szCs w:val="23"/>
          <w:lang w:val="nn-NO"/>
        </w:rPr>
        <w:t xml:space="preserve">Du finn ei oversikt over fråværet i </w:t>
      </w:r>
      <w:proofErr w:type="spellStart"/>
      <w:r w:rsidRPr="6661E5F2">
        <w:rPr>
          <w:rFonts w:ascii="Calibri" w:eastAsia="Calibri" w:hAnsi="Calibri" w:cs="Calibri"/>
          <w:szCs w:val="23"/>
          <w:lang w:val="nn-NO"/>
        </w:rPr>
        <w:t>Fronter</w:t>
      </w:r>
      <w:proofErr w:type="spellEnd"/>
      <w:r w:rsidRPr="6661E5F2">
        <w:rPr>
          <w:rFonts w:ascii="Calibri" w:eastAsia="Calibri" w:hAnsi="Calibri" w:cs="Calibri"/>
          <w:szCs w:val="23"/>
          <w:lang w:val="nn-NO"/>
        </w:rPr>
        <w:t xml:space="preserve">. Dersom du er elev ved Bamble </w:t>
      </w:r>
      <w:proofErr w:type="spellStart"/>
      <w:r w:rsidRPr="6661E5F2">
        <w:rPr>
          <w:rFonts w:ascii="Calibri" w:eastAsia="Calibri" w:hAnsi="Calibri" w:cs="Calibri"/>
          <w:szCs w:val="23"/>
          <w:lang w:val="nn-NO"/>
        </w:rPr>
        <w:t>vgs</w:t>
      </w:r>
      <w:proofErr w:type="spellEnd"/>
      <w:r w:rsidRPr="6661E5F2">
        <w:rPr>
          <w:rFonts w:ascii="Calibri" w:eastAsia="Calibri" w:hAnsi="Calibri" w:cs="Calibri"/>
          <w:szCs w:val="23"/>
          <w:lang w:val="nn-NO"/>
        </w:rPr>
        <w:t xml:space="preserve"> finn du oversikta i VIS.</w:t>
      </w:r>
      <w:r w:rsidRPr="6661E5F2">
        <w:rPr>
          <w:lang w:val="nn-NO"/>
        </w:rPr>
        <w:t xml:space="preserve"> </w:t>
      </w:r>
    </w:p>
    <w:p w14:paraId="3B81E5BC" w14:textId="77777777" w:rsidR="008F1CC7" w:rsidRPr="00FF33B0" w:rsidRDefault="6B822D56" w:rsidP="00B65F1B">
      <w:pPr>
        <w:pStyle w:val="Overskrift2"/>
        <w:spacing w:before="0"/>
        <w:rPr>
          <w:rStyle w:val="Overskrift2Tegn"/>
          <w:b/>
          <w:bCs/>
          <w:lang w:val="nn-NO"/>
        </w:rPr>
      </w:pPr>
      <w:r w:rsidRPr="6B822D56">
        <w:rPr>
          <w:rStyle w:val="Overskrift2Tegn"/>
          <w:b/>
          <w:bCs/>
          <w:lang w:val="nn-NO"/>
        </w:rPr>
        <w:t xml:space="preserve">Har du spørsmål? </w:t>
      </w:r>
    </w:p>
    <w:p w14:paraId="0157278E" w14:textId="233A3C50" w:rsidR="008F1CC7" w:rsidRDefault="6661E5F2" w:rsidP="6661E5F2">
      <w:pPr>
        <w:rPr>
          <w:lang w:val="nn-NO"/>
        </w:rPr>
      </w:pPr>
      <w:r w:rsidRPr="6661E5F2">
        <w:rPr>
          <w:lang w:val="nn-NO"/>
        </w:rPr>
        <w:t xml:space="preserve">Dersom noko ved varselet er uklart eller du ønskjer å snakke med nokon om grunnlaget for varselet, ta kontakt med kontaktlæraren din så snart som mogleg. </w:t>
      </w:r>
    </w:p>
    <w:p w14:paraId="3317936D" w14:textId="703FC420" w:rsidR="0030797A" w:rsidRDefault="6661E5F2" w:rsidP="6661E5F2">
      <w:pPr>
        <w:rPr>
          <w:lang w:val="nn-NO"/>
        </w:rPr>
      </w:pPr>
      <w:r w:rsidRPr="6661E5F2">
        <w:rPr>
          <w:lang w:val="nn-NO"/>
        </w:rPr>
        <w:t>Dersom du er under 18 år vert dette brevet også sendt til føresette.</w:t>
      </w:r>
    </w:p>
    <w:p w14:paraId="280C3889" w14:textId="77777777" w:rsidR="00820CF7" w:rsidRDefault="00820CF7" w:rsidP="6B822D56">
      <w:pPr>
        <w:rPr>
          <w:lang w:val="nn-NO"/>
        </w:rPr>
      </w:pPr>
    </w:p>
    <w:p w14:paraId="29528A94" w14:textId="77777777" w:rsidR="00820CF7" w:rsidRDefault="00820CF7" w:rsidP="6B822D56">
      <w:pPr>
        <w:rPr>
          <w:lang w:val="nn-NO"/>
        </w:rPr>
      </w:pPr>
    </w:p>
    <w:p w14:paraId="7FBAC672" w14:textId="77777777" w:rsidR="00820CF7" w:rsidRDefault="00820CF7" w:rsidP="6B822D56">
      <w:pPr>
        <w:rPr>
          <w:lang w:val="nn-NO"/>
        </w:rPr>
      </w:pPr>
    </w:p>
    <w:p w14:paraId="12E830D3" w14:textId="5E9B1D2A" w:rsidR="00167223" w:rsidRDefault="6B822D56" w:rsidP="6B822D56">
      <w:pPr>
        <w:rPr>
          <w:lang w:val="nn-NO"/>
        </w:rPr>
      </w:pPr>
      <w:bookmarkStart w:id="0" w:name="_GoBack"/>
      <w:bookmarkEnd w:id="0"/>
      <w:r w:rsidRPr="6B822D56">
        <w:rPr>
          <w:lang w:val="nn-NO"/>
        </w:rPr>
        <w:lastRenderedPageBreak/>
        <w:t>Med venleg helsing</w:t>
      </w:r>
    </w:p>
    <w:p w14:paraId="45EBB43B" w14:textId="77777777" w:rsidR="00B96FE5" w:rsidRDefault="6B822D56" w:rsidP="6B822D56">
      <w:pPr>
        <w:rPr>
          <w:lang w:val="nn-NO"/>
        </w:rPr>
      </w:pPr>
      <w:r w:rsidRPr="6B822D56">
        <w:rPr>
          <w:lang w:val="nn-NO"/>
        </w:rPr>
        <w:t>{</w:t>
      </w:r>
      <w:proofErr w:type="spellStart"/>
      <w:r w:rsidRPr="6B822D56">
        <w:rPr>
          <w:lang w:val="nn-NO"/>
        </w:rPr>
        <w:t>navnAvsender</w:t>
      </w:r>
      <w:proofErr w:type="spellEnd"/>
      <w:r w:rsidRPr="6B822D56">
        <w:rPr>
          <w:lang w:val="nn-NO"/>
        </w:rPr>
        <w:t xml:space="preserve">} </w:t>
      </w:r>
      <w:r w:rsidR="002C2382">
        <w:br/>
      </w:r>
      <w:r w:rsidRPr="6B822D56">
        <w:rPr>
          <w:lang w:val="nn-NO"/>
        </w:rPr>
        <w:t>{</w:t>
      </w:r>
      <w:proofErr w:type="spellStart"/>
      <w:r w:rsidRPr="6B822D56">
        <w:rPr>
          <w:lang w:val="nn-NO"/>
        </w:rPr>
        <w:t>navnSkole</w:t>
      </w:r>
      <w:proofErr w:type="spellEnd"/>
      <w:r w:rsidRPr="6B822D56">
        <w:rPr>
          <w:lang w:val="nn-NO"/>
        </w:rPr>
        <w:t>}</w:t>
      </w:r>
      <w:r w:rsidR="002C2382">
        <w:br/>
      </w:r>
      <w:r w:rsidRPr="6B822D56">
        <w:rPr>
          <w:lang w:val="nn-NO"/>
        </w:rPr>
        <w:t>{</w:t>
      </w:r>
      <w:proofErr w:type="spellStart"/>
      <w:r w:rsidRPr="6B822D56">
        <w:rPr>
          <w:lang w:val="nn-NO"/>
        </w:rPr>
        <w:t>tlfSkole</w:t>
      </w:r>
      <w:proofErr w:type="spellEnd"/>
      <w:r w:rsidRPr="6B822D56">
        <w:rPr>
          <w:lang w:val="nn-NO"/>
        </w:rPr>
        <w:t xml:space="preserve">} </w:t>
      </w:r>
    </w:p>
    <w:p w14:paraId="07492DBF" w14:textId="33E727B9" w:rsidR="00B96FE5" w:rsidRPr="00B96FE5" w:rsidRDefault="6B822D56" w:rsidP="6B822D56">
      <w:pPr>
        <w:rPr>
          <w:i/>
          <w:iCs/>
          <w:lang w:val="nn-NO"/>
        </w:rPr>
      </w:pPr>
      <w:r w:rsidRPr="6B822D56">
        <w:rPr>
          <w:i/>
          <w:iCs/>
          <w:lang w:val="nn-NO"/>
        </w:rPr>
        <w:t xml:space="preserve">Dokumentet er elektronisk godkjent og vert sendt utan signatur. </w:t>
      </w:r>
    </w:p>
    <w:sectPr w:rsidR="00B96FE5" w:rsidRPr="00B96FE5" w:rsidSect="00014766">
      <w:headerReference w:type="default" r:id="rId10"/>
      <w:footerReference w:type="default" r:id="rId11"/>
      <w:headerReference w:type="first" r:id="rId12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030F5" w14:textId="77777777" w:rsidR="00267977" w:rsidRDefault="00267977" w:rsidP="00FC2158">
      <w:pPr>
        <w:spacing w:after="0" w:line="240" w:lineRule="auto"/>
      </w:pPr>
      <w:r>
        <w:separator/>
      </w:r>
    </w:p>
  </w:endnote>
  <w:endnote w:type="continuationSeparator" w:id="0">
    <w:p w14:paraId="60E6AE96" w14:textId="77777777" w:rsidR="00267977" w:rsidRDefault="00267977" w:rsidP="00FC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014766" w14:paraId="58111370" w14:textId="77777777" w:rsidTr="00083DA8">
      <w:tc>
        <w:tcPr>
          <w:tcW w:w="1876" w:type="dxa"/>
        </w:tcPr>
        <w:p w14:paraId="1F126D61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Postadresse:</w:t>
          </w:r>
        </w:p>
        <w:p w14:paraId="20FADF15" w14:textId="77777777" w:rsidR="00AC7543" w:rsidRPr="00014766" w:rsidRDefault="00AC7543" w:rsidP="00AC7543">
          <w:pPr>
            <w:pStyle w:val="Bunntekst"/>
          </w:pPr>
          <w:r w:rsidRPr="00014766">
            <w:t>Postboks 2844</w:t>
          </w:r>
        </w:p>
        <w:p w14:paraId="534CEEFC" w14:textId="77777777" w:rsidR="00AC7543" w:rsidRPr="00014766" w:rsidRDefault="00AC7543" w:rsidP="00AC7543">
          <w:pPr>
            <w:pStyle w:val="Bunntekst"/>
          </w:pPr>
          <w:r w:rsidRPr="00014766">
            <w:t>3702 Skien</w:t>
          </w:r>
        </w:p>
      </w:tc>
      <w:tc>
        <w:tcPr>
          <w:tcW w:w="2772" w:type="dxa"/>
        </w:tcPr>
        <w:p w14:paraId="497928E4" w14:textId="77777777" w:rsidR="00A83D39" w:rsidRPr="00014766" w:rsidRDefault="00A83D39" w:rsidP="00A83D39">
          <w:pPr>
            <w:pStyle w:val="Bunntekst"/>
          </w:pPr>
          <w:r>
            <w:t xml:space="preserve"> </w:t>
          </w:r>
        </w:p>
        <w:p w14:paraId="48228985" w14:textId="77777777" w:rsidR="00AC7543" w:rsidRPr="00014766" w:rsidRDefault="00AC7543" w:rsidP="00AC7543">
          <w:pPr>
            <w:pStyle w:val="Bunntekst"/>
          </w:pPr>
        </w:p>
      </w:tc>
      <w:tc>
        <w:tcPr>
          <w:tcW w:w="1945" w:type="dxa"/>
        </w:tcPr>
        <w:p w14:paraId="70029339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Sentralbord:</w:t>
          </w:r>
        </w:p>
        <w:p w14:paraId="2DD6DEBB" w14:textId="77777777" w:rsidR="00AC7543" w:rsidRPr="00014766" w:rsidRDefault="00083DA8" w:rsidP="00AC7543">
          <w:pPr>
            <w:pStyle w:val="Bunntekst"/>
          </w:pPr>
          <w:r>
            <w:t>35 91 70 00</w:t>
          </w:r>
        </w:p>
        <w:p w14:paraId="272B6A80" w14:textId="77777777" w:rsidR="00AC7543" w:rsidRPr="00014766" w:rsidRDefault="00AC7543" w:rsidP="00AC7543">
          <w:pPr>
            <w:pStyle w:val="Bunntekst"/>
          </w:pPr>
          <w:r w:rsidRPr="00014766">
            <w:t>post@</w:t>
          </w:r>
          <w:r>
            <w:t>vtfk</w:t>
          </w:r>
          <w:r w:rsidRPr="00014766">
            <w:t>.no</w:t>
          </w:r>
        </w:p>
      </w:tc>
      <w:tc>
        <w:tcPr>
          <w:tcW w:w="1050" w:type="dxa"/>
        </w:tcPr>
        <w:p w14:paraId="47A17DAD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Org. no.:</w:t>
          </w:r>
        </w:p>
        <w:p w14:paraId="195F3323" w14:textId="77777777" w:rsidR="00AC7543" w:rsidRPr="00014766" w:rsidRDefault="00AC7543" w:rsidP="00AC7543">
          <w:pPr>
            <w:pStyle w:val="Bunntekst"/>
          </w:pPr>
          <w:r>
            <w:t>821 227 062</w:t>
          </w:r>
        </w:p>
      </w:tc>
      <w:tc>
        <w:tcPr>
          <w:tcW w:w="1652" w:type="dxa"/>
        </w:tcPr>
        <w:p w14:paraId="74397EA8" w14:textId="77777777" w:rsidR="00AC7543" w:rsidRPr="00AC7543" w:rsidRDefault="00AC7543" w:rsidP="00AC7543">
          <w:pPr>
            <w:pStyle w:val="Bunntekst"/>
            <w:jc w:val="right"/>
            <w:rPr>
              <w:b/>
              <w:bCs/>
              <w:sz w:val="20"/>
              <w:szCs w:val="20"/>
            </w:rPr>
          </w:pPr>
          <w:r w:rsidRPr="00AC7543">
            <w:rPr>
              <w:b/>
              <w:bCs/>
              <w:sz w:val="20"/>
              <w:szCs w:val="20"/>
            </w:rPr>
            <w:t>vtfk.no</w:t>
          </w:r>
        </w:p>
      </w:tc>
      <w:tc>
        <w:tcPr>
          <w:tcW w:w="571" w:type="dxa"/>
          <w:vAlign w:val="bottom"/>
        </w:tcPr>
        <w:p w14:paraId="5CBCF508" w14:textId="77777777" w:rsidR="00AC7543" w:rsidRPr="00AC7543" w:rsidRDefault="00AC7543" w:rsidP="00AC7543">
          <w:pPr>
            <w:pStyle w:val="Bunntekst"/>
            <w:jc w:val="right"/>
            <w:rPr>
              <w:sz w:val="18"/>
              <w:szCs w:val="18"/>
            </w:rPr>
          </w:pPr>
          <w:r w:rsidRPr="00AC7543">
            <w:rPr>
              <w:sz w:val="18"/>
              <w:szCs w:val="18"/>
            </w:rPr>
            <w:fldChar w:fldCharType="begin"/>
          </w:r>
          <w:r w:rsidRPr="00AC7543">
            <w:rPr>
              <w:sz w:val="18"/>
              <w:szCs w:val="18"/>
            </w:rPr>
            <w:instrText xml:space="preserve"> PAGE   \* </w:instrText>
          </w:r>
          <w:r w:rsidRPr="00AC7543">
            <w:rPr>
              <w:sz w:val="18"/>
              <w:szCs w:val="18"/>
            </w:rPr>
            <w:fldChar w:fldCharType="separate"/>
          </w:r>
          <w:r w:rsidR="00AC5AE3">
            <w:rPr>
              <w:noProof/>
              <w:sz w:val="18"/>
              <w:szCs w:val="18"/>
            </w:rPr>
            <w:t>1</w:t>
          </w:r>
          <w:r w:rsidRPr="00AC7543">
            <w:rPr>
              <w:sz w:val="18"/>
              <w:szCs w:val="18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6F760" w14:textId="77777777" w:rsidR="00267977" w:rsidRDefault="00267977" w:rsidP="00FC2158">
      <w:pPr>
        <w:spacing w:after="0" w:line="240" w:lineRule="auto"/>
      </w:pPr>
      <w:r>
        <w:separator/>
      </w:r>
    </w:p>
  </w:footnote>
  <w:footnote w:type="continuationSeparator" w:id="0">
    <w:p w14:paraId="5397320E" w14:textId="77777777" w:rsidR="00267977" w:rsidRDefault="00267977" w:rsidP="00FC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 w14:anchorId="3074A735">
            <v:line id="Rett linje 3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spid="_x0000_s1026" strokecolor="#b0b2a5 [3214]" strokeweight=".5pt" from="9.9pt,298.25pt" to="24.05pt,298.25pt" w14:anchorId="4E466C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671DC"/>
    <w:multiLevelType w:val="hybridMultilevel"/>
    <w:tmpl w:val="AA4EF3B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B55D5"/>
    <w:multiLevelType w:val="hybridMultilevel"/>
    <w:tmpl w:val="C694D51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14766"/>
    <w:rsid w:val="00020AA5"/>
    <w:rsid w:val="00034A96"/>
    <w:rsid w:val="00052883"/>
    <w:rsid w:val="00083DA8"/>
    <w:rsid w:val="000849F6"/>
    <w:rsid w:val="0009360F"/>
    <w:rsid w:val="00093B31"/>
    <w:rsid w:val="000B61BC"/>
    <w:rsid w:val="000C6BEB"/>
    <w:rsid w:val="000E7C91"/>
    <w:rsid w:val="000F2268"/>
    <w:rsid w:val="0010224D"/>
    <w:rsid w:val="0012631E"/>
    <w:rsid w:val="00167223"/>
    <w:rsid w:val="001E5EE4"/>
    <w:rsid w:val="00267977"/>
    <w:rsid w:val="002B0A7F"/>
    <w:rsid w:val="002B62E3"/>
    <w:rsid w:val="002C2382"/>
    <w:rsid w:val="002E1427"/>
    <w:rsid w:val="00303AD1"/>
    <w:rsid w:val="0030797A"/>
    <w:rsid w:val="00347006"/>
    <w:rsid w:val="00356604"/>
    <w:rsid w:val="00356EB4"/>
    <w:rsid w:val="00361034"/>
    <w:rsid w:val="0037539F"/>
    <w:rsid w:val="003937BA"/>
    <w:rsid w:val="003C1884"/>
    <w:rsid w:val="003D34A0"/>
    <w:rsid w:val="0042233B"/>
    <w:rsid w:val="00443E2F"/>
    <w:rsid w:val="004478D9"/>
    <w:rsid w:val="004A16E8"/>
    <w:rsid w:val="004B5918"/>
    <w:rsid w:val="004D14D2"/>
    <w:rsid w:val="004D28F1"/>
    <w:rsid w:val="005004C7"/>
    <w:rsid w:val="0054025F"/>
    <w:rsid w:val="00550492"/>
    <w:rsid w:val="005619BA"/>
    <w:rsid w:val="00564CFD"/>
    <w:rsid w:val="00582547"/>
    <w:rsid w:val="005A1180"/>
    <w:rsid w:val="0060361E"/>
    <w:rsid w:val="006112F3"/>
    <w:rsid w:val="006B5798"/>
    <w:rsid w:val="006C4DBB"/>
    <w:rsid w:val="006E60D4"/>
    <w:rsid w:val="0073168F"/>
    <w:rsid w:val="00792B97"/>
    <w:rsid w:val="007E668F"/>
    <w:rsid w:val="0081018A"/>
    <w:rsid w:val="00820CF7"/>
    <w:rsid w:val="00857436"/>
    <w:rsid w:val="00857E0D"/>
    <w:rsid w:val="0088682B"/>
    <w:rsid w:val="008F1CC7"/>
    <w:rsid w:val="00931AD5"/>
    <w:rsid w:val="0096715B"/>
    <w:rsid w:val="009C4CA1"/>
    <w:rsid w:val="009D23DF"/>
    <w:rsid w:val="009E7197"/>
    <w:rsid w:val="00A01E05"/>
    <w:rsid w:val="00A249AD"/>
    <w:rsid w:val="00A828B5"/>
    <w:rsid w:val="00A83D39"/>
    <w:rsid w:val="00A87059"/>
    <w:rsid w:val="00A96F95"/>
    <w:rsid w:val="00AA1BD5"/>
    <w:rsid w:val="00AA6604"/>
    <w:rsid w:val="00AC5AE3"/>
    <w:rsid w:val="00AC7543"/>
    <w:rsid w:val="00AD0EDF"/>
    <w:rsid w:val="00B0653C"/>
    <w:rsid w:val="00B21B60"/>
    <w:rsid w:val="00B5012A"/>
    <w:rsid w:val="00B5049B"/>
    <w:rsid w:val="00B56D05"/>
    <w:rsid w:val="00B65F1B"/>
    <w:rsid w:val="00B91520"/>
    <w:rsid w:val="00B96FE5"/>
    <w:rsid w:val="00BD3AF6"/>
    <w:rsid w:val="00BE2BB4"/>
    <w:rsid w:val="00C114C9"/>
    <w:rsid w:val="00C327A4"/>
    <w:rsid w:val="00C463B4"/>
    <w:rsid w:val="00C7260E"/>
    <w:rsid w:val="00CB7E19"/>
    <w:rsid w:val="00CD5340"/>
    <w:rsid w:val="00CE2E7C"/>
    <w:rsid w:val="00D52B61"/>
    <w:rsid w:val="00D57685"/>
    <w:rsid w:val="00D77B12"/>
    <w:rsid w:val="00DB55CE"/>
    <w:rsid w:val="00DD6EA3"/>
    <w:rsid w:val="00DE329A"/>
    <w:rsid w:val="00E034A2"/>
    <w:rsid w:val="00E25F33"/>
    <w:rsid w:val="00E35098"/>
    <w:rsid w:val="00E46046"/>
    <w:rsid w:val="00E7002B"/>
    <w:rsid w:val="00E71C73"/>
    <w:rsid w:val="00E75B0A"/>
    <w:rsid w:val="00E776FF"/>
    <w:rsid w:val="00EE0CE0"/>
    <w:rsid w:val="00EE537A"/>
    <w:rsid w:val="00F221C7"/>
    <w:rsid w:val="00F319B1"/>
    <w:rsid w:val="00FA0210"/>
    <w:rsid w:val="00FC2158"/>
    <w:rsid w:val="00FC4F78"/>
    <w:rsid w:val="00FF33B0"/>
    <w:rsid w:val="6661E5F2"/>
    <w:rsid w:val="6B82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  <w:style w:type="paragraph" w:styleId="Listeavsnitt">
    <w:name w:val="List Paragraph"/>
    <w:basedOn w:val="Normal"/>
    <w:uiPriority w:val="34"/>
    <w:rsid w:val="00CD5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98873FF80B4D4FB1D3313763814AD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96E5442-B838-41D8-8319-6B0C88186D6E}"/>
      </w:docPartPr>
      <w:docPartBody>
        <w:p w:rsidR="00A43963" w:rsidRDefault="001B33D3" w:rsidP="001B33D3">
          <w:pPr>
            <w:pStyle w:val="8698873FF80B4D4FB1D3313763814AD1"/>
          </w:pPr>
          <w:r w:rsidRPr="00356EB4">
            <w:rPr>
              <w:rStyle w:val="Plassholdertekst"/>
            </w:rPr>
            <w:t>[Overskrift nivå 1]</w:t>
          </w:r>
        </w:p>
      </w:docPartBody>
    </w:docPart>
    <w:docPart>
      <w:docPartPr>
        <w:name w:val="A685F3EB28EB4DF5A926B10B888744E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06AA81-CBD7-435F-825D-87F5270DF68D}"/>
      </w:docPartPr>
      <w:docPartBody>
        <w:p w:rsidR="00A43963" w:rsidRDefault="001B33D3" w:rsidP="001B33D3">
          <w:pPr>
            <w:pStyle w:val="A685F3EB28EB4DF5A926B10B888744EC"/>
          </w:pPr>
          <w:r w:rsidRPr="00356EB4"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1B33D3"/>
    <w:rsid w:val="002217D9"/>
    <w:rsid w:val="00250175"/>
    <w:rsid w:val="00314124"/>
    <w:rsid w:val="00323F85"/>
    <w:rsid w:val="004D7AD3"/>
    <w:rsid w:val="005D252C"/>
    <w:rsid w:val="00917AD9"/>
    <w:rsid w:val="00A43963"/>
    <w:rsid w:val="00AD04FF"/>
    <w:rsid w:val="00C46F05"/>
    <w:rsid w:val="00D94656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1B33D3"/>
    <w:rPr>
      <w:color w:val="808080"/>
    </w:rPr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50D9D6C11A0145FC9E2BF7D0894248F1">
    <w:name w:val="50D9D6C11A0145FC9E2BF7D0894248F1"/>
    <w:rsid w:val="001B33D3"/>
  </w:style>
  <w:style w:type="paragraph" w:customStyle="1" w:styleId="61EDA2CA9FE148F1AD534208C7D46076">
    <w:name w:val="61EDA2CA9FE148F1AD534208C7D46076"/>
    <w:rsid w:val="001B33D3"/>
  </w:style>
  <w:style w:type="paragraph" w:customStyle="1" w:styleId="0E427AA8515E44188BF8977E4EEFAD0F">
    <w:name w:val="0E427AA8515E44188BF8977E4EEFAD0F"/>
    <w:rsid w:val="001B33D3"/>
  </w:style>
  <w:style w:type="paragraph" w:customStyle="1" w:styleId="5ABD604DF9B147929C6232BEFA1FBED2">
    <w:name w:val="5ABD604DF9B147929C6232BEFA1FBED2"/>
    <w:rsid w:val="001B33D3"/>
  </w:style>
  <w:style w:type="paragraph" w:customStyle="1" w:styleId="8698873FF80B4D4FB1D3313763814AD1">
    <w:name w:val="8698873FF80B4D4FB1D3313763814AD1"/>
    <w:rsid w:val="001B33D3"/>
  </w:style>
  <w:style w:type="paragraph" w:customStyle="1" w:styleId="A685F3EB28EB4DF5A926B10B888744EC">
    <w:name w:val="A685F3EB28EB4DF5A926B10B888744EC"/>
    <w:rsid w:val="001B33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2.xml><?xml version="1.0" encoding="utf-8"?>
<root>
</root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customXml/itemProps2.xml><?xml version="1.0" encoding="utf-8"?>
<ds:datastoreItem xmlns:ds="http://schemas.openxmlformats.org/officeDocument/2006/customXml" ds:itemID="{C76B7CC8-D1B7-4CFE-B9D0-3AFFBA5FFE57}">
  <ds:schemaRefs/>
</ds:datastoreItem>
</file>

<file path=customXml/itemProps3.xml><?xml version="1.0" encoding="utf-8"?>
<ds:datastoreItem xmlns:ds="http://schemas.openxmlformats.org/officeDocument/2006/customXml" ds:itemID="{CC91B274-9A92-4D3F-953F-815461B77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VTFK_brev_oppdatert2910</Template>
  <TotalTime>2</TotalTime>
  <Pages>4</Pages>
  <Words>370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Eva Seilskjær Frydendal</cp:lastModifiedBy>
  <cp:revision>28</cp:revision>
  <dcterms:created xsi:type="dcterms:W3CDTF">2019-11-21T08:13:00Z</dcterms:created>
  <dcterms:modified xsi:type="dcterms:W3CDTF">2019-12-06T09:32:00Z</dcterms:modified>
</cp:coreProperties>
</file>