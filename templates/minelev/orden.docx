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6923DC" w14:paraId="46E0E74D" w14:textId="77777777" w:rsidTr="001A5355">
        <w:trPr>
          <w:trHeight w:val="1245"/>
        </w:trPr>
        <w:tc>
          <w:tcPr>
            <w:tcW w:w="4536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1F37090" w14:textId="77777777" w:rsidR="006923DC" w:rsidRDefault="006923DC" w:rsidP="006923DC">
            <w:pPr>
              <w:tabs>
                <w:tab w:val="center" w:pos="2322"/>
              </w:tabs>
              <w:spacing w:after="0"/>
            </w:pPr>
          </w:p>
        </w:tc>
        <w:tc>
          <w:tcPr>
            <w:tcW w:w="4752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1A5355">
        <w:trPr>
          <w:trHeight w:hRule="exact" w:val="1245"/>
        </w:trPr>
        <w:tc>
          <w:tcPr>
            <w:tcW w:w="4536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430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5E22310E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B3522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D97D346691FA437C878EC9A330136CBF"/>
        </w:placeholder>
        <w:text w:multiLine="1"/>
      </w:sdtPr>
      <w:sdtEndPr>
        <w:rPr>
          <w:b/>
          <w:bCs w:val="0"/>
        </w:rPr>
      </w:sdtEndPr>
      <w:sdtContent>
        <w:p w14:paraId="21447928" w14:textId="77777777" w:rsidR="00311A2D" w:rsidRDefault="00311A2D" w:rsidP="00311A2D">
          <w:pPr>
            <w:pStyle w:val="Overskrift1"/>
          </w:pPr>
          <w:r w:rsidRPr="00F072C9">
            <w:t>Varsel om mulig nedsatt karakter i orden</w:t>
          </w:r>
        </w:p>
      </w:sdtContent>
    </w:sdt>
    <w:p w14:paraId="5AE8C474" w14:textId="23CE4CA3" w:rsidR="00311A2D" w:rsidRDefault="00311A2D" w:rsidP="00311A2D">
      <w:r w:rsidRPr="00F072C9">
        <w:rPr>
          <w:rStyle w:val="Overskrift2Tegn"/>
        </w:rPr>
        <w:t>Årsak til varsel:</w:t>
      </w:r>
      <w:r>
        <w:t xml:space="preserve"> </w:t>
      </w:r>
      <w:r>
        <w:br/>
        <w:t>{</w:t>
      </w:r>
      <w:proofErr w:type="spellStart"/>
      <w:r>
        <w:t>Arsak</w:t>
      </w:r>
      <w:proofErr w:type="spellEnd"/>
      <w:r>
        <w:t>}</w:t>
      </w:r>
      <w:r>
        <w:br/>
      </w:r>
      <w:r>
        <w:br/>
        <w:t xml:space="preserve">Vi varsler deg om situasjonen, slik at du har mulighet til å forbedre deg. </w:t>
      </w:r>
      <w:r>
        <w:br/>
      </w:r>
      <w:r>
        <w:br/>
        <w:t>Varselet gjelder {</w:t>
      </w:r>
      <w:proofErr w:type="spellStart"/>
      <w:r>
        <w:t>varselPeriode</w:t>
      </w:r>
      <w:proofErr w:type="spellEnd"/>
      <w:r>
        <w:t>} skoleåret {</w:t>
      </w:r>
      <w:proofErr w:type="spellStart"/>
      <w:r>
        <w:t>skoleAar</w:t>
      </w:r>
      <w:proofErr w:type="spellEnd"/>
      <w:r>
        <w:t>}.</w:t>
      </w:r>
      <w:r>
        <w:br/>
      </w:r>
      <w:r>
        <w:br/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finner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mer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 w:rsidR="00843E4E"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 w:rsidR="00843E4E"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finner du dokumentasjonen i VIS. </w:t>
      </w:r>
      <w:r>
        <w:t xml:space="preserve"> </w:t>
      </w:r>
      <w:r>
        <w:br/>
      </w:r>
      <w:r>
        <w:br/>
      </w:r>
      <w:r w:rsidRPr="00F072C9">
        <w:rPr>
          <w:rStyle w:val="Overskrift2Tegn"/>
        </w:rPr>
        <w:t>Har du spørsmål?</w:t>
      </w:r>
      <w:r>
        <w:t xml:space="preserve"> </w:t>
      </w:r>
      <w:r>
        <w:br/>
        <w:t xml:space="preserve">Hvis noe ved varselet er uklart eller du ønsker å snakke med noen om grunnlaget for varselet, ta kontakt med kontaktlæreren din så snart som mulig. </w:t>
      </w:r>
      <w:r>
        <w:br/>
      </w:r>
      <w:r>
        <w:br/>
        <w:t>Hvis du er under 18 år sendes dette brevet også til foresatte.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4683F78A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8909F7">
        <w:t>Avsend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4FEBDA4F" w14:textId="4DB09F26" w:rsidR="008909F7" w:rsidRDefault="00DB55CE" w:rsidP="00F476A0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22B8A10D" w14:textId="77777777" w:rsidR="008909F7" w:rsidRDefault="008909F7" w:rsidP="005B56CF"/>
    <w:p w14:paraId="05D49173" w14:textId="2AEF91AD" w:rsidR="00356EB4" w:rsidRDefault="00356EB4" w:rsidP="005B56CF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  <w:r w:rsidR="00AA5590">
        <w:rPr>
          <w:rStyle w:val="Utheving"/>
        </w:rPr>
        <w:t xml:space="preserve"> </w:t>
      </w:r>
    </w:p>
    <w:p w14:paraId="43B466B9" w14:textId="7FF72F3E" w:rsidR="00AA5590" w:rsidRDefault="00AA5590">
      <w:pPr>
        <w:spacing w:after="160" w:line="259" w:lineRule="auto"/>
        <w:rPr>
          <w:rStyle w:val="Utheving"/>
        </w:rPr>
      </w:pPr>
    </w:p>
    <w:p w14:paraId="48DC62E5" w14:textId="49CAD152" w:rsidR="001A5355" w:rsidRDefault="001A5355">
      <w:pPr>
        <w:spacing w:after="160" w:line="259" w:lineRule="auto"/>
        <w:rPr>
          <w:rStyle w:val="Utheving"/>
        </w:rPr>
      </w:pPr>
    </w:p>
    <w:p w14:paraId="138CB603" w14:textId="77777777" w:rsidR="001A5355" w:rsidRDefault="001A5355">
      <w:pPr>
        <w:spacing w:after="160" w:line="259" w:lineRule="auto"/>
        <w:rPr>
          <w:rStyle w:val="Utheving"/>
        </w:rPr>
      </w:pPr>
      <w:bookmarkStart w:id="0" w:name="_GoBack"/>
      <w:bookmarkEnd w:id="0"/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53"/>
        <w:gridCol w:w="2713"/>
        <w:gridCol w:w="2322"/>
      </w:tblGrid>
      <w:tr w:rsidR="00F90EC5" w14:paraId="6E800F5C" w14:textId="77777777" w:rsidTr="001A5355">
        <w:trPr>
          <w:trHeight w:val="1245"/>
        </w:trPr>
        <w:tc>
          <w:tcPr>
            <w:tcW w:w="4253" w:type="dxa"/>
            <w:vMerge w:val="restart"/>
          </w:tcPr>
          <w:p w14:paraId="77094F74" w14:textId="77777777" w:rsidR="00F90EC5" w:rsidRDefault="00F90EC5" w:rsidP="000054CC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3B3A0935" w14:textId="77777777" w:rsidR="00F90EC5" w:rsidRDefault="00F90EC5" w:rsidP="000054CC">
            <w:pPr>
              <w:tabs>
                <w:tab w:val="center" w:pos="2322"/>
              </w:tabs>
              <w:spacing w:after="0"/>
            </w:pPr>
          </w:p>
        </w:tc>
        <w:tc>
          <w:tcPr>
            <w:tcW w:w="5035" w:type="dxa"/>
            <w:gridSpan w:val="2"/>
            <w:vAlign w:val="bottom"/>
          </w:tcPr>
          <w:p w14:paraId="3C7FF7A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144D248E" w14:textId="77777777" w:rsidR="00F90EC5" w:rsidRPr="00857E0D" w:rsidRDefault="00F90EC5" w:rsidP="000054C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F90EC5" w14:paraId="74DFD0A3" w14:textId="77777777" w:rsidTr="001A5355">
        <w:trPr>
          <w:trHeight w:hRule="exact" w:val="1245"/>
        </w:trPr>
        <w:tc>
          <w:tcPr>
            <w:tcW w:w="4253" w:type="dxa"/>
            <w:vMerge/>
          </w:tcPr>
          <w:p w14:paraId="41DA29F8" w14:textId="77777777" w:rsidR="00F90EC5" w:rsidRDefault="00F90EC5" w:rsidP="000054CC">
            <w:pPr>
              <w:spacing w:after="0"/>
            </w:pPr>
          </w:p>
        </w:tc>
        <w:tc>
          <w:tcPr>
            <w:tcW w:w="2713" w:type="dxa"/>
          </w:tcPr>
          <w:p w14:paraId="6988D826" w14:textId="77777777" w:rsidR="00F90EC5" w:rsidRDefault="00F90EC5" w:rsidP="000054CC">
            <w:pPr>
              <w:pStyle w:val="Topptekst"/>
              <w:jc w:val="right"/>
            </w:pPr>
            <w:r>
              <w:t>Vår dato:</w:t>
            </w:r>
          </w:p>
          <w:p w14:paraId="41D90777" w14:textId="77777777" w:rsidR="00F90EC5" w:rsidRDefault="00F90EC5" w:rsidP="000054CC">
            <w:pPr>
              <w:pStyle w:val="Topptekst"/>
              <w:jc w:val="right"/>
            </w:pPr>
          </w:p>
          <w:p w14:paraId="3E003C05" w14:textId="3689C39D" w:rsidR="00F90EC5" w:rsidRDefault="00F90EC5" w:rsidP="000054CC">
            <w:pPr>
              <w:pStyle w:val="Topptekst"/>
              <w:jc w:val="right"/>
            </w:pPr>
            <w:proofErr w:type="spellStart"/>
            <w:r>
              <w:t>Unn</w:t>
            </w:r>
            <w:r w:rsidR="00B3522D">
              <w:t>a</w:t>
            </w:r>
            <w:r>
              <w:t>t</w:t>
            </w:r>
            <w:r w:rsidR="00B3522D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B3522D">
              <w:t>e</w:t>
            </w:r>
            <w:r>
              <w:t>ghe</w:t>
            </w:r>
            <w:r w:rsidR="00B3522D">
              <w:t>i</w:t>
            </w:r>
            <w:r>
              <w:t>t</w:t>
            </w:r>
            <w:proofErr w:type="spellEnd"/>
            <w:r w:rsidR="00B3522D">
              <w:t xml:space="preserve"> etter</w:t>
            </w:r>
            <w:r>
              <w:t>:</w:t>
            </w:r>
          </w:p>
          <w:p w14:paraId="2A0B52DA" w14:textId="77777777" w:rsidR="00F90EC5" w:rsidRDefault="00F90EC5" w:rsidP="000054CC">
            <w:pPr>
              <w:pStyle w:val="Topptekst"/>
              <w:jc w:val="right"/>
            </w:pPr>
          </w:p>
          <w:p w14:paraId="0F76302B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  <w:p w14:paraId="44229339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7D76D4FC" w14:textId="77777777" w:rsidR="00F90EC5" w:rsidRDefault="00F90EC5" w:rsidP="000054CC">
            <w:pPr>
              <w:pStyle w:val="Topptekst"/>
              <w:jc w:val="right"/>
            </w:pPr>
            <w:r>
              <w:t>{dato}</w:t>
            </w:r>
          </w:p>
          <w:p w14:paraId="52D5BB3C" w14:textId="77777777" w:rsidR="00F90EC5" w:rsidRDefault="00F90EC5" w:rsidP="000054CC">
            <w:pPr>
              <w:pStyle w:val="Topptekst"/>
              <w:jc w:val="right"/>
            </w:pPr>
          </w:p>
          <w:p w14:paraId="6C7CD804" w14:textId="77777777" w:rsidR="00F90EC5" w:rsidRDefault="00F90EC5" w:rsidP="000054C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0C780EE3" w14:textId="77777777" w:rsidR="00F90EC5" w:rsidRDefault="00F90EC5" w:rsidP="000054C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  <w:lang w:val="nn-NO"/>
        </w:rPr>
        <w:alias w:val="Overskrift nivå 1"/>
        <w:tag w:val="Overskrift nivå 1"/>
        <w:id w:val="-1533110103"/>
        <w:placeholder>
          <w:docPart w:val="76B40D1E9D9C41329428DC829C4B97DC"/>
        </w:placeholder>
        <w:text w:multiLine="1"/>
      </w:sdtPr>
      <w:sdtEndPr>
        <w:rPr>
          <w:b/>
          <w:bCs w:val="0"/>
        </w:rPr>
      </w:sdtEndPr>
      <w:sdtContent>
        <w:p w14:paraId="4953E391" w14:textId="6CB740F8" w:rsidR="00F90EC5" w:rsidRPr="00E8178A" w:rsidRDefault="00005AED" w:rsidP="00F90EC5">
          <w:pPr>
            <w:pStyle w:val="Overskrift1"/>
            <w:rPr>
              <w:lang w:val="nn-NO"/>
            </w:rPr>
          </w:pPr>
          <w:r w:rsidRPr="00E8178A">
            <w:rPr>
              <w:lang w:val="nn-NO"/>
            </w:rPr>
            <w:t>Varsel om mogleg nedsett karakter i orden</w:t>
          </w:r>
        </w:p>
      </w:sdtContent>
    </w:sdt>
    <w:p w14:paraId="0914EED6" w14:textId="4A9E11F7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Årsak til varsel: </w:t>
      </w:r>
      <w:r w:rsidRPr="00E8178A">
        <w:rPr>
          <w:rStyle w:val="Utheving"/>
          <w:i w:val="0"/>
          <w:lang w:val="nn-NO"/>
        </w:rPr>
        <w:br/>
        <w:t>{</w:t>
      </w:r>
      <w:proofErr w:type="spellStart"/>
      <w:r w:rsidRPr="00E8178A">
        <w:rPr>
          <w:rStyle w:val="Utheving"/>
          <w:i w:val="0"/>
          <w:lang w:val="nn-NO"/>
        </w:rPr>
        <w:t>Arsak</w:t>
      </w:r>
      <w:proofErr w:type="spellEnd"/>
      <w:r w:rsidRPr="00E8178A">
        <w:rPr>
          <w:rStyle w:val="Utheving"/>
          <w:i w:val="0"/>
          <w:lang w:val="nn-NO"/>
        </w:rPr>
        <w:t>}</w:t>
      </w:r>
    </w:p>
    <w:p w14:paraId="47D83836" w14:textId="1E14DC8D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Vi varslar deg nå, slik at du har moglegheit til å betre situasjonen.</w:t>
      </w:r>
    </w:p>
    <w:p w14:paraId="61A43EC5" w14:textId="5060909E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Varselet gjeld {</w:t>
      </w:r>
      <w:proofErr w:type="spellStart"/>
      <w:r w:rsidRPr="00E8178A">
        <w:rPr>
          <w:rStyle w:val="Utheving"/>
          <w:i w:val="0"/>
          <w:lang w:val="nn-NO"/>
        </w:rPr>
        <w:t>varselPeriode</w:t>
      </w:r>
      <w:proofErr w:type="spellEnd"/>
      <w:r w:rsidRPr="00E8178A">
        <w:rPr>
          <w:rStyle w:val="Utheving"/>
          <w:i w:val="0"/>
          <w:lang w:val="nn-NO"/>
        </w:rPr>
        <w:t>} skoleåret {</w:t>
      </w:r>
      <w:proofErr w:type="spellStart"/>
      <w:r w:rsidRPr="00E8178A">
        <w:rPr>
          <w:rStyle w:val="Utheving"/>
          <w:i w:val="0"/>
          <w:lang w:val="nn-NO"/>
        </w:rPr>
        <w:t>skoleAar</w:t>
      </w:r>
      <w:proofErr w:type="spellEnd"/>
      <w:r w:rsidRPr="00E8178A">
        <w:rPr>
          <w:rStyle w:val="Utheving"/>
          <w:i w:val="0"/>
          <w:lang w:val="nn-NO"/>
        </w:rPr>
        <w:t>}.</w:t>
      </w:r>
    </w:p>
    <w:p w14:paraId="731BC404" w14:textId="4F240172" w:rsidR="0049418D" w:rsidRPr="00E8178A" w:rsidRDefault="00843E4E" w:rsidP="0049418D">
      <w:pPr>
        <w:rPr>
          <w:rStyle w:val="Utheving"/>
          <w:i w:val="0"/>
          <w:lang w:val="nn-NO"/>
        </w:rPr>
      </w:pP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Du finn </w:t>
      </w:r>
      <w:proofErr w:type="spellStart"/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meir</w:t>
      </w:r>
      <w:proofErr w:type="spellEnd"/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dokumentasjon i Fronter. Dersom du er elev ved Bamble </w:t>
      </w:r>
      <w:r>
        <w:rPr>
          <w:rStyle w:val="spellingerror"/>
          <w:rFonts w:ascii="Calibri" w:hAnsi="Calibri" w:cs="Calibri"/>
          <w:color w:val="000000"/>
          <w:szCs w:val="23"/>
          <w:shd w:val="clear" w:color="auto" w:fill="FFFFFF"/>
        </w:rPr>
        <w:t>vgs</w:t>
      </w:r>
      <w:r>
        <w:rPr>
          <w:rStyle w:val="normaltextrun"/>
          <w:rFonts w:ascii="Calibri" w:hAnsi="Calibri" w:cs="Calibri"/>
          <w:color w:val="000000"/>
          <w:szCs w:val="23"/>
          <w:shd w:val="clear" w:color="auto" w:fill="FFFFFF"/>
        </w:rPr>
        <w:t> finn du dokumentasjonen i VIS. </w:t>
      </w:r>
      <w:r>
        <w:rPr>
          <w:rStyle w:val="eop"/>
          <w:rFonts w:ascii="Calibri" w:hAnsi="Calibri" w:cs="Calibri"/>
          <w:color w:val="000000"/>
          <w:szCs w:val="23"/>
          <w:shd w:val="clear" w:color="auto" w:fill="FFFFFF"/>
        </w:rPr>
        <w:t> </w:t>
      </w:r>
    </w:p>
    <w:p w14:paraId="0B3BCE42" w14:textId="77777777" w:rsidR="0049418D" w:rsidRPr="00E8178A" w:rsidRDefault="0049418D" w:rsidP="0049418D">
      <w:pPr>
        <w:pStyle w:val="Overskrift2"/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Har du spørsmål? </w:t>
      </w:r>
    </w:p>
    <w:p w14:paraId="792C3CC6" w14:textId="0ECE2F0B" w:rsidR="0049418D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 xml:space="preserve">Dersom noko ved varselet er uklart eller du ønskjer å snakke med nokon om grunnlaget for varselet, ta kontakt med kontaktlæraren din så snart som mogleg. </w:t>
      </w:r>
    </w:p>
    <w:p w14:paraId="72A6C2F9" w14:textId="52FCD180" w:rsidR="00AA5590" w:rsidRPr="00E8178A" w:rsidRDefault="0049418D" w:rsidP="0049418D">
      <w:pPr>
        <w:rPr>
          <w:rStyle w:val="Utheving"/>
          <w:i w:val="0"/>
          <w:lang w:val="nn-NO"/>
        </w:rPr>
      </w:pPr>
      <w:r w:rsidRPr="00E8178A">
        <w:rPr>
          <w:rStyle w:val="Utheving"/>
          <w:i w:val="0"/>
          <w:lang w:val="nn-NO"/>
        </w:rPr>
        <w:t>Dersom du er under 18 år vert dette brevet også sendt til f</w:t>
      </w:r>
      <w:r w:rsidR="00E8178A">
        <w:rPr>
          <w:rStyle w:val="Utheving"/>
          <w:i w:val="0"/>
          <w:lang w:val="nn-NO"/>
        </w:rPr>
        <w:t>ø</w:t>
      </w:r>
      <w:r w:rsidRPr="00E8178A">
        <w:rPr>
          <w:rStyle w:val="Utheving"/>
          <w:i w:val="0"/>
          <w:lang w:val="nn-NO"/>
        </w:rPr>
        <w:t>res</w:t>
      </w:r>
      <w:r w:rsidR="00E8178A">
        <w:rPr>
          <w:rStyle w:val="Utheving"/>
          <w:i w:val="0"/>
          <w:lang w:val="nn-NO"/>
        </w:rPr>
        <w:t>e</w:t>
      </w:r>
      <w:r w:rsidRPr="00E8178A">
        <w:rPr>
          <w:rStyle w:val="Utheving"/>
          <w:i w:val="0"/>
          <w:lang w:val="nn-NO"/>
        </w:rPr>
        <w:t>tte.</w:t>
      </w:r>
    </w:p>
    <w:p w14:paraId="46DC9A14" w14:textId="77777777" w:rsidR="00AA6604" w:rsidRPr="00E8178A" w:rsidRDefault="00AA6604">
      <w:pPr>
        <w:rPr>
          <w:lang w:val="nn-NO"/>
        </w:rPr>
      </w:pPr>
      <w:r w:rsidRPr="00E8178A">
        <w:rPr>
          <w:lang w:val="nn-NO"/>
        </w:rPr>
        <w:fldChar w:fldCharType="begin"/>
      </w:r>
      <w:r w:rsidRPr="00E8178A">
        <w:rPr>
          <w:lang w:val="nn-NO"/>
        </w:rPr>
        <w:instrText xml:space="preserve"> IF "</w:instrText>
      </w:r>
      <w:sdt>
        <w:sdtPr>
          <w:rPr>
            <w:lang w:val="nn-NO"/>
          </w:rPr>
          <w:id w:val="-25479497"/>
          <w:placeholder>
            <w:docPart w:val="F6D84E6CBD0344EFBAC6FA224CAAEE97"/>
          </w:placeholder>
          <w:text/>
        </w:sdtPr>
        <w:sdtEndPr/>
        <w:sdtContent>
          <w:r w:rsidRPr="00E8178A">
            <w:rPr>
              <w:lang w:val="nn-NO"/>
            </w:rPr>
            <w:instrText>Kopimottaker</w:instrText>
          </w:r>
        </w:sdtContent>
      </w:sdt>
      <w:r w:rsidRPr="00E8178A">
        <w:rPr>
          <w:lang w:val="nn-NO"/>
        </w:rP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619BA" w:rsidRPr="00E8178A" w14:paraId="11B2D92B" w14:textId="77777777" w:rsidTr="000F2268">
        <w:trPr>
          <w:trHeight w:val="350"/>
        </w:trPr>
        <w:tc>
          <w:tcPr>
            <w:tcW w:w="2552" w:type="dxa"/>
          </w:tcPr>
          <w:p w14:paraId="180FDF0A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Kopimottaker</w:instrText>
            </w:r>
          </w:p>
          <w:p w14:paraId="33EC3A15" w14:textId="77777777" w:rsidR="005619BA" w:rsidRPr="00E8178A" w:rsidRDefault="005619BA" w:rsidP="00A4421A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2126" w:type="dxa"/>
          </w:tcPr>
          <w:p w14:paraId="087CFAFE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Kontaktperson</w:instrText>
            </w:r>
          </w:p>
        </w:tc>
        <w:tc>
          <w:tcPr>
            <w:tcW w:w="2835" w:type="dxa"/>
          </w:tcPr>
          <w:p w14:paraId="3DB5A110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Adresse</w:instrText>
            </w:r>
          </w:p>
          <w:p w14:paraId="7BF0C4E4" w14:textId="77777777" w:rsidR="005619BA" w:rsidRPr="00E8178A" w:rsidRDefault="005619BA" w:rsidP="00A4421A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1843" w:type="dxa"/>
          </w:tcPr>
          <w:p w14:paraId="5EBE561D" w14:textId="77777777" w:rsidR="005619BA" w:rsidRPr="00E8178A" w:rsidRDefault="005619BA" w:rsidP="00A4421A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Post</w:instrText>
            </w:r>
          </w:p>
          <w:p w14:paraId="46FA76F8" w14:textId="77777777" w:rsidR="005619BA" w:rsidRPr="00E8178A" w:rsidRDefault="005619BA" w:rsidP="00A4421A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</w:tr>
      <w:tr w:rsidR="005619BA" w:rsidRPr="00E8178A" w14:paraId="46980F36" w14:textId="77777777" w:rsidTr="000F2268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  <w:lang w:val="nn-NO"/>
              </w:rPr>
              <w:id w:val="-514695388"/>
              <w:placeholder>
                <w:docPart w:val="9AFC6308ACBE4A5087610EFC59D41A73"/>
              </w:placeholder>
              <w:text/>
            </w:sdtPr>
            <w:sdtEndPr/>
            <w:sdtContent>
              <w:p w14:paraId="15420EA1" w14:textId="77777777" w:rsidR="005619BA" w:rsidRPr="00E8178A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  <w:lang w:val="nn-NO"/>
            </w:rPr>
            <w:id w:val="-323050373"/>
            <w:placeholder>
              <w:docPart w:val="F6D84E6CBD0344EFBAC6FA224CAAEE97"/>
            </w:placeholder>
            <w:text/>
          </w:sdtPr>
          <w:sdtEndPr/>
          <w:sdtContent>
            <w:tc>
              <w:tcPr>
                <w:tcW w:w="2126" w:type="dxa"/>
              </w:tcPr>
              <w:p w14:paraId="2237FF52" w14:textId="77777777" w:rsidR="005619BA" w:rsidRPr="00E8178A" w:rsidRDefault="005619BA" w:rsidP="00A4421A">
                <w:pPr>
                  <w:pStyle w:val="Topptekst"/>
                  <w:rPr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  <w:lang w:val="nn-NO"/>
              </w:rPr>
              <w:id w:val="1391382835"/>
              <w:placeholder>
                <w:docPart w:val="9AFC6308ACBE4A5087610EFC59D41A73"/>
              </w:placeholder>
              <w:text/>
            </w:sdtPr>
            <w:sdtEndPr/>
            <w:sdtContent>
              <w:p w14:paraId="594AB58B" w14:textId="77777777" w:rsidR="005619BA" w:rsidRPr="00E8178A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  <w:lang w:val="nn-NO"/>
              </w:rPr>
              <w:id w:val="1348591062"/>
              <w:placeholder>
                <w:docPart w:val="9AFC6308ACBE4A5087610EFC59D41A73"/>
              </w:placeholder>
              <w:text/>
            </w:sdtPr>
            <w:sdtEndPr/>
            <w:sdtContent>
              <w:p w14:paraId="22237DA6" w14:textId="77777777" w:rsidR="005619BA" w:rsidRPr="00E8178A" w:rsidRDefault="005619BA" w:rsidP="00A4421A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Post</w:instrText>
                </w:r>
              </w:p>
            </w:sdtContent>
          </w:sdt>
        </w:tc>
      </w:tr>
    </w:tbl>
    <w:p w14:paraId="3CC64443" w14:textId="01725AE7" w:rsidR="005959A8" w:rsidRPr="00E8178A" w:rsidRDefault="00AA6604" w:rsidP="005959A8">
      <w:pPr>
        <w:keepNext/>
        <w:keepLines/>
        <w:spacing w:before="480"/>
        <w:rPr>
          <w:lang w:val="nn-NO"/>
        </w:rPr>
      </w:pPr>
      <w:r w:rsidRPr="00E8178A">
        <w:rPr>
          <w:lang w:val="nn-NO"/>
        </w:rPr>
        <w:instrText xml:space="preserve"> " </w:instrText>
      </w:r>
      <w:r w:rsidRPr="00E8178A">
        <w:rPr>
          <w:lang w:val="nn-NO"/>
        </w:rPr>
        <w:fldChar w:fldCharType="separate"/>
      </w:r>
      <w:r w:rsidR="005959A8" w:rsidRPr="00E8178A">
        <w:rPr>
          <w:lang w:val="nn-NO"/>
        </w:rPr>
        <w:t xml:space="preserve"> Med venleg helsing</w:t>
      </w:r>
    </w:p>
    <w:p w14:paraId="1D358407" w14:textId="77777777" w:rsidR="005959A8" w:rsidRPr="00E8178A" w:rsidRDefault="005959A8" w:rsidP="005959A8">
      <w:pPr>
        <w:keepNext/>
        <w:keepLines/>
        <w:spacing w:after="0"/>
        <w:rPr>
          <w:lang w:val="nn-NO"/>
        </w:rPr>
      </w:pPr>
      <w:r w:rsidRPr="00E8178A">
        <w:rPr>
          <w:lang w:val="nn-NO"/>
        </w:rPr>
        <w:t>{navnAvsender}</w:t>
      </w:r>
    </w:p>
    <w:p w14:paraId="2916B12C" w14:textId="77777777" w:rsidR="005959A8" w:rsidRPr="00E8178A" w:rsidRDefault="005959A8" w:rsidP="005959A8">
      <w:pPr>
        <w:keepNext/>
        <w:keepLines/>
        <w:spacing w:after="0"/>
        <w:rPr>
          <w:lang w:val="nn-NO"/>
        </w:rPr>
      </w:pPr>
      <w:r w:rsidRPr="00E8178A">
        <w:rPr>
          <w:lang w:val="nn-NO"/>
        </w:rPr>
        <w:t>{navnSkole}</w:t>
      </w:r>
    </w:p>
    <w:p w14:paraId="6697BA67" w14:textId="77777777" w:rsidR="005959A8" w:rsidRPr="00E8178A" w:rsidRDefault="005959A8" w:rsidP="005959A8">
      <w:pPr>
        <w:keepNext/>
        <w:keepLines/>
        <w:spacing w:after="0"/>
        <w:rPr>
          <w:lang w:val="nn-NO"/>
        </w:rPr>
      </w:pPr>
      <w:r w:rsidRPr="00E8178A">
        <w:rPr>
          <w:lang w:val="nn-NO"/>
        </w:rPr>
        <w:t>{tlfSkole}</w:t>
      </w:r>
    </w:p>
    <w:p w14:paraId="65D6DDF4" w14:textId="77777777" w:rsidR="005959A8" w:rsidRPr="00E8178A" w:rsidRDefault="005959A8" w:rsidP="005959A8">
      <w:pPr>
        <w:rPr>
          <w:lang w:val="nn-NO"/>
        </w:rPr>
      </w:pPr>
      <w:r w:rsidRPr="00E8178A">
        <w:rPr>
          <w:lang w:val="nn-NO"/>
        </w:rPr>
        <w:fldChar w:fldCharType="begin"/>
      </w:r>
      <w:r w:rsidRPr="00E8178A">
        <w:rPr>
          <w:lang w:val="nn-NO"/>
        </w:rPr>
        <w:instrText xml:space="preserve"> IF "</w:instrText>
      </w:r>
      <w:sdt>
        <w:sdtPr>
          <w:rPr>
            <w:lang w:val="nn-NO"/>
          </w:rPr>
          <w:id w:val="-1293435174"/>
          <w:placeholder>
            <w:docPart w:val="DCC8DD43EE2C4609B392CD741976EA54"/>
          </w:placeholder>
          <w:text/>
        </w:sdtPr>
        <w:sdtEndPr/>
        <w:sdtContent>
          <w:r w:rsidRPr="00E8178A">
            <w:rPr>
              <w:lang w:val="nn-NO"/>
            </w:rPr>
            <w:instrText>Kopimottaker</w:instrText>
          </w:r>
        </w:sdtContent>
      </w:sdt>
      <w:r w:rsidRPr="00E8178A">
        <w:rPr>
          <w:lang w:val="nn-NO"/>
        </w:rPr>
        <w:instrText>" &lt;&gt; "  " "</w:instrText>
      </w:r>
    </w:p>
    <w:tbl>
      <w:tblPr>
        <w:tblStyle w:val="Tabellrutenett"/>
        <w:tblW w:w="9356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600" w:firstRow="0" w:lastRow="0" w:firstColumn="0" w:lastColumn="0" w:noHBand="1" w:noVBand="1"/>
      </w:tblPr>
      <w:tblGrid>
        <w:gridCol w:w="2552"/>
        <w:gridCol w:w="2126"/>
        <w:gridCol w:w="2835"/>
        <w:gridCol w:w="1843"/>
      </w:tblGrid>
      <w:tr w:rsidR="005959A8" w:rsidRPr="00E8178A" w14:paraId="3092EC90" w14:textId="77777777" w:rsidTr="000054CC">
        <w:trPr>
          <w:trHeight w:val="350"/>
        </w:trPr>
        <w:tc>
          <w:tcPr>
            <w:tcW w:w="2552" w:type="dxa"/>
          </w:tcPr>
          <w:p w14:paraId="7F0DBFFD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Kopimottaker</w:instrText>
            </w:r>
          </w:p>
          <w:p w14:paraId="4D8B51C2" w14:textId="77777777" w:rsidR="005959A8" w:rsidRPr="00E8178A" w:rsidRDefault="005959A8" w:rsidP="000054CC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2126" w:type="dxa"/>
          </w:tcPr>
          <w:p w14:paraId="74CC5B43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Kontaktperson</w:instrText>
            </w:r>
          </w:p>
        </w:tc>
        <w:tc>
          <w:tcPr>
            <w:tcW w:w="2835" w:type="dxa"/>
          </w:tcPr>
          <w:p w14:paraId="5ED606BC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Adresse</w:instrText>
            </w:r>
          </w:p>
          <w:p w14:paraId="53CD3BA1" w14:textId="77777777" w:rsidR="005959A8" w:rsidRPr="00E8178A" w:rsidRDefault="005959A8" w:rsidP="000054CC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  <w:tc>
          <w:tcPr>
            <w:tcW w:w="1843" w:type="dxa"/>
          </w:tcPr>
          <w:p w14:paraId="03756775" w14:textId="77777777" w:rsidR="005959A8" w:rsidRPr="00E8178A" w:rsidRDefault="005959A8" w:rsidP="000054CC">
            <w:pPr>
              <w:pStyle w:val="Topptekst"/>
              <w:rPr>
                <w:rStyle w:val="Sterk"/>
                <w:sz w:val="18"/>
                <w:szCs w:val="18"/>
                <w:lang w:val="nn-NO"/>
              </w:rPr>
            </w:pPr>
            <w:r w:rsidRPr="00E8178A">
              <w:rPr>
                <w:rStyle w:val="Sterk"/>
                <w:sz w:val="18"/>
                <w:szCs w:val="18"/>
                <w:lang w:val="nn-NO"/>
              </w:rPr>
              <w:instrText>Post</w:instrText>
            </w:r>
          </w:p>
          <w:p w14:paraId="4A0EB06C" w14:textId="77777777" w:rsidR="005959A8" w:rsidRPr="00E8178A" w:rsidRDefault="005959A8" w:rsidP="000054CC">
            <w:pPr>
              <w:pStyle w:val="Topptekst"/>
              <w:rPr>
                <w:sz w:val="18"/>
                <w:szCs w:val="18"/>
                <w:lang w:val="nn-NO"/>
              </w:rPr>
            </w:pPr>
          </w:p>
        </w:tc>
      </w:tr>
      <w:tr w:rsidR="005959A8" w:rsidRPr="00E8178A" w14:paraId="278ADA38" w14:textId="77777777" w:rsidTr="000054CC">
        <w:trPr>
          <w:trHeight w:val="350"/>
        </w:trPr>
        <w:tc>
          <w:tcPr>
            <w:tcW w:w="2552" w:type="dxa"/>
          </w:tcPr>
          <w:sdt>
            <w:sdtPr>
              <w:rPr>
                <w:sz w:val="18"/>
                <w:szCs w:val="18"/>
                <w:lang w:val="nn-NO"/>
              </w:rPr>
              <w:id w:val="363031670"/>
              <w:placeholder>
                <w:docPart w:val="BE6B333711BE4958BC4DAA61B4162220"/>
              </w:placeholder>
              <w:text/>
            </w:sdtPr>
            <w:sdtEndPr/>
            <w:sdtContent>
              <w:p w14:paraId="0F8A152D" w14:textId="77777777" w:rsidR="005959A8" w:rsidRPr="00E8178A" w:rsidRDefault="005959A8" w:rsidP="000054CC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Navn</w:instrText>
                </w:r>
              </w:p>
            </w:sdtContent>
          </w:sdt>
        </w:tc>
        <w:sdt>
          <w:sdtPr>
            <w:rPr>
              <w:sz w:val="18"/>
              <w:szCs w:val="18"/>
              <w:lang w:val="nn-NO"/>
            </w:rPr>
            <w:id w:val="834427950"/>
            <w:placeholder>
              <w:docPart w:val="DCC8DD43EE2C4609B392CD741976EA54"/>
            </w:placeholder>
            <w:text/>
          </w:sdtPr>
          <w:sdtEndPr/>
          <w:sdtContent>
            <w:tc>
              <w:tcPr>
                <w:tcW w:w="2126" w:type="dxa"/>
              </w:tcPr>
              <w:p w14:paraId="3F5B100D" w14:textId="77777777" w:rsidR="005959A8" w:rsidRPr="00E8178A" w:rsidRDefault="005959A8" w:rsidP="000054CC">
                <w:pPr>
                  <w:pStyle w:val="Topptekst"/>
                  <w:rPr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Kontaktperson</w:instrText>
                </w:r>
              </w:p>
            </w:tc>
          </w:sdtContent>
        </w:sdt>
        <w:tc>
          <w:tcPr>
            <w:tcW w:w="2835" w:type="dxa"/>
          </w:tcPr>
          <w:sdt>
            <w:sdtPr>
              <w:rPr>
                <w:sz w:val="18"/>
                <w:szCs w:val="18"/>
                <w:lang w:val="nn-NO"/>
              </w:rPr>
              <w:id w:val="-1235848723"/>
              <w:placeholder>
                <w:docPart w:val="BE6B333711BE4958BC4DAA61B4162220"/>
              </w:placeholder>
              <w:text/>
            </w:sdtPr>
            <w:sdtEndPr/>
            <w:sdtContent>
              <w:p w14:paraId="23839F1C" w14:textId="77777777" w:rsidR="005959A8" w:rsidRPr="00E8178A" w:rsidRDefault="005959A8" w:rsidP="000054CC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Adresse</w:instrText>
                </w:r>
              </w:p>
            </w:sdtContent>
          </w:sdt>
        </w:tc>
        <w:tc>
          <w:tcPr>
            <w:tcW w:w="1843" w:type="dxa"/>
          </w:tcPr>
          <w:sdt>
            <w:sdtPr>
              <w:rPr>
                <w:sz w:val="18"/>
                <w:szCs w:val="18"/>
                <w:lang w:val="nn-NO"/>
              </w:rPr>
              <w:id w:val="-546843634"/>
              <w:placeholder>
                <w:docPart w:val="BE6B333711BE4958BC4DAA61B4162220"/>
              </w:placeholder>
              <w:text/>
            </w:sdtPr>
            <w:sdtEndPr/>
            <w:sdtContent>
              <w:p w14:paraId="0B7BCD97" w14:textId="77777777" w:rsidR="005959A8" w:rsidRPr="00E8178A" w:rsidRDefault="005959A8" w:rsidP="000054CC">
                <w:pPr>
                  <w:pStyle w:val="Topptekst"/>
                  <w:rPr>
                    <w:rStyle w:val="Sterk"/>
                    <w:sz w:val="18"/>
                    <w:szCs w:val="18"/>
                    <w:lang w:val="nn-NO"/>
                  </w:rPr>
                </w:pPr>
                <w:r w:rsidRPr="00E8178A">
                  <w:rPr>
                    <w:sz w:val="18"/>
                    <w:szCs w:val="18"/>
                    <w:lang w:val="nn-NO"/>
                  </w:rPr>
                  <w:instrText>Post</w:instrText>
                </w:r>
              </w:p>
            </w:sdtContent>
          </w:sdt>
        </w:tc>
      </w:tr>
    </w:tbl>
    <w:p w14:paraId="14E2714F" w14:textId="77777777" w:rsidR="005959A8" w:rsidRPr="00E8178A" w:rsidRDefault="005959A8" w:rsidP="005959A8">
      <w:pPr>
        <w:rPr>
          <w:noProof/>
          <w:lang w:val="nn-NO"/>
        </w:rPr>
      </w:pPr>
      <w:r w:rsidRPr="00E8178A">
        <w:rPr>
          <w:lang w:val="nn-NO"/>
        </w:rPr>
        <w:instrText xml:space="preserve"> " </w:instrText>
      </w:r>
      <w:r w:rsidRPr="00E8178A">
        <w:rPr>
          <w:lang w:val="nn-NO"/>
        </w:rPr>
        <w:fldChar w:fldCharType="separate"/>
      </w:r>
    </w:p>
    <w:p w14:paraId="58CE7D63" w14:textId="4E21AACE" w:rsidR="00014766" w:rsidRPr="00E8178A" w:rsidRDefault="005959A8" w:rsidP="005959A8">
      <w:pPr>
        <w:rPr>
          <w:noProof/>
          <w:lang w:val="nn-NO"/>
        </w:rPr>
      </w:pPr>
      <w:r w:rsidRPr="00E8178A">
        <w:rPr>
          <w:rStyle w:val="Utheving"/>
          <w:lang w:val="nn-NO"/>
        </w:rPr>
        <w:t>Dokumentet er elektronisk godkjent og vert sendt utan signatur.</w:t>
      </w:r>
      <w:r w:rsidRPr="00E8178A">
        <w:rPr>
          <w:noProof/>
          <w:lang w:val="nn-NO"/>
        </w:rPr>
        <w:t xml:space="preserve"> </w:t>
      </w:r>
      <w:r w:rsidRPr="00E8178A">
        <w:rPr>
          <w:lang w:val="nn-NO"/>
        </w:rPr>
        <w:fldChar w:fldCharType="end"/>
      </w:r>
      <w:r w:rsidR="003D34A0" w:rsidRPr="00E8178A">
        <w:rPr>
          <w:noProof/>
          <w:lang w:val="nn-NO"/>
        </w:rPr>
        <w:t xml:space="preserve"> </w:t>
      </w:r>
      <w:r w:rsidR="00AA6604" w:rsidRPr="00E8178A">
        <w:rPr>
          <w:lang w:val="nn-NO"/>
        </w:rPr>
        <w:fldChar w:fldCharType="end"/>
      </w:r>
    </w:p>
    <w:sectPr w:rsidR="00014766" w:rsidRPr="00E8178A" w:rsidSect="00014766">
      <w:headerReference w:type="default" r:id="rId8"/>
      <w:footerReference w:type="default" r:id="rId9"/>
      <w:headerReference w:type="first" r:id="rId10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2CD5B" w14:textId="77777777" w:rsidR="00214C63" w:rsidRDefault="00214C63" w:rsidP="00FC2158">
      <w:pPr>
        <w:spacing w:after="0" w:line="240" w:lineRule="auto"/>
      </w:pPr>
      <w:r>
        <w:separator/>
      </w:r>
    </w:p>
  </w:endnote>
  <w:endnote w:type="continuationSeparator" w:id="0">
    <w:p w14:paraId="1ED2E7B7" w14:textId="77777777" w:rsidR="00214C63" w:rsidRDefault="00214C63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0F1A577F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843E4E">
            <w:rPr>
              <w:b/>
              <w:bCs/>
              <w:noProof/>
              <w:sz w:val="18"/>
              <w:szCs w:val="18"/>
            </w:rPr>
            <w:t>Feil! Bryterargument er ikke angitt.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7A9B85" w14:textId="77777777" w:rsidR="00214C63" w:rsidRDefault="00214C63" w:rsidP="00FC2158">
      <w:pPr>
        <w:spacing w:after="0" w:line="240" w:lineRule="auto"/>
      </w:pPr>
      <w:r>
        <w:separator/>
      </w:r>
    </w:p>
  </w:footnote>
  <w:footnote w:type="continuationSeparator" w:id="0">
    <w:p w14:paraId="0E416C80" w14:textId="77777777" w:rsidR="00214C63" w:rsidRDefault="00214C63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1646BB" id="Rett linje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9.9pt,298.25pt" to="24.05pt,2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 strokecolor="#b0b2a5 [3214]" strokeweight=".5pt">
              <v:stroke joinstyle="miter"/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05AED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C91"/>
    <w:rsid w:val="000F2268"/>
    <w:rsid w:val="0010224D"/>
    <w:rsid w:val="00154C14"/>
    <w:rsid w:val="001A5355"/>
    <w:rsid w:val="00214C63"/>
    <w:rsid w:val="002B0A7F"/>
    <w:rsid w:val="002B62E3"/>
    <w:rsid w:val="002E1427"/>
    <w:rsid w:val="00303AD1"/>
    <w:rsid w:val="00311A2D"/>
    <w:rsid w:val="00347006"/>
    <w:rsid w:val="00356604"/>
    <w:rsid w:val="00356EB4"/>
    <w:rsid w:val="00361034"/>
    <w:rsid w:val="0037539F"/>
    <w:rsid w:val="003937BA"/>
    <w:rsid w:val="003D34A0"/>
    <w:rsid w:val="0042233B"/>
    <w:rsid w:val="00443E2F"/>
    <w:rsid w:val="0049418D"/>
    <w:rsid w:val="004A16E8"/>
    <w:rsid w:val="004B5918"/>
    <w:rsid w:val="004D14D2"/>
    <w:rsid w:val="004D28F1"/>
    <w:rsid w:val="005004C7"/>
    <w:rsid w:val="0054025F"/>
    <w:rsid w:val="00550492"/>
    <w:rsid w:val="005619BA"/>
    <w:rsid w:val="00564CFD"/>
    <w:rsid w:val="00582547"/>
    <w:rsid w:val="005959A8"/>
    <w:rsid w:val="005A1180"/>
    <w:rsid w:val="005B56CF"/>
    <w:rsid w:val="006923DC"/>
    <w:rsid w:val="006B5798"/>
    <w:rsid w:val="006E60D4"/>
    <w:rsid w:val="0073168F"/>
    <w:rsid w:val="0081018A"/>
    <w:rsid w:val="00843E4E"/>
    <w:rsid w:val="00857436"/>
    <w:rsid w:val="00857E0D"/>
    <w:rsid w:val="0088682B"/>
    <w:rsid w:val="008909F7"/>
    <w:rsid w:val="0096715B"/>
    <w:rsid w:val="009C4CA1"/>
    <w:rsid w:val="009D23DF"/>
    <w:rsid w:val="009E537B"/>
    <w:rsid w:val="009E7197"/>
    <w:rsid w:val="00A01E05"/>
    <w:rsid w:val="00A828B5"/>
    <w:rsid w:val="00A83D39"/>
    <w:rsid w:val="00A87059"/>
    <w:rsid w:val="00A96F95"/>
    <w:rsid w:val="00AA5590"/>
    <w:rsid w:val="00AA6604"/>
    <w:rsid w:val="00AC5AE3"/>
    <w:rsid w:val="00AC7543"/>
    <w:rsid w:val="00AD0EDF"/>
    <w:rsid w:val="00B0653C"/>
    <w:rsid w:val="00B3522D"/>
    <w:rsid w:val="00B5012A"/>
    <w:rsid w:val="00B5049B"/>
    <w:rsid w:val="00B56D05"/>
    <w:rsid w:val="00B91520"/>
    <w:rsid w:val="00BD3AF6"/>
    <w:rsid w:val="00BE2BB4"/>
    <w:rsid w:val="00C114C9"/>
    <w:rsid w:val="00C463B4"/>
    <w:rsid w:val="00C7260E"/>
    <w:rsid w:val="00CB7E19"/>
    <w:rsid w:val="00CE2E7C"/>
    <w:rsid w:val="00D52B61"/>
    <w:rsid w:val="00D57685"/>
    <w:rsid w:val="00DB55CE"/>
    <w:rsid w:val="00DD6EA3"/>
    <w:rsid w:val="00E25F33"/>
    <w:rsid w:val="00E35098"/>
    <w:rsid w:val="00E46046"/>
    <w:rsid w:val="00E7002B"/>
    <w:rsid w:val="00E71C73"/>
    <w:rsid w:val="00E776FF"/>
    <w:rsid w:val="00E8178A"/>
    <w:rsid w:val="00EE0CE0"/>
    <w:rsid w:val="00EE537A"/>
    <w:rsid w:val="00F221C7"/>
    <w:rsid w:val="00F476A0"/>
    <w:rsid w:val="00F90EC5"/>
    <w:rsid w:val="00FA0210"/>
    <w:rsid w:val="00FC2158"/>
    <w:rsid w:val="00FC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character" w:customStyle="1" w:styleId="normaltextrun">
    <w:name w:val="normaltextrun"/>
    <w:basedOn w:val="Standardskriftforavsnitt"/>
    <w:rsid w:val="00843E4E"/>
  </w:style>
  <w:style w:type="character" w:customStyle="1" w:styleId="spellingerror">
    <w:name w:val="spellingerror"/>
    <w:basedOn w:val="Standardskriftforavsnitt"/>
    <w:rsid w:val="00843E4E"/>
  </w:style>
  <w:style w:type="character" w:customStyle="1" w:styleId="eop">
    <w:name w:val="eop"/>
    <w:basedOn w:val="Standardskriftforavsnitt"/>
    <w:rsid w:val="00843E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6D84E6CBD0344EFBAC6FA224CAAEE9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48F1014-AF59-4D12-9330-76D9DCFC3481}"/>
      </w:docPartPr>
      <w:docPartBody>
        <w:p w:rsidR="00AD04FF" w:rsidRDefault="00323F85">
          <w:pPr>
            <w:pStyle w:val="F6D84E6CBD0344EFBAC6FA224CAAEE97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9AFC6308ACBE4A5087610EFC59D41A7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688D27-F729-432D-A7D9-2A40F71B06B0}"/>
      </w:docPartPr>
      <w:docPartBody>
        <w:p w:rsidR="00AD04FF" w:rsidRDefault="00323F85">
          <w:pPr>
            <w:pStyle w:val="9AFC6308ACBE4A5087610EFC59D41A73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D97D346691FA437C878EC9A330136C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9055B39-1A09-4F12-B367-572DA23F50BF}"/>
      </w:docPartPr>
      <w:docPartBody>
        <w:p w:rsidR="00E64D9F" w:rsidRDefault="00BE77A3" w:rsidP="00BE77A3">
          <w:pPr>
            <w:pStyle w:val="D97D346691FA437C878EC9A330136CBF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76B40D1E9D9C41329428DC829C4B97D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7C40BB0-1CCB-4759-8815-3131592503BB}"/>
      </w:docPartPr>
      <w:docPartBody>
        <w:p w:rsidR="003775B0" w:rsidRDefault="00E64D9F" w:rsidP="00E64D9F">
          <w:pPr>
            <w:pStyle w:val="76B40D1E9D9C41329428DC829C4B97DC"/>
          </w:pPr>
          <w:r w:rsidRPr="00356EB4">
            <w:rPr>
              <w:rStyle w:val="Plassholdertekst"/>
            </w:rPr>
            <w:t>[Overskrift nivå 1]</w:t>
          </w:r>
        </w:p>
      </w:docPartBody>
    </w:docPart>
    <w:docPart>
      <w:docPartPr>
        <w:name w:val="DCC8DD43EE2C4609B392CD741976EA5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EB93E6-F01C-4332-B636-AEAD5B9F8F81}"/>
      </w:docPartPr>
      <w:docPartBody>
        <w:p w:rsidR="003775B0" w:rsidRDefault="00E64D9F" w:rsidP="00E64D9F">
          <w:pPr>
            <w:pStyle w:val="DCC8DD43EE2C4609B392CD741976EA54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  <w:docPart>
      <w:docPartPr>
        <w:name w:val="BE6B333711BE4958BC4DAA61B416222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438C328-8B7F-4A54-90F6-BB637DABBE7F}"/>
      </w:docPartPr>
      <w:docPartBody>
        <w:p w:rsidR="003775B0" w:rsidRDefault="00E64D9F" w:rsidP="00E64D9F">
          <w:pPr>
            <w:pStyle w:val="BE6B333711BE4958BC4DAA61B4162220"/>
          </w:pPr>
          <w:r w:rsidRPr="00C95138">
            <w:rPr>
              <w:rStyle w:val="Plassholdertekst"/>
            </w:rPr>
            <w:t>Klikk eller trykk her for å skrive inn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0F3143"/>
    <w:rsid w:val="002217D9"/>
    <w:rsid w:val="00250175"/>
    <w:rsid w:val="00323F85"/>
    <w:rsid w:val="003775B0"/>
    <w:rsid w:val="004D7AD3"/>
    <w:rsid w:val="00976318"/>
    <w:rsid w:val="00AD04FF"/>
    <w:rsid w:val="00BE77A3"/>
    <w:rsid w:val="00E64D9F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E64D9F"/>
    <w:rPr>
      <w:color w:val="808080"/>
    </w:rPr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D97D346691FA437C878EC9A330136CBF">
    <w:name w:val="D97D346691FA437C878EC9A330136CBF"/>
    <w:rsid w:val="00BE77A3"/>
  </w:style>
  <w:style w:type="paragraph" w:customStyle="1" w:styleId="76B40D1E9D9C41329428DC829C4B97DC">
    <w:name w:val="76B40D1E9D9C41329428DC829C4B97DC"/>
    <w:rsid w:val="00E64D9F"/>
  </w:style>
  <w:style w:type="paragraph" w:customStyle="1" w:styleId="DCC8DD43EE2C4609B392CD741976EA54">
    <w:name w:val="DCC8DD43EE2C4609B392CD741976EA54"/>
    <w:rsid w:val="00E64D9F"/>
  </w:style>
  <w:style w:type="paragraph" w:customStyle="1" w:styleId="BE6B333711BE4958BC4DAA61B4162220">
    <w:name w:val="BE6B333711BE4958BC4DAA61B4162220"/>
    <w:rsid w:val="00E64D9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root>
</root>
</file>

<file path=customXml/item2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Props1.xml><?xml version="1.0" encoding="utf-8"?>
<ds:datastoreItem xmlns:ds="http://schemas.openxmlformats.org/officeDocument/2006/customXml" ds:itemID="{C76B7CC8-D1B7-4CFE-B9D0-3AFFBA5FFE57}">
  <ds:schemaRefs/>
</ds:datastoreItem>
</file>

<file path=customXml/itemProps2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1</TotalTime>
  <Pages>2</Pages>
  <Words>284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15</cp:revision>
  <dcterms:created xsi:type="dcterms:W3CDTF">2019-11-21T08:38:00Z</dcterms:created>
  <dcterms:modified xsi:type="dcterms:W3CDTF">2020-01-07T11:33:00Z</dcterms:modified>
</cp:coreProperties>
</file>