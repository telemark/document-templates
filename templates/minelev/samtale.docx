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14:paraId="46E0E74D" w14:textId="77777777" w:rsidTr="00F525CE">
        <w:trPr>
          <w:trHeight w:val="1245"/>
        </w:trPr>
        <w:tc>
          <w:tcPr>
            <w:tcW w:w="4644" w:type="dxa"/>
            <w:vMerge w:val="restart"/>
          </w:tcPr>
          <w:p w14:paraId="3FAA43AF" w14:textId="708A0FB4" w:rsidR="006923DC" w:rsidRDefault="006923DC" w:rsidP="006923DC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  <w:r w:rsidR="00BE0565">
              <w:t xml:space="preserve"> </w:t>
            </w:r>
          </w:p>
          <w:p w14:paraId="01F37090" w14:textId="77777777" w:rsidR="006923DC" w:rsidRDefault="006923DC" w:rsidP="000C72FE">
            <w:pPr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F525CE">
        <w:trPr>
          <w:trHeight w:hRule="exact" w:val="1245"/>
        </w:trPr>
        <w:tc>
          <w:tcPr>
            <w:tcW w:w="4644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322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77E17D21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B827A5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A2B26A6594ED441C9016188DCE662C80"/>
        </w:placeholder>
        <w:text w:multiLine="1"/>
      </w:sdtPr>
      <w:sdtEndPr>
        <w:rPr>
          <w:b/>
          <w:bCs w:val="0"/>
        </w:rPr>
      </w:sdtEndPr>
      <w:sdtContent>
        <w:p w14:paraId="39525B00" w14:textId="5941F829" w:rsidR="006923DC" w:rsidRDefault="00FD69D1" w:rsidP="006923DC">
          <w:pPr>
            <w:pStyle w:val="Overskrift1"/>
          </w:pPr>
          <w:r>
            <w:t xml:space="preserve">Bekreftelse på gjennomført elevsamtale </w:t>
          </w:r>
        </w:p>
      </w:sdtContent>
    </w:sdt>
    <w:p w14:paraId="37861CAA" w14:textId="6BEFF56E" w:rsidR="00356EB4" w:rsidRDefault="00000812" w:rsidP="00356EB4">
      <w:r w:rsidRPr="00000812">
        <w:t>Det ble gjennomført elevsamtale {</w:t>
      </w:r>
      <w:proofErr w:type="spellStart"/>
      <w:r w:rsidRPr="00000812">
        <w:t>datoSamtale</w:t>
      </w:r>
      <w:proofErr w:type="spellEnd"/>
      <w:r w:rsidRPr="00000812">
        <w:t>} mellom {</w:t>
      </w:r>
      <w:proofErr w:type="spellStart"/>
      <w:r w:rsidRPr="00000812">
        <w:t>navnElev</w:t>
      </w:r>
      <w:proofErr w:type="spellEnd"/>
      <w:r w:rsidRPr="00000812">
        <w:t>} og kontaktlærer {</w:t>
      </w:r>
      <w:proofErr w:type="spellStart"/>
      <w:r w:rsidRPr="00000812">
        <w:t>navnAvsender</w:t>
      </w:r>
      <w:proofErr w:type="spellEnd"/>
      <w:r w:rsidRPr="00000812">
        <w:t>}.</w:t>
      </w:r>
      <w:r>
        <w:t xml:space="preserve"> </w:t>
      </w:r>
    </w:p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2D0FBED4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FD69D1">
        <w:t>Avsend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37F9D105" w14:textId="5BAB5ACE" w:rsidR="00356EB4" w:rsidRDefault="00DB55CE" w:rsidP="00F43CD5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57C76907" w14:textId="1815035E" w:rsidR="00F43CD5" w:rsidRDefault="00F43CD5" w:rsidP="00F43CD5">
      <w:pPr>
        <w:keepNext/>
        <w:keepLines/>
        <w:spacing w:after="0"/>
      </w:pPr>
    </w:p>
    <w:p w14:paraId="792EEE1C" w14:textId="77777777" w:rsidR="00F43CD5" w:rsidRDefault="00F43CD5" w:rsidP="00F43CD5">
      <w:pPr>
        <w:keepNext/>
        <w:keepLines/>
        <w:spacing w:after="0"/>
      </w:pPr>
    </w:p>
    <w:p w14:paraId="4E062CD7" w14:textId="67659866" w:rsidR="004D0BB9" w:rsidRPr="004D0BB9" w:rsidRDefault="00356EB4" w:rsidP="004D0BB9">
      <w:pPr>
        <w:rPr>
          <w:i/>
          <w:iCs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sectPr w:rsidR="004D0BB9" w:rsidRPr="004D0BB9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EF638" w14:textId="77777777" w:rsidR="009B3CEC" w:rsidRDefault="009B3CEC" w:rsidP="00FC2158">
      <w:pPr>
        <w:spacing w:after="0" w:line="240" w:lineRule="auto"/>
      </w:pPr>
      <w:r>
        <w:separator/>
      </w:r>
    </w:p>
  </w:endnote>
  <w:endnote w:type="continuationSeparator" w:id="0">
    <w:p w14:paraId="7C639403" w14:textId="77777777" w:rsidR="009B3CEC" w:rsidRDefault="009B3CEC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77777777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D858A" w14:textId="77777777" w:rsidR="009B3CEC" w:rsidRDefault="009B3CEC" w:rsidP="00FC2158">
      <w:pPr>
        <w:spacing w:after="0" w:line="240" w:lineRule="auto"/>
      </w:pPr>
      <w:r>
        <w:separator/>
      </w:r>
    </w:p>
  </w:footnote>
  <w:footnote w:type="continuationSeparator" w:id="0">
    <w:p w14:paraId="2F2BF661" w14:textId="77777777" w:rsidR="009B3CEC" w:rsidRDefault="009B3CEC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5F289D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00812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C72FE"/>
    <w:rsid w:val="000E7C91"/>
    <w:rsid w:val="000F2268"/>
    <w:rsid w:val="0010224D"/>
    <w:rsid w:val="002B0A7F"/>
    <w:rsid w:val="002B62E3"/>
    <w:rsid w:val="002E1427"/>
    <w:rsid w:val="00303AD1"/>
    <w:rsid w:val="00347006"/>
    <w:rsid w:val="00356604"/>
    <w:rsid w:val="00356EB4"/>
    <w:rsid w:val="00361034"/>
    <w:rsid w:val="0037539F"/>
    <w:rsid w:val="003937BA"/>
    <w:rsid w:val="003D34A0"/>
    <w:rsid w:val="0042233B"/>
    <w:rsid w:val="00443E2F"/>
    <w:rsid w:val="004A16E8"/>
    <w:rsid w:val="004B5918"/>
    <w:rsid w:val="004D0BB9"/>
    <w:rsid w:val="004D14D2"/>
    <w:rsid w:val="004D28F1"/>
    <w:rsid w:val="005004C7"/>
    <w:rsid w:val="00510E97"/>
    <w:rsid w:val="0054025F"/>
    <w:rsid w:val="00550492"/>
    <w:rsid w:val="005619BA"/>
    <w:rsid w:val="00564CFD"/>
    <w:rsid w:val="00582547"/>
    <w:rsid w:val="005A1180"/>
    <w:rsid w:val="006923DC"/>
    <w:rsid w:val="006B5798"/>
    <w:rsid w:val="006E60D4"/>
    <w:rsid w:val="0073168F"/>
    <w:rsid w:val="0081018A"/>
    <w:rsid w:val="00857436"/>
    <w:rsid w:val="00857E0D"/>
    <w:rsid w:val="0088682B"/>
    <w:rsid w:val="0096715B"/>
    <w:rsid w:val="009B3CEC"/>
    <w:rsid w:val="009C4CA1"/>
    <w:rsid w:val="009D23DF"/>
    <w:rsid w:val="009E7197"/>
    <w:rsid w:val="00A00C22"/>
    <w:rsid w:val="00A01E05"/>
    <w:rsid w:val="00A747F0"/>
    <w:rsid w:val="00A828B5"/>
    <w:rsid w:val="00A83D39"/>
    <w:rsid w:val="00A87059"/>
    <w:rsid w:val="00A96F95"/>
    <w:rsid w:val="00AA6604"/>
    <w:rsid w:val="00AC5AE3"/>
    <w:rsid w:val="00AC7543"/>
    <w:rsid w:val="00AD0EDF"/>
    <w:rsid w:val="00B0653C"/>
    <w:rsid w:val="00B5012A"/>
    <w:rsid w:val="00B5049B"/>
    <w:rsid w:val="00B56D05"/>
    <w:rsid w:val="00B827A5"/>
    <w:rsid w:val="00B91520"/>
    <w:rsid w:val="00BD3AF6"/>
    <w:rsid w:val="00BE0565"/>
    <w:rsid w:val="00BE2BB4"/>
    <w:rsid w:val="00C114C9"/>
    <w:rsid w:val="00C463B4"/>
    <w:rsid w:val="00C7260E"/>
    <w:rsid w:val="00CB7E19"/>
    <w:rsid w:val="00CE2E7C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E0CE0"/>
    <w:rsid w:val="00EE537A"/>
    <w:rsid w:val="00F221C7"/>
    <w:rsid w:val="00F43CD5"/>
    <w:rsid w:val="00F662E0"/>
    <w:rsid w:val="00FA0210"/>
    <w:rsid w:val="00FC2158"/>
    <w:rsid w:val="00FC4F78"/>
    <w:rsid w:val="00FD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B26A6594ED441C9016188DCE662C8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81B730-EB8D-494C-8E67-0FD9607184DF}"/>
      </w:docPartPr>
      <w:docPartBody>
        <w:p w:rsidR="00B0603C" w:rsidRDefault="00BE77A3" w:rsidP="00BE77A3">
          <w:pPr>
            <w:pStyle w:val="A2B26A6594ED441C9016188DCE662C80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50175"/>
    <w:rsid w:val="003105AB"/>
    <w:rsid w:val="00323F85"/>
    <w:rsid w:val="004D7AD3"/>
    <w:rsid w:val="004E5FEB"/>
    <w:rsid w:val="008F332B"/>
    <w:rsid w:val="00AD04FF"/>
    <w:rsid w:val="00B0603C"/>
    <w:rsid w:val="00BE77A3"/>
    <w:rsid w:val="00E70649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BE77A3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C:\Nye 360\Maler\VTFK_brev_oppdatert2910.dotm</Template>
  <TotalTime>105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7</cp:revision>
  <dcterms:created xsi:type="dcterms:W3CDTF">2019-11-26T13:10:00Z</dcterms:created>
  <dcterms:modified xsi:type="dcterms:W3CDTF">2020-07-01T13:11:00Z</dcterms:modified>
</cp:coreProperties>
</file>