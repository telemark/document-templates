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pPr w:bottomFromText="198" w:vertAnchor="page" w:tblpY="246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6923DC" w:rsidTr="00F525CE" w14:paraId="46E0E74D" w14:textId="77777777">
        <w:trPr>
          <w:trHeight w:val="1245"/>
        </w:trPr>
        <w:tc>
          <w:tcPr>
            <w:tcW w:w="4644" w:type="dxa"/>
            <w:vMerge w:val="restart"/>
          </w:tcPr>
          <w:p w:rsidR="006923DC" w:rsidP="006923DC" w:rsidRDefault="006923DC" w14:paraId="3FAA43AF" w14:textId="1D410119">
            <w:pPr>
              <w:spacing w:after="0"/>
            </w:pPr>
            <w:r>
              <w:t>{</w:t>
            </w:r>
            <w:proofErr w:type="spellStart"/>
            <w:r>
              <w:t>navn</w:t>
            </w:r>
            <w:r w:rsidR="00774EEB">
              <w:t>Mottaker</w:t>
            </w:r>
            <w:proofErr w:type="spellEnd"/>
            <w:r>
              <w:t>}</w:t>
            </w:r>
          </w:p>
          <w:p w:rsidR="006923DC" w:rsidP="006923DC" w:rsidRDefault="006923DC" w14:paraId="01F37090" w14:textId="77777777">
            <w:pPr>
              <w:tabs>
                <w:tab w:val="center" w:pos="2322"/>
              </w:tabs>
              <w:spacing w:after="0"/>
            </w:pPr>
          </w:p>
        </w:tc>
        <w:tc>
          <w:tcPr>
            <w:tcW w:w="4644" w:type="dxa"/>
            <w:gridSpan w:val="2"/>
            <w:vAlign w:val="bottom"/>
          </w:tcPr>
          <w:p w:rsidR="006923DC" w:rsidP="006923DC" w:rsidRDefault="006923DC" w14:paraId="7331EB92" w14:textId="77777777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:rsidRPr="00857E0D" w:rsidR="006923DC" w:rsidP="006923DC" w:rsidRDefault="006923DC" w14:paraId="5D274723" w14:textId="77777777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:rsidTr="00F525CE" w14:paraId="3DA9E210" w14:textId="77777777">
        <w:trPr>
          <w:trHeight w:val="1245" w:hRule="exact"/>
        </w:trPr>
        <w:tc>
          <w:tcPr>
            <w:tcW w:w="4644" w:type="dxa"/>
            <w:vMerge/>
          </w:tcPr>
          <w:p w:rsidR="006923DC" w:rsidP="006923DC" w:rsidRDefault="006923DC" w14:paraId="3D1649CB" w14:textId="77777777">
            <w:pPr>
              <w:spacing w:after="0"/>
            </w:pPr>
          </w:p>
        </w:tc>
        <w:tc>
          <w:tcPr>
            <w:tcW w:w="2322" w:type="dxa"/>
          </w:tcPr>
          <w:p w:rsidR="006923DC" w:rsidP="006923DC" w:rsidRDefault="006923DC" w14:paraId="1B19BBE7" w14:textId="77777777">
            <w:pPr>
              <w:pStyle w:val="Topptekst"/>
              <w:jc w:val="right"/>
            </w:pPr>
            <w:r>
              <w:t>Vår dato:</w:t>
            </w:r>
          </w:p>
          <w:p w:rsidR="006923DC" w:rsidP="006923DC" w:rsidRDefault="006923DC" w14:paraId="454A4783" w14:textId="77777777">
            <w:pPr>
              <w:pStyle w:val="Topptekst"/>
              <w:jc w:val="right"/>
            </w:pPr>
          </w:p>
          <w:p w:rsidR="006923DC" w:rsidP="006923DC" w:rsidRDefault="006923DC" w14:paraId="4DA64814" w14:textId="3DC12B15">
            <w:pPr>
              <w:pStyle w:val="Topptekst"/>
              <w:jc w:val="right"/>
            </w:pPr>
            <w:r>
              <w:t>Unntatt offentlighet iht</w:t>
            </w:r>
            <w:r w:rsidR="00B03E02">
              <w:t>.</w:t>
            </w:r>
            <w:r>
              <w:t>:</w:t>
            </w:r>
          </w:p>
          <w:p w:rsidR="006923DC" w:rsidP="006923DC" w:rsidRDefault="006923DC" w14:paraId="7F27F8C9" w14:textId="77777777">
            <w:pPr>
              <w:pStyle w:val="Topptekst"/>
              <w:jc w:val="right"/>
            </w:pPr>
          </w:p>
          <w:p w:rsidR="006923DC" w:rsidP="006923DC" w:rsidRDefault="006923DC" w14:paraId="3B8028D6" w14:textId="77777777">
            <w:pPr>
              <w:pStyle w:val="Topptekst"/>
              <w:jc w:val="right"/>
              <w:rPr>
                <w:rStyle w:val="Sterk"/>
              </w:rPr>
            </w:pPr>
          </w:p>
          <w:p w:rsidR="006923DC" w:rsidP="006923DC" w:rsidRDefault="006923DC" w14:paraId="3EAB7049" w14:textId="77777777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:rsidR="006923DC" w:rsidP="006923DC" w:rsidRDefault="006923DC" w14:paraId="51FF727E" w14:textId="77777777">
            <w:pPr>
              <w:pStyle w:val="Topptekst"/>
              <w:jc w:val="right"/>
            </w:pPr>
            <w:r>
              <w:t>{dato}</w:t>
            </w:r>
          </w:p>
          <w:p w:rsidR="006923DC" w:rsidP="006923DC" w:rsidRDefault="006923DC" w14:paraId="4FD81AAC" w14:textId="77777777">
            <w:pPr>
              <w:pStyle w:val="Topptekst"/>
              <w:jc w:val="right"/>
            </w:pPr>
          </w:p>
          <w:p w:rsidR="006923DC" w:rsidP="006923DC" w:rsidRDefault="006923DC" w14:paraId="30841C97" w14:textId="77777777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:rsidR="006923DC" w:rsidP="006923DC" w:rsidRDefault="006923DC" w14:paraId="57499A1B" w14:textId="77777777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id w:val="314297262"/>
        <w:alias w:val="Overskrift nivå 1"/>
        <w:tag w:val="Overskrift nivå 1"/>
        <w:placeholder>
          <w:docPart w:val="E3036BD37AB94F50AC319CB80A4908FC"/>
        </w:placeholder>
      </w:sdtPr>
      <w:sdtContent>
        <w:p w:rsidR="00791433" w:rsidP="00791433" w:rsidRDefault="00791433" w14:paraId="0B47EFFE" w14:textId="77777777">
          <w:pPr>
            <w:pStyle w:val="Overskrift1"/>
          </w:pPr>
          <w:r w:rsidRPr="006F70F6">
            <w:t>Bekreftelse om elevutplassering</w:t>
          </w:r>
        </w:p>
      </w:sdtContent>
    </w:sdt>
    <w:p w:rsidR="00791433" w:rsidP="00791433" w:rsidRDefault="00791433" w14:paraId="61CE8FC7" w14:textId="77777777">
      <w:pPr>
        <w:rPr>
          <w:rFonts w:cs="Times New Roman"/>
          <w:szCs w:val="20"/>
          <w:lang w:eastAsia="nb-NO"/>
        </w:rPr>
      </w:pPr>
      <w:r w:rsidRPr="006F70F6">
        <w:rPr>
          <w:rFonts w:cs="Times New Roman"/>
          <w:szCs w:val="20"/>
          <w:lang w:eastAsia="nb-NO"/>
        </w:rPr>
        <w:t>{</w:t>
      </w:r>
      <w:proofErr w:type="spellStart"/>
      <w:r w:rsidRPr="006F70F6">
        <w:rPr>
          <w:rFonts w:cs="Times New Roman"/>
          <w:szCs w:val="20"/>
          <w:lang w:eastAsia="nb-NO"/>
        </w:rPr>
        <w:t>kopiTilEpost</w:t>
      </w:r>
      <w:proofErr w:type="spellEnd"/>
      <w:r w:rsidRPr="006F70F6">
        <w:rPr>
          <w:rFonts w:cs="Times New Roman"/>
          <w:szCs w:val="20"/>
          <w:lang w:eastAsia="nb-NO"/>
        </w:rPr>
        <w:t>}</w:t>
      </w:r>
      <w:r>
        <w:rPr>
          <w:rFonts w:cs="Times New Roman"/>
          <w:szCs w:val="20"/>
          <w:lang w:eastAsia="nb-NO"/>
        </w:rPr>
        <w:t xml:space="preserve"> </w:t>
      </w:r>
    </w:p>
    <w:p w:rsidR="0009461A" w:rsidP="0009461A" w:rsidRDefault="00791433" w14:paraId="351D41BC" w14:textId="77777777">
      <w:pPr>
        <w:pStyle w:val="Overskrift2"/>
      </w:pPr>
      <w:r>
        <w:t>Gi beskjed til skolen så raskt som mulig hvis opplysningene i brevet ikke stemmer.</w:t>
      </w:r>
    </w:p>
    <w:p w:rsidR="0009461A" w:rsidP="0009461A" w:rsidRDefault="0009461A" w14:paraId="5A037C35" w14:textId="77777777"/>
    <w:p w:rsidR="00791433" w:rsidP="0009461A" w:rsidRDefault="00791433" w14:paraId="32830A7E" w14:textId="217DCC7E">
      <w:r w:rsidR="3A2BAB8D">
        <w:rPr/>
        <w:t>Vi bekrefter at {</w:t>
      </w:r>
      <w:r w:rsidR="3A2BAB8D">
        <w:rPr/>
        <w:t>navnElev</w:t>
      </w:r>
      <w:r w:rsidR="3A2BAB8D">
        <w:rPr/>
        <w:t>} som er elev på {</w:t>
      </w:r>
      <w:proofErr w:type="spellStart"/>
      <w:r w:rsidR="3A2BAB8D">
        <w:rPr/>
        <w:t>klasseTrinn</w:t>
      </w:r>
      <w:proofErr w:type="spellEnd"/>
      <w:r w:rsidR="3A2BAB8D">
        <w:rPr/>
        <w:t>} {</w:t>
      </w:r>
      <w:proofErr w:type="spellStart"/>
      <w:r w:rsidR="3A2BAB8D">
        <w:rPr/>
        <w:t>utdanningsProgram</w:t>
      </w:r>
      <w:proofErr w:type="spellEnd"/>
      <w:r w:rsidR="3A2BAB8D">
        <w:rPr/>
        <w:t>} ved {</w:t>
      </w:r>
      <w:proofErr w:type="spellStart"/>
      <w:r w:rsidR="3A2BAB8D">
        <w:rPr/>
        <w:t>navnSkole</w:t>
      </w:r>
      <w:proofErr w:type="spellEnd"/>
      <w:r w:rsidR="3A2BAB8D">
        <w:rPr/>
        <w:t>} skal på utplassering hos {</w:t>
      </w:r>
      <w:proofErr w:type="spellStart"/>
      <w:r w:rsidR="3A2BAB8D">
        <w:rPr/>
        <w:t>navnOpplaeringssted</w:t>
      </w:r>
      <w:proofErr w:type="spellEnd"/>
      <w:r w:rsidR="3A2BAB8D">
        <w:rPr/>
        <w:t xml:space="preserve">}. </w:t>
      </w:r>
    </w:p>
    <w:p w:rsidR="00791433" w:rsidP="00791433" w:rsidRDefault="00791433" w14:paraId="68366421" w14:textId="77777777">
      <w:pPr>
        <w:pStyle w:val="Overskrift2"/>
      </w:pPr>
      <w:r>
        <w:t xml:space="preserve">Arbeidstid </w:t>
      </w:r>
    </w:p>
    <w:p w:rsidR="00791433" w:rsidP="00791433" w:rsidRDefault="00791433" w14:paraId="09AC3676" w14:textId="77777777">
      <w:r>
        <w:t>{</w:t>
      </w:r>
      <w:proofErr w:type="spellStart"/>
      <w:r>
        <w:t>arbeidsTid</w:t>
      </w:r>
      <w:proofErr w:type="spellEnd"/>
      <w:r>
        <w:t xml:space="preserve">} </w:t>
      </w:r>
    </w:p>
    <w:p w:rsidR="00791433" w:rsidP="00791433" w:rsidRDefault="00791433" w14:paraId="2EB1F2A2" w14:textId="77777777">
      <w:pPr>
        <w:pStyle w:val="Overskrift2"/>
      </w:pPr>
      <w:r>
        <w:t xml:space="preserve">Gjennomføring av utplassering </w:t>
      </w:r>
    </w:p>
    <w:p w:rsidR="00791433" w:rsidP="00791433" w:rsidRDefault="00791433" w14:paraId="7BB5F94E" w14:textId="77777777">
      <w:r>
        <w:t>Under finner du en oversikt over elevens, skolens og opplæringsstedets ansvar i forbindelse med utplasseringen.</w:t>
      </w:r>
    </w:p>
    <w:p w:rsidR="00791433" w:rsidP="00AB343C" w:rsidRDefault="00791433" w14:paraId="0F2A17FB" w14:textId="77777777">
      <w:pPr>
        <w:pStyle w:val="Overskrift3"/>
      </w:pPr>
      <w:r>
        <w:t>Eleven skal</w:t>
      </w:r>
    </w:p>
    <w:p w:rsidR="00791433" w:rsidP="00791433" w:rsidRDefault="00791433" w14:paraId="5CE6A85C" w14:textId="77777777">
      <w:pPr>
        <w:pStyle w:val="Listeavsnitt"/>
        <w:numPr>
          <w:ilvl w:val="0"/>
          <w:numId w:val="3"/>
        </w:numPr>
      </w:pPr>
      <w:r>
        <w:t>følge opplæringsstedets instrukser, oppgaver og avtalt arbeidstid</w:t>
      </w:r>
    </w:p>
    <w:p w:rsidR="00791433" w:rsidP="00791433" w:rsidRDefault="00791433" w14:paraId="17D5C9C2" w14:textId="77777777">
      <w:pPr>
        <w:pStyle w:val="Listeavsnitt"/>
        <w:numPr>
          <w:ilvl w:val="0"/>
          <w:numId w:val="3"/>
        </w:numPr>
      </w:pPr>
      <w:r>
        <w:t>loggføre arbeidstid og arbeidsoppgaver</w:t>
      </w:r>
    </w:p>
    <w:p w:rsidR="00791433" w:rsidP="00791433" w:rsidRDefault="00791433" w14:paraId="7FA9E65F" w14:textId="335B62D3">
      <w:pPr>
        <w:pStyle w:val="Listeavsnitt"/>
        <w:numPr>
          <w:ilvl w:val="0"/>
          <w:numId w:val="3"/>
        </w:numPr>
        <w:rPr/>
      </w:pPr>
      <w:r w:rsidR="3A2BAB8D">
        <w:rPr/>
        <w:t xml:space="preserve">gjøre egenvurdering av arbeidsperioden i tillegg til å skrive rapport </w:t>
      </w:r>
    </w:p>
    <w:p w:rsidR="00791433" w:rsidP="00791433" w:rsidRDefault="00791433" w14:paraId="33F7D4FB" w14:textId="77777777">
      <w:pPr>
        <w:pStyle w:val="Listeavsnitt"/>
        <w:numPr>
          <w:ilvl w:val="0"/>
          <w:numId w:val="3"/>
        </w:numPr>
      </w:pPr>
      <w:r>
        <w:t>innhente og levere politiattest i fagområdene som krever det</w:t>
      </w:r>
    </w:p>
    <w:p w:rsidR="00791433" w:rsidP="00AB343C" w:rsidRDefault="00791433" w14:paraId="45B26E6F" w14:textId="77777777">
      <w:pPr>
        <w:pStyle w:val="Overskrift3"/>
      </w:pPr>
      <w:r>
        <w:t>Skolen skal</w:t>
      </w:r>
    </w:p>
    <w:p w:rsidR="00791433" w:rsidP="00791433" w:rsidRDefault="00791433" w14:paraId="69437C93" w14:textId="77777777">
      <w:pPr>
        <w:pStyle w:val="Listeavsnitt"/>
        <w:numPr>
          <w:ilvl w:val="0"/>
          <w:numId w:val="2"/>
        </w:numPr>
      </w:pPr>
      <w:proofErr w:type="gramStart"/>
      <w:r>
        <w:t>sørge</w:t>
      </w:r>
      <w:proofErr w:type="gramEnd"/>
      <w:r>
        <w:t xml:space="preserve"> for at eleven har en egen læreplan</w:t>
      </w:r>
    </w:p>
    <w:p w:rsidR="00791433" w:rsidP="00791433" w:rsidRDefault="00791433" w14:paraId="5D0F14F4" w14:textId="77777777">
      <w:pPr>
        <w:pStyle w:val="Listeavsnitt"/>
        <w:numPr>
          <w:ilvl w:val="0"/>
          <w:numId w:val="2"/>
        </w:numPr>
      </w:pPr>
      <w:r>
        <w:t>sørge for at eleven har dokumentasjon på at han eller hun har fått HMS-opplæring</w:t>
      </w:r>
    </w:p>
    <w:p w:rsidR="00791433" w:rsidP="00791433" w:rsidRDefault="00791433" w14:paraId="26A3B0A8" w14:textId="77777777">
      <w:pPr>
        <w:pStyle w:val="Listeavsnitt"/>
        <w:numPr>
          <w:ilvl w:val="0"/>
          <w:numId w:val="2"/>
        </w:numPr>
      </w:pPr>
      <w:r>
        <w:t>samarbeide med opplæringsstedet</w:t>
      </w:r>
    </w:p>
    <w:p w:rsidR="00791433" w:rsidP="00791433" w:rsidRDefault="00791433" w14:paraId="70BCD29A" w14:textId="77777777">
      <w:pPr>
        <w:pStyle w:val="Listeavsnitt"/>
        <w:numPr>
          <w:ilvl w:val="0"/>
          <w:numId w:val="2"/>
        </w:numPr>
      </w:pPr>
      <w:r>
        <w:t>veilede eleven både i skole og på opplæringssted</w:t>
      </w:r>
    </w:p>
    <w:p w:rsidR="00791433" w:rsidP="00791433" w:rsidRDefault="00791433" w14:paraId="16E85948" w14:textId="77777777">
      <w:pPr>
        <w:pStyle w:val="Listeavsnitt"/>
        <w:numPr>
          <w:ilvl w:val="0"/>
          <w:numId w:val="2"/>
        </w:numPr>
      </w:pPr>
      <w:r>
        <w:t xml:space="preserve">følge opp elevens fravær og eventuelt sende varsel </w:t>
      </w:r>
    </w:p>
    <w:p w:rsidR="00791433" w:rsidP="00791433" w:rsidRDefault="00791433" w14:paraId="6AB5D208" w14:textId="77777777">
      <w:pPr>
        <w:pStyle w:val="Listeavsnitt"/>
        <w:numPr>
          <w:ilvl w:val="0"/>
          <w:numId w:val="2"/>
        </w:numPr>
      </w:pPr>
      <w:r>
        <w:t xml:space="preserve">vurdere elevens kompetansenivå </w:t>
      </w:r>
    </w:p>
    <w:p w:rsidR="00791433" w:rsidP="00791433" w:rsidRDefault="00791433" w14:paraId="5C47638E" w14:textId="77777777">
      <w:pPr>
        <w:pStyle w:val="Listeavsnitt"/>
        <w:numPr>
          <w:ilvl w:val="0"/>
          <w:numId w:val="2"/>
        </w:numPr>
      </w:pPr>
      <w:r>
        <w:t xml:space="preserve">følge opp eleven hvis utplasseringen avsluttes før tiden </w:t>
      </w:r>
    </w:p>
    <w:p w:rsidR="00791433" w:rsidP="00791433" w:rsidRDefault="00791433" w14:paraId="39C338F2" w14:textId="77777777">
      <w:pPr>
        <w:pStyle w:val="Listeavsnitt"/>
        <w:numPr>
          <w:ilvl w:val="0"/>
          <w:numId w:val="2"/>
        </w:numPr>
      </w:pPr>
      <w:r>
        <w:lastRenderedPageBreak/>
        <w:t xml:space="preserve">ha yrkesskade- og ulykkesforsikring for eleven når han eller hun er i arbeidspraksis. </w:t>
      </w:r>
    </w:p>
    <w:p w:rsidR="00791433" w:rsidP="00791433" w:rsidRDefault="00791433" w14:paraId="116C6725" w14:textId="77777777">
      <w:r>
        <w:t xml:space="preserve">Fylkeskommunens forsikringsordning gjelder under arbeid i arbeidstiden, og på direkte reise mellom hjem og arbeidssted. </w:t>
      </w:r>
    </w:p>
    <w:p w:rsidR="00791433" w:rsidP="00AB343C" w:rsidRDefault="00791433" w14:paraId="06BDB802" w14:textId="77777777">
      <w:pPr>
        <w:pStyle w:val="Overskrift3"/>
      </w:pPr>
      <w:r>
        <w:t>Opplæringsstedet skal</w:t>
      </w:r>
    </w:p>
    <w:p w:rsidR="00791433" w:rsidP="00791433" w:rsidRDefault="00791433" w14:paraId="3748D5BB" w14:textId="77777777">
      <w:pPr>
        <w:pStyle w:val="Listeavsnitt"/>
        <w:numPr>
          <w:ilvl w:val="0"/>
          <w:numId w:val="1"/>
        </w:numPr>
      </w:pPr>
      <w:r>
        <w:t>legge til rette for læring innenfor elevens læreplan og kompetansemål</w:t>
      </w:r>
    </w:p>
    <w:p w:rsidR="00791433" w:rsidP="00791433" w:rsidRDefault="00791433" w14:paraId="003C38D6" w14:textId="77777777">
      <w:pPr>
        <w:pStyle w:val="Listeavsnitt"/>
        <w:numPr>
          <w:ilvl w:val="0"/>
          <w:numId w:val="1"/>
        </w:numPr>
      </w:pPr>
      <w:r>
        <w:t>gi en tilbakemelding på elevens arbeid etter avtale med skolens kontaktperson</w:t>
      </w:r>
    </w:p>
    <w:p w:rsidR="00791433" w:rsidP="00791433" w:rsidRDefault="00791433" w14:paraId="215D0B50" w14:textId="77777777">
      <w:pPr>
        <w:pStyle w:val="Listeavsnitt"/>
        <w:numPr>
          <w:ilvl w:val="0"/>
          <w:numId w:val="1"/>
        </w:numPr>
      </w:pPr>
      <w:r>
        <w:t>gi eleven opplæring i aktuelle HMS-forskrifter for arbeidet som utføres</w:t>
      </w:r>
    </w:p>
    <w:p w:rsidR="00791433" w:rsidP="00791433" w:rsidRDefault="00791433" w14:paraId="0987BDEE" w14:textId="77777777">
      <w:pPr>
        <w:pStyle w:val="Listeavsnitt"/>
        <w:numPr>
          <w:ilvl w:val="0"/>
          <w:numId w:val="1"/>
        </w:numPr>
      </w:pPr>
      <w:r>
        <w:t>melde til skolen hvis praksisperioden ønskes avsluttet før periodens utløp - videre oppfølging og opplæring er skolens ansvar</w:t>
      </w:r>
    </w:p>
    <w:p w:rsidR="00791433" w:rsidP="00791433" w:rsidRDefault="00791433" w14:paraId="378E085C" w14:textId="77777777">
      <w:pPr>
        <w:pStyle w:val="Overskrift2"/>
      </w:pPr>
      <w:r>
        <w:t xml:space="preserve">Kontaktinformasjon </w:t>
      </w:r>
    </w:p>
    <w:p w:rsidR="00791433" w:rsidP="00791433" w:rsidRDefault="00791433" w14:paraId="5EE39467" w14:textId="77777777">
      <w:r>
        <w:t xml:space="preserve">Elev: </w:t>
      </w:r>
      <w:r>
        <w:br/>
      </w:r>
      <w:r>
        <w:t>{</w:t>
      </w:r>
      <w:proofErr w:type="spellStart"/>
      <w:r>
        <w:t>navnElev</w:t>
      </w:r>
      <w:proofErr w:type="spellEnd"/>
      <w:r>
        <w:t>}. Telefon: {</w:t>
      </w:r>
      <w:proofErr w:type="spellStart"/>
      <w:r>
        <w:t>tlfElev</w:t>
      </w:r>
      <w:proofErr w:type="spellEnd"/>
      <w:r>
        <w:t>}. E-post: {</w:t>
      </w:r>
      <w:proofErr w:type="spellStart"/>
      <w:r>
        <w:t>epostElev</w:t>
      </w:r>
      <w:proofErr w:type="spellEnd"/>
      <w:r>
        <w:t>}</w:t>
      </w:r>
    </w:p>
    <w:p w:rsidR="00791433" w:rsidP="00791433" w:rsidRDefault="00791433" w14:paraId="5BC10B3C" w14:textId="77777777">
      <w:r>
        <w:t>Elevens pårørende:</w:t>
      </w:r>
      <w:r>
        <w:br/>
      </w:r>
      <w:r>
        <w:t>{</w:t>
      </w:r>
      <w:proofErr w:type="spellStart"/>
      <w:r>
        <w:t>paarorendeElev</w:t>
      </w:r>
      <w:proofErr w:type="spellEnd"/>
      <w:r>
        <w:t xml:space="preserve">} </w:t>
      </w:r>
    </w:p>
    <w:p w:rsidR="00791433" w:rsidP="00791433" w:rsidRDefault="00791433" w14:paraId="17D8D225" w14:textId="77777777">
      <w:r>
        <w:t xml:space="preserve">Kontaktperson på opplæringsstedet: </w:t>
      </w:r>
      <w:r>
        <w:br/>
      </w:r>
      <w:r>
        <w:t>{</w:t>
      </w:r>
      <w:proofErr w:type="spellStart"/>
      <w:r>
        <w:t>kontaktBedrift</w:t>
      </w:r>
      <w:proofErr w:type="spellEnd"/>
      <w:r>
        <w:t xml:space="preserve">} </w:t>
      </w:r>
    </w:p>
    <w:p w:rsidR="00791433" w:rsidP="00791433" w:rsidRDefault="00791433" w14:paraId="740284A5" w14:textId="77777777">
      <w:r>
        <w:t xml:space="preserve">Lærer og kontaktperson på skolen: </w:t>
      </w:r>
      <w:r>
        <w:br/>
      </w:r>
      <w:r>
        <w:t>{</w:t>
      </w:r>
      <w:proofErr w:type="spellStart"/>
      <w:r>
        <w:t>navnLaerer</w:t>
      </w:r>
      <w:proofErr w:type="spellEnd"/>
      <w:r>
        <w:t>}. Telefon: {</w:t>
      </w:r>
      <w:proofErr w:type="spellStart"/>
      <w:r>
        <w:t>tlfSkole</w:t>
      </w:r>
      <w:proofErr w:type="spellEnd"/>
      <w:r>
        <w:t>}. E-post: {</w:t>
      </w:r>
      <w:proofErr w:type="spellStart"/>
      <w:r>
        <w:t>epostLaerer</w:t>
      </w:r>
      <w:proofErr w:type="spellEnd"/>
      <w:r>
        <w:t xml:space="preserve">} </w:t>
      </w:r>
    </w:p>
    <w:p w:rsidR="00791433" w:rsidP="00791433" w:rsidRDefault="00791433" w14:paraId="1FA7986B" w14:textId="77777777">
      <w:pPr>
        <w:pStyle w:val="Overskrift2"/>
      </w:pPr>
      <w:r>
        <w:t>Har du spørsmål?</w:t>
      </w:r>
    </w:p>
    <w:p w:rsidR="00356EB4" w:rsidP="00356EB4" w:rsidRDefault="00791433" w14:paraId="37861CAA" w14:textId="52B59CE2">
      <w:r w:rsidR="447A12C9">
        <w:rPr/>
        <w:t>Hvis du lurer på noe eller opplysningene ikke stemmer kan du ta kontakt med {</w:t>
      </w:r>
      <w:proofErr w:type="spellStart"/>
      <w:r w:rsidR="447A12C9">
        <w:rPr/>
        <w:t>navnLaerer</w:t>
      </w:r>
      <w:proofErr w:type="spellEnd"/>
      <w:r w:rsidR="447A12C9">
        <w:rPr/>
        <w:t>} på telefon {</w:t>
      </w:r>
      <w:proofErr w:type="spellStart"/>
      <w:r w:rsidR="447A12C9">
        <w:rPr/>
        <w:t>tlfSkole</w:t>
      </w:r>
      <w:proofErr w:type="spellEnd"/>
      <w:r w:rsidR="447A12C9">
        <w:rPr/>
        <w:t>} eller e-post {</w:t>
      </w:r>
      <w:proofErr w:type="spellStart"/>
      <w:r w:rsidR="447A12C9">
        <w:rPr/>
        <w:t>epostLaerer</w:t>
      </w:r>
      <w:proofErr w:type="spellEnd"/>
      <w:r w:rsidR="447A12C9">
        <w:rPr/>
        <w:t>}.</w:t>
      </w:r>
    </w:p>
    <w:p w:rsidR="00356EB4" w:rsidP="00356EB4" w:rsidRDefault="00356EB4" w14:paraId="2F06855E" w14:textId="77777777">
      <w:pPr>
        <w:keepNext/>
        <w:keepLines/>
        <w:spacing w:before="480"/>
      </w:pPr>
      <w:r>
        <w:t>Med vennlig hilsen</w:t>
      </w:r>
    </w:p>
    <w:p w:rsidR="00356EB4" w:rsidP="00356EB4" w:rsidRDefault="00DB55CE" w14:paraId="2837384C" w14:textId="6E6EAB84">
      <w:pPr>
        <w:keepNext/>
        <w:keepLines/>
        <w:spacing w:after="0"/>
      </w:pPr>
      <w:r>
        <w:t>{</w:t>
      </w:r>
      <w:proofErr w:type="spellStart"/>
      <w:r>
        <w:t>navn</w:t>
      </w:r>
      <w:r w:rsidR="00681CAE">
        <w:t>La</w:t>
      </w:r>
      <w:r w:rsidR="00791433">
        <w:t>e</w:t>
      </w:r>
      <w:r w:rsidR="00681CAE">
        <w:t>r</w:t>
      </w:r>
      <w:r>
        <w:t>er</w:t>
      </w:r>
      <w:proofErr w:type="spellEnd"/>
      <w:r>
        <w:t>}</w:t>
      </w:r>
    </w:p>
    <w:p w:rsidR="00356EB4" w:rsidP="00356EB4" w:rsidRDefault="00DB55CE" w14:paraId="69778A95" w14:textId="77777777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:rsidR="00356EB4" w:rsidP="00372621" w:rsidRDefault="00DB55CE" w14:paraId="37F9D105" w14:textId="732DCA16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:rsidR="00372621" w:rsidP="00372621" w:rsidRDefault="00372621" w14:paraId="3EAE9B2A" w14:textId="77777777">
      <w:pPr>
        <w:keepNext/>
        <w:keepLines/>
        <w:spacing w:after="0"/>
      </w:pPr>
      <w:bookmarkStart w:name="_GoBack" w:id="0"/>
      <w:bookmarkEnd w:id="0"/>
    </w:p>
    <w:p w:rsidRPr="00C834FB" w:rsidR="00C834FB" w:rsidP="00C834FB" w:rsidRDefault="00356EB4" w14:paraId="102A48A2" w14:textId="77777777">
      <w:pPr>
        <w:rPr>
          <w:i/>
          <w:iCs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</w:p>
    <w:tbl>
      <w:tblPr>
        <w:tblStyle w:val="Tabellrutenett"/>
        <w:tblpPr w:bottomFromText="198" w:vertAnchor="page" w:tblpY="246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36"/>
        <w:gridCol w:w="2430"/>
        <w:gridCol w:w="2322"/>
      </w:tblGrid>
      <w:tr w:rsidRPr="00857E0D" w:rsidR="00C834FB" w:rsidTr="00B03E02" w14:paraId="02F46AD0" w14:textId="77777777">
        <w:trPr>
          <w:trHeight w:val="1245"/>
        </w:trPr>
        <w:tc>
          <w:tcPr>
            <w:tcW w:w="4536" w:type="dxa"/>
            <w:vMerge w:val="restart"/>
          </w:tcPr>
          <w:p w:rsidR="00C834FB" w:rsidP="00007C96" w:rsidRDefault="00C834FB" w14:paraId="413129BF" w14:textId="77777777">
            <w:pPr>
              <w:spacing w:after="0"/>
            </w:pPr>
            <w:r>
              <w:lastRenderedPageBreak/>
              <w:t>{</w:t>
            </w:r>
            <w:proofErr w:type="spellStart"/>
            <w:r>
              <w:t>navnMottaker</w:t>
            </w:r>
            <w:proofErr w:type="spellEnd"/>
            <w:r>
              <w:t>}</w:t>
            </w:r>
          </w:p>
          <w:p w:rsidR="00C834FB" w:rsidP="00007C96" w:rsidRDefault="00C834FB" w14:paraId="161B5563" w14:textId="77777777">
            <w:pPr>
              <w:tabs>
                <w:tab w:val="center" w:pos="2322"/>
              </w:tabs>
              <w:spacing w:after="0"/>
            </w:pPr>
          </w:p>
        </w:tc>
        <w:tc>
          <w:tcPr>
            <w:tcW w:w="4752" w:type="dxa"/>
            <w:gridSpan w:val="2"/>
            <w:vAlign w:val="bottom"/>
          </w:tcPr>
          <w:p w:rsidR="00C834FB" w:rsidP="00007C96" w:rsidRDefault="00C834FB" w14:paraId="31A77801" w14:textId="77777777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:rsidRPr="00857E0D" w:rsidR="00C834FB" w:rsidP="00007C96" w:rsidRDefault="00C834FB" w14:paraId="00B38B52" w14:textId="77777777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C834FB" w:rsidTr="00B03E02" w14:paraId="1FB1CA12" w14:textId="77777777">
        <w:trPr>
          <w:trHeight w:val="1245" w:hRule="exact"/>
        </w:trPr>
        <w:tc>
          <w:tcPr>
            <w:tcW w:w="4536" w:type="dxa"/>
            <w:vMerge/>
          </w:tcPr>
          <w:p w:rsidR="00C834FB" w:rsidP="00007C96" w:rsidRDefault="00C834FB" w14:paraId="75B24C82" w14:textId="77777777">
            <w:pPr>
              <w:spacing w:after="0"/>
            </w:pPr>
          </w:p>
        </w:tc>
        <w:tc>
          <w:tcPr>
            <w:tcW w:w="2430" w:type="dxa"/>
          </w:tcPr>
          <w:p w:rsidR="00C834FB" w:rsidP="00007C96" w:rsidRDefault="00C834FB" w14:paraId="542DFD3D" w14:textId="77777777">
            <w:pPr>
              <w:pStyle w:val="Topptekst"/>
              <w:jc w:val="right"/>
            </w:pPr>
            <w:r>
              <w:t>Vår dato:</w:t>
            </w:r>
          </w:p>
          <w:p w:rsidR="00C834FB" w:rsidP="00007C96" w:rsidRDefault="00C834FB" w14:paraId="0358EEF2" w14:textId="77777777">
            <w:pPr>
              <w:pStyle w:val="Topptekst"/>
              <w:jc w:val="right"/>
            </w:pPr>
          </w:p>
          <w:p w:rsidR="00C834FB" w:rsidP="00007C96" w:rsidRDefault="00C834FB" w14:paraId="05D36EF8" w14:textId="1B5575A4">
            <w:pPr>
              <w:pStyle w:val="Topptekst"/>
              <w:jc w:val="right"/>
            </w:pPr>
            <w:proofErr w:type="spellStart"/>
            <w:r>
              <w:t>Unn</w:t>
            </w:r>
            <w:r w:rsidR="00B03E02">
              <w:t>a</w:t>
            </w:r>
            <w:r>
              <w:t>t</w:t>
            </w:r>
            <w:r w:rsidR="00B03E02">
              <w:t>eke</w:t>
            </w:r>
            <w:proofErr w:type="spellEnd"/>
            <w:r>
              <w:t xml:space="preserve"> </w:t>
            </w:r>
            <w:proofErr w:type="spellStart"/>
            <w:r>
              <w:t>offentl</w:t>
            </w:r>
            <w:r w:rsidR="00B03E02">
              <w:t>e</w:t>
            </w:r>
            <w:r>
              <w:t>ghe</w:t>
            </w:r>
            <w:r w:rsidR="00B03E02">
              <w:t>i</w:t>
            </w:r>
            <w:r>
              <w:t>t</w:t>
            </w:r>
            <w:proofErr w:type="spellEnd"/>
            <w:r>
              <w:t xml:space="preserve"> </w:t>
            </w:r>
            <w:r w:rsidR="00B03E02">
              <w:t>etter</w:t>
            </w:r>
            <w:r>
              <w:t>:</w:t>
            </w:r>
          </w:p>
          <w:p w:rsidR="00C834FB" w:rsidP="00007C96" w:rsidRDefault="00C834FB" w14:paraId="1B54C449" w14:textId="77777777">
            <w:pPr>
              <w:pStyle w:val="Topptekst"/>
              <w:jc w:val="right"/>
            </w:pPr>
          </w:p>
          <w:p w:rsidR="00C834FB" w:rsidP="00007C96" w:rsidRDefault="00C834FB" w14:paraId="1DFAF419" w14:textId="77777777">
            <w:pPr>
              <w:pStyle w:val="Topptekst"/>
              <w:jc w:val="right"/>
              <w:rPr>
                <w:rStyle w:val="Sterk"/>
              </w:rPr>
            </w:pPr>
          </w:p>
          <w:p w:rsidR="00C834FB" w:rsidP="00007C96" w:rsidRDefault="00C834FB" w14:paraId="3F7312D0" w14:textId="77777777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:rsidR="00C834FB" w:rsidP="00007C96" w:rsidRDefault="00C834FB" w14:paraId="3CA58416" w14:textId="77777777">
            <w:pPr>
              <w:pStyle w:val="Topptekst"/>
              <w:jc w:val="right"/>
            </w:pPr>
            <w:r>
              <w:t>{dato}</w:t>
            </w:r>
          </w:p>
          <w:p w:rsidR="00C834FB" w:rsidP="00007C96" w:rsidRDefault="00C834FB" w14:paraId="34C9279E" w14:textId="77777777">
            <w:pPr>
              <w:pStyle w:val="Topptekst"/>
              <w:jc w:val="right"/>
            </w:pPr>
          </w:p>
          <w:p w:rsidR="00C834FB" w:rsidP="00007C96" w:rsidRDefault="00C834FB" w14:paraId="2401BA42" w14:textId="77777777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:rsidR="00C834FB" w:rsidP="00007C96" w:rsidRDefault="00C834FB" w14:paraId="715331FE" w14:textId="77777777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id w:val="754559869"/>
        <w:alias w:val="Overskrift nivå 1"/>
        <w:tag w:val="Overskrift nivå 1"/>
        <w:placeholder>
          <w:docPart w:val="2105C40BFEC24390BC30856B87CFE93A"/>
        </w:placeholder>
      </w:sdtPr>
      <w:sdtContent>
        <w:p w:rsidRPr="00C66485" w:rsidR="00EF7167" w:rsidP="3A2BAB8D" w:rsidRDefault="00EF7167" w14:paraId="197947D2" w14:textId="7B73C191">
          <w:pPr>
            <w:pStyle w:val="Overskrift1"/>
            <w:rPr>
              <w:noProof w:val="0"/>
              <w:lang w:val="nn-NO"/>
            </w:rPr>
          </w:pPr>
          <w:r w:rsidRPr="3A2BAB8D" w:rsidR="3A2BAB8D">
            <w:rPr>
              <w:noProof w:val="0"/>
              <w:lang w:val="nn-NO"/>
            </w:rPr>
            <w:t>Stadfesting om elevutplassering</w:t>
          </w:r>
        </w:p>
      </w:sdtContent>
    </w:sdt>
    <w:p w:rsidR="00EF7167" w:rsidP="3A2BAB8D" w:rsidRDefault="00EF7167" w14:paraId="5CC50513" w14:textId="77777777">
      <w:pPr>
        <w:rPr>
          <w:noProof w:val="0"/>
          <w:lang w:val="nn-NO"/>
        </w:rPr>
      </w:pPr>
      <w:r w:rsidRPr="3A2BAB8D" w:rsidR="3A2BAB8D">
        <w:rPr>
          <w:noProof w:val="0"/>
          <w:lang w:val="nn-NO"/>
        </w:rPr>
        <w:t>{</w:t>
      </w:r>
      <w:r w:rsidRPr="3A2BAB8D" w:rsidR="3A2BAB8D">
        <w:rPr>
          <w:noProof w:val="0"/>
          <w:lang w:val="nn-NO"/>
        </w:rPr>
        <w:t>kopiTilEpost</w:t>
      </w:r>
      <w:r w:rsidRPr="3A2BAB8D" w:rsidR="3A2BAB8D">
        <w:rPr>
          <w:noProof w:val="0"/>
          <w:lang w:val="nn-NO"/>
        </w:rPr>
        <w:t xml:space="preserve">} </w:t>
      </w:r>
      <w:r>
        <w:br/>
      </w:r>
      <w:r>
        <w:br/>
      </w:r>
      <w:r w:rsidRPr="3A2BAB8D" w:rsidR="3A2BAB8D">
        <w:rPr>
          <w:rStyle w:val="Overskrift2Tegn"/>
          <w:noProof w:val="0"/>
          <w:lang w:val="nn-NO"/>
        </w:rPr>
        <w:t xml:space="preserve">Meld </w:t>
      </w:r>
      <w:r w:rsidRPr="3A2BAB8D" w:rsidR="3A2BAB8D">
        <w:rPr>
          <w:rStyle w:val="Overskrift2Tegn"/>
          <w:noProof w:val="0"/>
          <w:lang w:val="nn-NO"/>
        </w:rPr>
        <w:t>frå</w:t>
      </w:r>
      <w:r w:rsidRPr="3A2BAB8D" w:rsidR="3A2BAB8D">
        <w:rPr>
          <w:rStyle w:val="Overskrift2Tegn"/>
          <w:noProof w:val="0"/>
          <w:lang w:val="nn-NO"/>
        </w:rPr>
        <w:t xml:space="preserve"> til </w:t>
      </w:r>
      <w:r w:rsidRPr="3A2BAB8D" w:rsidR="3A2BAB8D">
        <w:rPr>
          <w:rStyle w:val="Overskrift2Tegn"/>
          <w:noProof w:val="0"/>
          <w:lang w:val="nn-NO"/>
        </w:rPr>
        <w:t>skulen</w:t>
      </w:r>
      <w:r w:rsidRPr="3A2BAB8D" w:rsidR="3A2BAB8D">
        <w:rPr>
          <w:rStyle w:val="Overskrift2Tegn"/>
          <w:noProof w:val="0"/>
          <w:lang w:val="nn-NO"/>
        </w:rPr>
        <w:t xml:space="preserve"> så raskt som </w:t>
      </w:r>
      <w:r w:rsidRPr="3A2BAB8D" w:rsidR="3A2BAB8D">
        <w:rPr>
          <w:rStyle w:val="Overskrift2Tegn"/>
          <w:noProof w:val="0"/>
          <w:lang w:val="nn-NO"/>
        </w:rPr>
        <w:t>mogleg</w:t>
      </w:r>
      <w:r w:rsidRPr="3A2BAB8D" w:rsidR="3A2BAB8D">
        <w:rPr>
          <w:rStyle w:val="Overskrift2Tegn"/>
          <w:noProof w:val="0"/>
          <w:lang w:val="nn-NO"/>
        </w:rPr>
        <w:t xml:space="preserve"> dersom </w:t>
      </w:r>
      <w:r w:rsidRPr="3A2BAB8D" w:rsidR="3A2BAB8D">
        <w:rPr>
          <w:rStyle w:val="Overskrift2Tegn"/>
          <w:noProof w:val="0"/>
          <w:lang w:val="nn-NO"/>
        </w:rPr>
        <w:t>opplysningane</w:t>
      </w:r>
      <w:r w:rsidRPr="3A2BAB8D" w:rsidR="3A2BAB8D">
        <w:rPr>
          <w:rStyle w:val="Overskrift2Tegn"/>
          <w:noProof w:val="0"/>
          <w:lang w:val="nn-NO"/>
        </w:rPr>
        <w:t xml:space="preserve"> i brevet </w:t>
      </w:r>
      <w:r w:rsidRPr="3A2BAB8D" w:rsidR="3A2BAB8D">
        <w:rPr>
          <w:rStyle w:val="Overskrift2Tegn"/>
          <w:noProof w:val="0"/>
          <w:lang w:val="nn-NO"/>
        </w:rPr>
        <w:t>ikkje</w:t>
      </w:r>
      <w:r w:rsidRPr="3A2BAB8D" w:rsidR="3A2BAB8D">
        <w:rPr>
          <w:rStyle w:val="Overskrift2Tegn"/>
          <w:noProof w:val="0"/>
          <w:lang w:val="nn-NO"/>
        </w:rPr>
        <w:t xml:space="preserve"> stemmer.</w:t>
      </w:r>
      <w:r>
        <w:br/>
      </w:r>
    </w:p>
    <w:p w:rsidR="00EF7167" w:rsidP="3A2BAB8D" w:rsidRDefault="00EF7167" w14:paraId="0D60962D" w14:textId="46A6233A">
      <w:pPr>
        <w:rPr>
          <w:noProof w:val="0"/>
          <w:lang w:val="nn-NO"/>
        </w:rPr>
      </w:pPr>
      <w:r w:rsidRPr="3A2BAB8D" w:rsidR="3A2BAB8D">
        <w:rPr>
          <w:noProof w:val="0"/>
          <w:lang w:val="nn-NO"/>
        </w:rPr>
        <w:t>Vi stadfester at {</w:t>
      </w:r>
      <w:r w:rsidRPr="3A2BAB8D" w:rsidR="3A2BAB8D">
        <w:rPr>
          <w:noProof w:val="0"/>
          <w:lang w:val="nn-NO"/>
        </w:rPr>
        <w:t>navnElev</w:t>
      </w:r>
      <w:r w:rsidRPr="3A2BAB8D" w:rsidR="3A2BAB8D">
        <w:rPr>
          <w:noProof w:val="0"/>
          <w:lang w:val="nn-NO"/>
        </w:rPr>
        <w:t>} som er elev på {</w:t>
      </w:r>
      <w:proofErr w:type="spellStart"/>
      <w:r w:rsidRPr="3A2BAB8D" w:rsidR="3A2BAB8D">
        <w:rPr>
          <w:noProof w:val="0"/>
          <w:lang w:val="nn-NO"/>
        </w:rPr>
        <w:t>klasseTrinn</w:t>
      </w:r>
      <w:proofErr w:type="spellEnd"/>
      <w:r w:rsidRPr="3A2BAB8D" w:rsidR="3A2BAB8D">
        <w:rPr>
          <w:noProof w:val="0"/>
          <w:lang w:val="nn-NO"/>
        </w:rPr>
        <w:t>} {</w:t>
      </w:r>
      <w:proofErr w:type="spellStart"/>
      <w:r w:rsidRPr="3A2BAB8D" w:rsidR="3A2BAB8D">
        <w:rPr>
          <w:noProof w:val="0"/>
          <w:lang w:val="nn-NO"/>
        </w:rPr>
        <w:t>utdanningsProgram</w:t>
      </w:r>
      <w:proofErr w:type="spellEnd"/>
      <w:r w:rsidRPr="3A2BAB8D" w:rsidR="3A2BAB8D">
        <w:rPr>
          <w:noProof w:val="0"/>
          <w:lang w:val="nn-NO"/>
        </w:rPr>
        <w:t>} ved {</w:t>
      </w:r>
      <w:proofErr w:type="spellStart"/>
      <w:r w:rsidRPr="3A2BAB8D" w:rsidR="3A2BAB8D">
        <w:rPr>
          <w:noProof w:val="0"/>
          <w:lang w:val="nn-NO"/>
        </w:rPr>
        <w:t>navnSkole</w:t>
      </w:r>
      <w:proofErr w:type="spellEnd"/>
      <w:r w:rsidRPr="3A2BAB8D" w:rsidR="3A2BAB8D">
        <w:rPr>
          <w:noProof w:val="0"/>
          <w:lang w:val="nn-NO"/>
        </w:rPr>
        <w:t>} skal på utplassering hos {</w:t>
      </w:r>
      <w:proofErr w:type="spellStart"/>
      <w:r w:rsidRPr="3A2BAB8D" w:rsidR="3A2BAB8D">
        <w:rPr>
          <w:noProof w:val="0"/>
          <w:lang w:val="nn-NO"/>
        </w:rPr>
        <w:t>navnOpplaeringssted</w:t>
      </w:r>
      <w:proofErr w:type="spellEnd"/>
      <w:r w:rsidRPr="3A2BAB8D" w:rsidR="3A2BAB8D">
        <w:rPr>
          <w:noProof w:val="0"/>
          <w:lang w:val="nn-NO"/>
        </w:rPr>
        <w:t xml:space="preserve">}. </w:t>
      </w:r>
    </w:p>
    <w:p w:rsidR="00EF7167" w:rsidP="3A2BAB8D" w:rsidRDefault="00EF7167" w14:paraId="4D6E01E1" w14:textId="77777777">
      <w:pPr>
        <w:rPr>
          <w:noProof w:val="0"/>
          <w:lang w:val="nn-NO"/>
        </w:rPr>
      </w:pPr>
      <w:r w:rsidRPr="3A2BAB8D" w:rsidR="3A2BAB8D">
        <w:rPr>
          <w:rStyle w:val="Overskrift2Tegn"/>
          <w:noProof w:val="0"/>
          <w:lang w:val="nn-NO"/>
        </w:rPr>
        <w:t xml:space="preserve">Arbeidstid </w:t>
      </w:r>
      <w:r>
        <w:br/>
      </w:r>
      <w:r w:rsidRPr="3A2BAB8D" w:rsidR="3A2BAB8D">
        <w:rPr>
          <w:noProof w:val="0"/>
          <w:lang w:val="nn-NO"/>
        </w:rPr>
        <w:t>{</w:t>
      </w:r>
      <w:r w:rsidRPr="3A2BAB8D" w:rsidR="3A2BAB8D">
        <w:rPr>
          <w:noProof w:val="0"/>
          <w:lang w:val="nn-NO"/>
        </w:rPr>
        <w:t>arbeidsTid</w:t>
      </w:r>
      <w:r w:rsidRPr="3A2BAB8D" w:rsidR="3A2BAB8D">
        <w:rPr>
          <w:noProof w:val="0"/>
          <w:lang w:val="nn-NO"/>
        </w:rPr>
        <w:t xml:space="preserve">} </w:t>
      </w:r>
    </w:p>
    <w:p w:rsidR="00EF7167" w:rsidP="3A2BAB8D" w:rsidRDefault="00EF7167" w14:paraId="104B0429" w14:textId="77777777">
      <w:pPr>
        <w:rPr>
          <w:noProof w:val="0"/>
          <w:lang w:val="nn-NO"/>
        </w:rPr>
      </w:pPr>
      <w:r w:rsidRPr="3A2BAB8D" w:rsidR="3A2BAB8D">
        <w:rPr>
          <w:rStyle w:val="Overskrift2Tegn"/>
          <w:noProof w:val="0"/>
          <w:lang w:val="nn-NO"/>
        </w:rPr>
        <w:t xml:space="preserve">Gjennomføring av utplassering </w:t>
      </w:r>
      <w:r>
        <w:br/>
      </w:r>
      <w:r w:rsidRPr="3A2BAB8D" w:rsidR="3A2BAB8D">
        <w:rPr>
          <w:noProof w:val="0"/>
          <w:lang w:val="nn-NO"/>
        </w:rPr>
        <w:t xml:space="preserve">Under finn du </w:t>
      </w:r>
      <w:r w:rsidRPr="3A2BAB8D" w:rsidR="3A2BAB8D">
        <w:rPr>
          <w:noProof w:val="0"/>
          <w:lang w:val="nn-NO"/>
        </w:rPr>
        <w:t>ei oversikt</w:t>
      </w:r>
      <w:r w:rsidRPr="3A2BAB8D" w:rsidR="3A2BAB8D">
        <w:rPr>
          <w:noProof w:val="0"/>
          <w:lang w:val="nn-NO"/>
        </w:rPr>
        <w:t xml:space="preserve"> over eleven, </w:t>
      </w:r>
      <w:r w:rsidRPr="3A2BAB8D" w:rsidR="3A2BAB8D">
        <w:rPr>
          <w:noProof w:val="0"/>
          <w:lang w:val="nn-NO"/>
        </w:rPr>
        <w:t>skulen</w:t>
      </w:r>
      <w:r w:rsidRPr="3A2BAB8D" w:rsidR="3A2BAB8D">
        <w:rPr>
          <w:noProof w:val="0"/>
          <w:lang w:val="nn-NO"/>
        </w:rPr>
        <w:t xml:space="preserve"> og opplæringsstaden sitt ansvar i samband med utplasseringa. </w:t>
      </w:r>
    </w:p>
    <w:p w:rsidR="00EF7167" w:rsidP="3A2BAB8D" w:rsidRDefault="00EF7167" w14:paraId="28EB5031" w14:textId="77777777">
      <w:pPr>
        <w:pStyle w:val="Overskrift3"/>
        <w:rPr>
          <w:noProof w:val="0"/>
          <w:lang w:val="nn-NO"/>
        </w:rPr>
      </w:pPr>
      <w:r w:rsidRPr="3A2BAB8D" w:rsidR="3A2BAB8D">
        <w:rPr>
          <w:noProof w:val="0"/>
          <w:lang w:val="nn-NO"/>
        </w:rPr>
        <w:t xml:space="preserve">Eleven skal </w:t>
      </w:r>
    </w:p>
    <w:p w:rsidR="00EF7167" w:rsidP="00EF7167" w:rsidRDefault="00EF7167" w14:paraId="66704396" w14:textId="77777777">
      <w:pPr>
        <w:pStyle w:val="Listeavsnitt"/>
        <w:numPr>
          <w:ilvl w:val="0"/>
          <w:numId w:val="4"/>
        </w:numPr>
        <w:rPr/>
      </w:pPr>
      <w:r w:rsidRPr="3A2BAB8D" w:rsidR="3A2BAB8D">
        <w:rPr>
          <w:noProof w:val="0"/>
          <w:lang w:val="nn-NO"/>
        </w:rPr>
        <w:t xml:space="preserve">følgje opplæringsstaden sine </w:t>
      </w:r>
      <w:r w:rsidRPr="3A2BAB8D" w:rsidR="3A2BAB8D">
        <w:rPr>
          <w:noProof w:val="0"/>
          <w:lang w:val="nn-NO"/>
        </w:rPr>
        <w:t>instruksar</w:t>
      </w:r>
      <w:r w:rsidRPr="3A2BAB8D" w:rsidR="3A2BAB8D">
        <w:rPr>
          <w:noProof w:val="0"/>
          <w:lang w:val="nn-NO"/>
        </w:rPr>
        <w:t xml:space="preserve">, </w:t>
      </w:r>
      <w:r w:rsidRPr="3A2BAB8D" w:rsidR="3A2BAB8D">
        <w:rPr>
          <w:noProof w:val="0"/>
          <w:lang w:val="nn-NO"/>
        </w:rPr>
        <w:t>oppgåver</w:t>
      </w:r>
      <w:r w:rsidRPr="3A2BAB8D" w:rsidR="3A2BAB8D">
        <w:rPr>
          <w:noProof w:val="0"/>
          <w:lang w:val="nn-NO"/>
        </w:rPr>
        <w:t xml:space="preserve"> og avtalt arbeidstid</w:t>
      </w:r>
    </w:p>
    <w:p w:rsidR="00EF7167" w:rsidP="00EF7167" w:rsidRDefault="00EF7167" w14:paraId="7BDDBEE2" w14:textId="77777777">
      <w:pPr>
        <w:pStyle w:val="Listeavsnitt"/>
        <w:numPr>
          <w:ilvl w:val="0"/>
          <w:numId w:val="4"/>
        </w:numPr>
        <w:rPr/>
      </w:pPr>
      <w:r w:rsidRPr="3A2BAB8D" w:rsidR="3A2BAB8D">
        <w:rPr>
          <w:noProof w:val="0"/>
          <w:lang w:val="nn-NO"/>
        </w:rPr>
        <w:t xml:space="preserve">loggføre arbeidstid og </w:t>
      </w:r>
      <w:r w:rsidRPr="3A2BAB8D" w:rsidR="3A2BAB8D">
        <w:rPr>
          <w:noProof w:val="0"/>
          <w:lang w:val="nn-NO"/>
        </w:rPr>
        <w:t>arbeidsoppgåver</w:t>
      </w:r>
      <w:r w:rsidRPr="3A2BAB8D" w:rsidR="3A2BAB8D">
        <w:rPr>
          <w:noProof w:val="0"/>
          <w:lang w:val="nn-NO"/>
        </w:rPr>
        <w:t xml:space="preserve"> </w:t>
      </w:r>
    </w:p>
    <w:p w:rsidR="00EF7167" w:rsidP="00EF7167" w:rsidRDefault="00EF7167" w14:paraId="04F0EBCD" w14:textId="77777777">
      <w:pPr>
        <w:pStyle w:val="Listeavsnitt"/>
        <w:numPr>
          <w:ilvl w:val="0"/>
          <w:numId w:val="4"/>
        </w:numPr>
        <w:rPr/>
      </w:pPr>
      <w:r w:rsidRPr="3A2BAB8D" w:rsidR="3A2BAB8D">
        <w:rPr>
          <w:noProof w:val="0"/>
          <w:lang w:val="nn-NO"/>
        </w:rPr>
        <w:t>gjere</w:t>
      </w:r>
      <w:r w:rsidRPr="3A2BAB8D" w:rsidR="3A2BAB8D">
        <w:rPr>
          <w:noProof w:val="0"/>
          <w:lang w:val="nn-NO"/>
        </w:rPr>
        <w:t xml:space="preserve"> eiga vurdering av arbeidsperioden, i tillegg til å skrive rapport </w:t>
      </w:r>
    </w:p>
    <w:p w:rsidR="00EF7167" w:rsidP="00EF7167" w:rsidRDefault="00EF7167" w14:paraId="2992C927" w14:textId="77777777">
      <w:pPr>
        <w:pStyle w:val="Listeavsnitt"/>
        <w:numPr>
          <w:ilvl w:val="0"/>
          <w:numId w:val="4"/>
        </w:numPr>
        <w:rPr/>
      </w:pPr>
      <w:r w:rsidRPr="3A2BAB8D" w:rsidR="3A2BAB8D">
        <w:rPr>
          <w:noProof w:val="0"/>
          <w:lang w:val="nn-NO"/>
        </w:rPr>
        <w:t xml:space="preserve">hente inn og levere politiattest i fagområda som krev det </w:t>
      </w:r>
    </w:p>
    <w:p w:rsidR="00EF7167" w:rsidP="3A2BAB8D" w:rsidRDefault="00EF7167" w14:paraId="7F3BA10D" w14:textId="77777777">
      <w:pPr>
        <w:pStyle w:val="Overskrift3"/>
        <w:rPr>
          <w:noProof w:val="0"/>
          <w:lang w:val="nn-NO"/>
        </w:rPr>
      </w:pPr>
      <w:r w:rsidRPr="3A2BAB8D" w:rsidR="3A2BAB8D">
        <w:rPr>
          <w:noProof w:val="0"/>
          <w:lang w:val="nn-NO"/>
        </w:rPr>
        <w:t>Skulen</w:t>
      </w:r>
      <w:r w:rsidRPr="3A2BAB8D" w:rsidR="3A2BAB8D">
        <w:rPr>
          <w:noProof w:val="0"/>
          <w:lang w:val="nn-NO"/>
        </w:rPr>
        <w:t xml:space="preserve"> skal </w:t>
      </w:r>
    </w:p>
    <w:p w:rsidR="00EF7167" w:rsidP="00EF7167" w:rsidRDefault="00EF7167" w14:paraId="2D9E5F4B" w14:textId="77777777">
      <w:pPr>
        <w:pStyle w:val="Listeavsnitt"/>
        <w:numPr>
          <w:ilvl w:val="0"/>
          <w:numId w:val="5"/>
        </w:numPr>
        <w:rPr/>
      </w:pPr>
      <w:r w:rsidRPr="3A2BAB8D" w:rsidR="3A2BAB8D">
        <w:rPr>
          <w:noProof w:val="0"/>
          <w:lang w:val="nn-NO"/>
        </w:rPr>
        <w:t>sørgje</w:t>
      </w:r>
      <w:r w:rsidRPr="3A2BAB8D" w:rsidR="3A2BAB8D">
        <w:rPr>
          <w:noProof w:val="0"/>
          <w:lang w:val="nn-NO"/>
        </w:rPr>
        <w:t xml:space="preserve"> for at eleven har </w:t>
      </w:r>
      <w:r w:rsidRPr="3A2BAB8D" w:rsidR="3A2BAB8D">
        <w:rPr>
          <w:noProof w:val="0"/>
          <w:lang w:val="nn-NO"/>
        </w:rPr>
        <w:t>ein</w:t>
      </w:r>
      <w:r w:rsidRPr="3A2BAB8D" w:rsidR="3A2BAB8D">
        <w:rPr>
          <w:noProof w:val="0"/>
          <w:lang w:val="nn-NO"/>
        </w:rPr>
        <w:t xml:space="preserve"> eigen læreplan </w:t>
      </w:r>
    </w:p>
    <w:p w:rsidR="00EF7167" w:rsidP="00EF7167" w:rsidRDefault="00EF7167" w14:paraId="2FBA858E" w14:textId="77777777">
      <w:pPr>
        <w:pStyle w:val="Listeavsnitt"/>
        <w:numPr>
          <w:ilvl w:val="0"/>
          <w:numId w:val="5"/>
        </w:numPr>
        <w:rPr/>
      </w:pPr>
      <w:r w:rsidRPr="3A2BAB8D" w:rsidR="3A2BAB8D">
        <w:rPr>
          <w:noProof w:val="0"/>
          <w:lang w:val="nn-NO"/>
        </w:rPr>
        <w:t>sørgje</w:t>
      </w:r>
      <w:r w:rsidRPr="3A2BAB8D" w:rsidR="3A2BAB8D">
        <w:rPr>
          <w:noProof w:val="0"/>
          <w:lang w:val="nn-NO"/>
        </w:rPr>
        <w:t xml:space="preserve"> for at eleven har dokumentasjon på at han eller </w:t>
      </w:r>
      <w:r w:rsidRPr="3A2BAB8D" w:rsidR="3A2BAB8D">
        <w:rPr>
          <w:noProof w:val="0"/>
          <w:lang w:val="nn-NO"/>
        </w:rPr>
        <w:t>ho</w:t>
      </w:r>
      <w:r w:rsidRPr="3A2BAB8D" w:rsidR="3A2BAB8D">
        <w:rPr>
          <w:noProof w:val="0"/>
          <w:lang w:val="nn-NO"/>
        </w:rPr>
        <w:t xml:space="preserve"> har fått HMS-opplæring </w:t>
      </w:r>
    </w:p>
    <w:p w:rsidR="00EF7167" w:rsidP="00EF7167" w:rsidRDefault="00EF7167" w14:paraId="21A2731A" w14:textId="77777777">
      <w:pPr>
        <w:pStyle w:val="Listeavsnitt"/>
        <w:numPr>
          <w:ilvl w:val="0"/>
          <w:numId w:val="5"/>
        </w:numPr>
        <w:rPr/>
      </w:pPr>
      <w:r w:rsidRPr="3A2BAB8D" w:rsidR="3A2BAB8D">
        <w:rPr>
          <w:noProof w:val="0"/>
          <w:lang w:val="nn-NO"/>
        </w:rPr>
        <w:t xml:space="preserve">samarbeide med opplæringsstaden </w:t>
      </w:r>
    </w:p>
    <w:p w:rsidR="00EF7167" w:rsidP="00EF7167" w:rsidRDefault="00EF7167" w14:paraId="7026701A" w14:textId="6F3FF247">
      <w:pPr>
        <w:pStyle w:val="Listeavsnitt"/>
        <w:numPr>
          <w:ilvl w:val="0"/>
          <w:numId w:val="5"/>
        </w:numPr>
        <w:rPr/>
      </w:pPr>
      <w:r w:rsidRPr="3A2BAB8D" w:rsidR="3A2BAB8D">
        <w:rPr>
          <w:noProof w:val="0"/>
          <w:lang w:val="nn-NO"/>
        </w:rPr>
        <w:t>rettlei</w:t>
      </w:r>
      <w:r w:rsidRPr="3A2BAB8D" w:rsidR="3A2BAB8D">
        <w:rPr>
          <w:noProof w:val="0"/>
          <w:lang w:val="nn-NO"/>
        </w:rPr>
        <w:t>e eleven både på skulen og på opplæringsstaden</w:t>
      </w:r>
    </w:p>
    <w:p w:rsidR="00EF7167" w:rsidP="00EF7167" w:rsidRDefault="00EF7167" w14:paraId="0DA7967A" w14:textId="77777777">
      <w:pPr>
        <w:pStyle w:val="Listeavsnitt"/>
        <w:numPr>
          <w:ilvl w:val="0"/>
          <w:numId w:val="5"/>
        </w:numPr>
        <w:rPr/>
      </w:pPr>
      <w:r w:rsidRPr="3A2BAB8D" w:rsidR="3A2BAB8D">
        <w:rPr>
          <w:noProof w:val="0"/>
          <w:lang w:val="nn-NO"/>
        </w:rPr>
        <w:t xml:space="preserve">følgje opp eleven sitt </w:t>
      </w:r>
      <w:r w:rsidRPr="3A2BAB8D" w:rsidR="3A2BAB8D">
        <w:rPr>
          <w:noProof w:val="0"/>
          <w:lang w:val="nn-NO"/>
        </w:rPr>
        <w:t>fråvær</w:t>
      </w:r>
      <w:r w:rsidRPr="3A2BAB8D" w:rsidR="3A2BAB8D">
        <w:rPr>
          <w:noProof w:val="0"/>
          <w:lang w:val="nn-NO"/>
        </w:rPr>
        <w:t xml:space="preserve"> og eventuelt sende varsel </w:t>
      </w:r>
    </w:p>
    <w:p w:rsidR="00EF7167" w:rsidP="00EF7167" w:rsidRDefault="00EF7167" w14:paraId="714471B3" w14:textId="77777777">
      <w:pPr>
        <w:pStyle w:val="Listeavsnitt"/>
        <w:numPr>
          <w:ilvl w:val="0"/>
          <w:numId w:val="5"/>
        </w:numPr>
        <w:rPr/>
      </w:pPr>
      <w:r w:rsidRPr="3A2BAB8D" w:rsidR="3A2BAB8D">
        <w:rPr>
          <w:noProof w:val="0"/>
          <w:lang w:val="nn-NO"/>
        </w:rPr>
        <w:t xml:space="preserve">vurdere eleven sitt kompetansenivå </w:t>
      </w:r>
    </w:p>
    <w:p w:rsidR="00EF7167" w:rsidP="00EF7167" w:rsidRDefault="00EF7167" w14:paraId="69CAE6BF" w14:textId="77777777">
      <w:pPr>
        <w:pStyle w:val="Listeavsnitt"/>
        <w:numPr>
          <w:ilvl w:val="0"/>
          <w:numId w:val="5"/>
        </w:numPr>
        <w:rPr/>
      </w:pPr>
      <w:r w:rsidRPr="3A2BAB8D" w:rsidR="3A2BAB8D">
        <w:rPr>
          <w:noProof w:val="0"/>
          <w:lang w:val="nn-NO"/>
        </w:rPr>
        <w:t xml:space="preserve">følgje opp eleven dersom utplasseringa vert avslutta før tida </w:t>
      </w:r>
    </w:p>
    <w:p w:rsidR="00EF7167" w:rsidP="00EF7167" w:rsidRDefault="00EF7167" w14:paraId="28031E01" w14:textId="77777777">
      <w:pPr>
        <w:pStyle w:val="Listeavsnitt"/>
        <w:numPr>
          <w:ilvl w:val="0"/>
          <w:numId w:val="5"/>
        </w:numPr>
        <w:rPr/>
      </w:pPr>
      <w:r w:rsidRPr="3A2BAB8D" w:rsidR="3A2BAB8D">
        <w:rPr>
          <w:noProof w:val="0"/>
          <w:lang w:val="nn-NO"/>
        </w:rPr>
        <w:t xml:space="preserve">ha yrkesskade- og ulykkesforsikring for eleven når han eller </w:t>
      </w:r>
      <w:r w:rsidRPr="3A2BAB8D" w:rsidR="3A2BAB8D">
        <w:rPr>
          <w:noProof w:val="0"/>
          <w:lang w:val="nn-NO"/>
        </w:rPr>
        <w:t>ho</w:t>
      </w:r>
      <w:r w:rsidRPr="3A2BAB8D" w:rsidR="3A2BAB8D">
        <w:rPr>
          <w:noProof w:val="0"/>
          <w:lang w:val="nn-NO"/>
        </w:rPr>
        <w:t xml:space="preserve"> er i arbeidspraksis. </w:t>
      </w:r>
    </w:p>
    <w:p w:rsidRPr="008439BB" w:rsidR="00EF7167" w:rsidP="3A2BAB8D" w:rsidRDefault="00EF7167" w14:paraId="1AA2E66E" w14:textId="0FB6005D">
      <w:pPr>
        <w:spacing w:after="0"/>
        <w:rPr>
          <w:rStyle w:val="Overskrift3Tegn"/>
          <w:noProof w:val="0"/>
          <w:lang w:val="nn-NO"/>
        </w:rPr>
      </w:pPr>
      <w:r w:rsidRPr="3A2BAB8D" w:rsidR="3A2BAB8D">
        <w:rPr>
          <w:noProof w:val="0"/>
          <w:lang w:val="nn-NO"/>
        </w:rPr>
        <w:t>Fylkeskommunen si forsikringsordning gjeld under arbeid i arbeidstida og på direkte reise mellom heimen og arbeidsstaden.</w:t>
      </w:r>
      <w:r>
        <w:br/>
      </w:r>
      <w:r>
        <w:br/>
      </w:r>
      <w:r w:rsidRPr="3A2BAB8D" w:rsidR="3A2BAB8D">
        <w:rPr>
          <w:rStyle w:val="Overskrift3Tegn"/>
          <w:noProof w:val="0"/>
          <w:lang w:val="nn-NO"/>
        </w:rPr>
        <w:t xml:space="preserve">Opplæringsstaden skal </w:t>
      </w:r>
    </w:p>
    <w:p w:rsidR="00EF7167" w:rsidP="00EF7167" w:rsidRDefault="00EF7167" w14:paraId="766ECA2C" w14:textId="77777777">
      <w:pPr>
        <w:pStyle w:val="Listeavsnitt"/>
        <w:numPr>
          <w:ilvl w:val="0"/>
          <w:numId w:val="6"/>
        </w:numPr>
        <w:rPr/>
      </w:pPr>
      <w:r w:rsidRPr="3A2BAB8D" w:rsidR="3A2BAB8D">
        <w:rPr>
          <w:noProof w:val="0"/>
          <w:lang w:val="nn-NO"/>
        </w:rPr>
        <w:t>leggje</w:t>
      </w:r>
      <w:r w:rsidRPr="3A2BAB8D" w:rsidR="3A2BAB8D">
        <w:rPr>
          <w:noProof w:val="0"/>
          <w:lang w:val="nn-NO"/>
        </w:rPr>
        <w:t xml:space="preserve"> til rette for læring </w:t>
      </w:r>
      <w:r w:rsidRPr="3A2BAB8D" w:rsidR="3A2BAB8D">
        <w:rPr>
          <w:noProof w:val="0"/>
          <w:lang w:val="nn-NO"/>
        </w:rPr>
        <w:t>innanfor</w:t>
      </w:r>
      <w:r w:rsidRPr="3A2BAB8D" w:rsidR="3A2BAB8D">
        <w:rPr>
          <w:noProof w:val="0"/>
          <w:lang w:val="nn-NO"/>
        </w:rPr>
        <w:t xml:space="preserve"> eleven sin læreplan og kompetansemåla i denne </w:t>
      </w:r>
    </w:p>
    <w:p w:rsidR="00EF7167" w:rsidP="00EF7167" w:rsidRDefault="00EF7167" w14:paraId="134EED61" w14:textId="77777777">
      <w:pPr>
        <w:pStyle w:val="Listeavsnitt"/>
        <w:numPr>
          <w:ilvl w:val="0"/>
          <w:numId w:val="6"/>
        </w:numPr>
        <w:rPr/>
      </w:pPr>
      <w:r w:rsidRPr="3A2BAB8D" w:rsidR="3A2BAB8D">
        <w:rPr>
          <w:noProof w:val="0"/>
          <w:lang w:val="nn-NO"/>
        </w:rPr>
        <w:t>gje</w:t>
      </w:r>
      <w:r w:rsidRPr="3A2BAB8D" w:rsidR="3A2BAB8D">
        <w:rPr>
          <w:noProof w:val="0"/>
          <w:lang w:val="nn-NO"/>
        </w:rPr>
        <w:t xml:space="preserve"> ei tilbakemelding på eleven sitt arbeid etter avtale med kontaktperson ved </w:t>
      </w:r>
      <w:r w:rsidRPr="3A2BAB8D" w:rsidR="3A2BAB8D">
        <w:rPr>
          <w:noProof w:val="0"/>
          <w:lang w:val="nn-NO"/>
        </w:rPr>
        <w:t>skulen</w:t>
      </w:r>
      <w:r w:rsidRPr="3A2BAB8D" w:rsidR="3A2BAB8D">
        <w:rPr>
          <w:noProof w:val="0"/>
          <w:lang w:val="nn-NO"/>
        </w:rPr>
        <w:t xml:space="preserve"> </w:t>
      </w:r>
    </w:p>
    <w:p w:rsidR="00EF7167" w:rsidP="00EF7167" w:rsidRDefault="00EF7167" w14:paraId="55F54B39" w14:textId="77777777">
      <w:pPr>
        <w:pStyle w:val="Listeavsnitt"/>
        <w:numPr>
          <w:ilvl w:val="0"/>
          <w:numId w:val="6"/>
        </w:numPr>
        <w:rPr/>
      </w:pPr>
      <w:r w:rsidRPr="3A2BAB8D" w:rsidR="3A2BAB8D">
        <w:rPr>
          <w:noProof w:val="0"/>
          <w:lang w:val="nn-NO"/>
        </w:rPr>
        <w:t>gje</w:t>
      </w:r>
      <w:r w:rsidRPr="3A2BAB8D" w:rsidR="3A2BAB8D">
        <w:rPr>
          <w:noProof w:val="0"/>
          <w:lang w:val="nn-NO"/>
        </w:rPr>
        <w:t xml:space="preserve"> eleven opplæring i aktuelle HMS-forskrifter for arbeidet som vert utført </w:t>
      </w:r>
    </w:p>
    <w:p w:rsidR="00EF7167" w:rsidP="00EF7167" w:rsidRDefault="00EF7167" w14:paraId="3E53B142" w14:textId="77777777">
      <w:pPr>
        <w:pStyle w:val="Listeavsnitt"/>
        <w:numPr>
          <w:ilvl w:val="0"/>
          <w:numId w:val="6"/>
        </w:numPr>
        <w:rPr/>
      </w:pPr>
      <w:r w:rsidRPr="3A2BAB8D" w:rsidR="3A2BAB8D">
        <w:rPr>
          <w:noProof w:val="0"/>
          <w:lang w:val="nn-NO"/>
        </w:rPr>
        <w:t xml:space="preserve">melde </w:t>
      </w:r>
      <w:r w:rsidRPr="3A2BAB8D" w:rsidR="3A2BAB8D">
        <w:rPr>
          <w:noProof w:val="0"/>
          <w:lang w:val="nn-NO"/>
        </w:rPr>
        <w:t>frå</w:t>
      </w:r>
      <w:r w:rsidRPr="3A2BAB8D" w:rsidR="3A2BAB8D">
        <w:rPr>
          <w:noProof w:val="0"/>
          <w:lang w:val="nn-NO"/>
        </w:rPr>
        <w:t xml:space="preserve"> til </w:t>
      </w:r>
      <w:r w:rsidRPr="3A2BAB8D" w:rsidR="3A2BAB8D">
        <w:rPr>
          <w:noProof w:val="0"/>
          <w:lang w:val="nn-NO"/>
        </w:rPr>
        <w:t>skulen</w:t>
      </w:r>
      <w:r w:rsidRPr="3A2BAB8D" w:rsidR="3A2BAB8D">
        <w:rPr>
          <w:noProof w:val="0"/>
          <w:lang w:val="nn-NO"/>
        </w:rPr>
        <w:t xml:space="preserve"> dersom </w:t>
      </w:r>
      <w:r w:rsidRPr="3A2BAB8D" w:rsidR="3A2BAB8D">
        <w:rPr>
          <w:noProof w:val="0"/>
          <w:lang w:val="nn-NO"/>
        </w:rPr>
        <w:t>ein</w:t>
      </w:r>
      <w:r w:rsidRPr="3A2BAB8D" w:rsidR="3A2BAB8D">
        <w:rPr>
          <w:noProof w:val="0"/>
          <w:lang w:val="nn-NO"/>
        </w:rPr>
        <w:t xml:space="preserve"> </w:t>
      </w:r>
      <w:r w:rsidRPr="3A2BAB8D" w:rsidR="3A2BAB8D">
        <w:rPr>
          <w:noProof w:val="0"/>
          <w:lang w:val="nn-NO"/>
        </w:rPr>
        <w:t>ønskjer</w:t>
      </w:r>
      <w:r w:rsidRPr="3A2BAB8D" w:rsidR="3A2BAB8D">
        <w:rPr>
          <w:noProof w:val="0"/>
          <w:lang w:val="nn-NO"/>
        </w:rPr>
        <w:t xml:space="preserve"> å avslutte </w:t>
      </w:r>
      <w:r w:rsidRPr="3A2BAB8D" w:rsidR="3A2BAB8D">
        <w:rPr>
          <w:noProof w:val="0"/>
          <w:lang w:val="nn-NO"/>
        </w:rPr>
        <w:t>praksisopphaldet</w:t>
      </w:r>
      <w:r w:rsidRPr="3A2BAB8D" w:rsidR="3A2BAB8D">
        <w:rPr>
          <w:noProof w:val="0"/>
          <w:lang w:val="nn-NO"/>
        </w:rPr>
        <w:t xml:space="preserve"> før perioden er slutt- </w:t>
      </w:r>
      <w:r w:rsidRPr="3A2BAB8D" w:rsidR="3A2BAB8D">
        <w:rPr>
          <w:noProof w:val="0"/>
          <w:lang w:val="nn-NO"/>
        </w:rPr>
        <w:t>vidare</w:t>
      </w:r>
      <w:r w:rsidRPr="3A2BAB8D" w:rsidR="3A2BAB8D">
        <w:rPr>
          <w:noProof w:val="0"/>
          <w:lang w:val="nn-NO"/>
        </w:rPr>
        <w:t xml:space="preserve"> oppfølging og opplæring er </w:t>
      </w:r>
      <w:r w:rsidRPr="3A2BAB8D" w:rsidR="3A2BAB8D">
        <w:rPr>
          <w:noProof w:val="0"/>
          <w:lang w:val="nn-NO"/>
        </w:rPr>
        <w:t>skulen</w:t>
      </w:r>
      <w:r w:rsidRPr="3A2BAB8D" w:rsidR="3A2BAB8D">
        <w:rPr>
          <w:noProof w:val="0"/>
          <w:lang w:val="nn-NO"/>
        </w:rPr>
        <w:t xml:space="preserve"> sitt ansvar</w:t>
      </w:r>
    </w:p>
    <w:p w:rsidR="00EF7167" w:rsidP="3A2BAB8D" w:rsidRDefault="00EF7167" w14:paraId="2BC40BDE" w14:textId="77777777">
      <w:pPr>
        <w:pStyle w:val="Overskrift2"/>
        <w:rPr>
          <w:noProof w:val="0"/>
          <w:lang w:val="nn-NO"/>
        </w:rPr>
      </w:pPr>
      <w:r w:rsidRPr="3A2BAB8D" w:rsidR="3A2BAB8D">
        <w:rPr>
          <w:noProof w:val="0"/>
          <w:lang w:val="nn-NO"/>
        </w:rPr>
        <w:t>Kontaktinformasjon</w:t>
      </w:r>
    </w:p>
    <w:p w:rsidR="00EF7167" w:rsidP="3A2BAB8D" w:rsidRDefault="00EF7167" w14:paraId="1B0803CA" w14:textId="77777777">
      <w:pPr>
        <w:rPr>
          <w:noProof w:val="0"/>
          <w:lang w:val="nn-NO"/>
        </w:rPr>
      </w:pPr>
      <w:r w:rsidRPr="3A2BAB8D" w:rsidR="3A2BAB8D">
        <w:rPr>
          <w:noProof w:val="0"/>
          <w:lang w:val="nn-NO"/>
        </w:rPr>
        <w:t xml:space="preserve">Elev: </w:t>
      </w:r>
      <w:r>
        <w:br/>
      </w:r>
      <w:r w:rsidRPr="3A2BAB8D" w:rsidR="3A2BAB8D">
        <w:rPr>
          <w:noProof w:val="0"/>
          <w:lang w:val="nn-NO"/>
        </w:rPr>
        <w:t>{</w:t>
      </w:r>
      <w:r w:rsidRPr="3A2BAB8D" w:rsidR="3A2BAB8D">
        <w:rPr>
          <w:noProof w:val="0"/>
          <w:lang w:val="nn-NO"/>
        </w:rPr>
        <w:t>navnElev</w:t>
      </w:r>
      <w:r w:rsidRPr="3A2BAB8D" w:rsidR="3A2BAB8D">
        <w:rPr>
          <w:noProof w:val="0"/>
          <w:lang w:val="nn-NO"/>
        </w:rPr>
        <w:t>}. Telefon: {</w:t>
      </w:r>
      <w:r w:rsidRPr="3A2BAB8D" w:rsidR="3A2BAB8D">
        <w:rPr>
          <w:noProof w:val="0"/>
          <w:lang w:val="nn-NO"/>
        </w:rPr>
        <w:t>tlfElev</w:t>
      </w:r>
      <w:r w:rsidRPr="3A2BAB8D" w:rsidR="3A2BAB8D">
        <w:rPr>
          <w:noProof w:val="0"/>
          <w:lang w:val="nn-NO"/>
        </w:rPr>
        <w:t>}. E-post: {</w:t>
      </w:r>
      <w:r w:rsidRPr="3A2BAB8D" w:rsidR="3A2BAB8D">
        <w:rPr>
          <w:noProof w:val="0"/>
          <w:lang w:val="nn-NO"/>
        </w:rPr>
        <w:t>epostElev</w:t>
      </w:r>
      <w:r w:rsidRPr="3A2BAB8D" w:rsidR="3A2BAB8D">
        <w:rPr>
          <w:noProof w:val="0"/>
          <w:lang w:val="nn-NO"/>
        </w:rPr>
        <w:t>}</w:t>
      </w:r>
    </w:p>
    <w:p w:rsidR="00EF7167" w:rsidP="3A2BAB8D" w:rsidRDefault="00EF7167" w14:paraId="1D862271" w14:textId="77777777">
      <w:pPr>
        <w:rPr>
          <w:noProof w:val="0"/>
          <w:lang w:val="nn-NO"/>
        </w:rPr>
      </w:pPr>
      <w:r w:rsidRPr="3A2BAB8D" w:rsidR="3A2BAB8D">
        <w:rPr>
          <w:noProof w:val="0"/>
          <w:lang w:val="nn-NO"/>
        </w:rPr>
        <w:t xml:space="preserve">Eleven sin </w:t>
      </w:r>
      <w:r w:rsidRPr="3A2BAB8D" w:rsidR="3A2BAB8D">
        <w:rPr>
          <w:noProof w:val="0"/>
          <w:lang w:val="nn-NO"/>
        </w:rPr>
        <w:t>pårørande</w:t>
      </w:r>
      <w:r w:rsidRPr="3A2BAB8D" w:rsidR="3A2BAB8D">
        <w:rPr>
          <w:noProof w:val="0"/>
          <w:lang w:val="nn-NO"/>
        </w:rPr>
        <w:t xml:space="preserve">: </w:t>
      </w:r>
      <w:r>
        <w:br/>
      </w:r>
      <w:r w:rsidRPr="3A2BAB8D" w:rsidR="3A2BAB8D">
        <w:rPr>
          <w:noProof w:val="0"/>
          <w:lang w:val="nn-NO"/>
        </w:rPr>
        <w:t>{</w:t>
      </w:r>
      <w:r w:rsidRPr="3A2BAB8D" w:rsidR="3A2BAB8D">
        <w:rPr>
          <w:noProof w:val="0"/>
          <w:lang w:val="nn-NO"/>
        </w:rPr>
        <w:t>paarorendeElev</w:t>
      </w:r>
      <w:r w:rsidRPr="3A2BAB8D" w:rsidR="3A2BAB8D">
        <w:rPr>
          <w:noProof w:val="0"/>
          <w:lang w:val="nn-NO"/>
        </w:rPr>
        <w:t xml:space="preserve">} </w:t>
      </w:r>
    </w:p>
    <w:p w:rsidR="00EF7167" w:rsidP="3A2BAB8D" w:rsidRDefault="00EF7167" w14:paraId="3DE41C85" w14:textId="77777777">
      <w:pPr>
        <w:rPr>
          <w:noProof w:val="0"/>
          <w:lang w:val="nn-NO"/>
        </w:rPr>
      </w:pPr>
      <w:r w:rsidRPr="3A2BAB8D" w:rsidR="3A2BAB8D">
        <w:rPr>
          <w:noProof w:val="0"/>
          <w:lang w:val="nn-NO"/>
        </w:rPr>
        <w:t xml:space="preserve">Kontaktperson på opplæringsstaden: </w:t>
      </w:r>
      <w:r>
        <w:br/>
      </w:r>
      <w:r w:rsidRPr="3A2BAB8D" w:rsidR="3A2BAB8D">
        <w:rPr>
          <w:noProof w:val="0"/>
          <w:lang w:val="nn-NO"/>
        </w:rPr>
        <w:t>{</w:t>
      </w:r>
      <w:r w:rsidRPr="3A2BAB8D" w:rsidR="3A2BAB8D">
        <w:rPr>
          <w:noProof w:val="0"/>
          <w:lang w:val="nn-NO"/>
        </w:rPr>
        <w:t>kontaktBedrift</w:t>
      </w:r>
      <w:r w:rsidRPr="3A2BAB8D" w:rsidR="3A2BAB8D">
        <w:rPr>
          <w:noProof w:val="0"/>
          <w:lang w:val="nn-NO"/>
        </w:rPr>
        <w:t xml:space="preserve">} </w:t>
      </w:r>
    </w:p>
    <w:p w:rsidR="00EF7167" w:rsidP="3A2BAB8D" w:rsidRDefault="00EF7167" w14:paraId="7327017D" w14:textId="77777777">
      <w:pPr>
        <w:rPr>
          <w:noProof w:val="0"/>
          <w:lang w:val="nn-NO"/>
        </w:rPr>
      </w:pPr>
      <w:r w:rsidRPr="3A2BAB8D" w:rsidR="3A2BAB8D">
        <w:rPr>
          <w:noProof w:val="0"/>
          <w:lang w:val="nn-NO"/>
        </w:rPr>
        <w:t>Lærar</w:t>
      </w:r>
      <w:r w:rsidRPr="3A2BAB8D" w:rsidR="3A2BAB8D">
        <w:rPr>
          <w:noProof w:val="0"/>
          <w:lang w:val="nn-NO"/>
        </w:rPr>
        <w:t xml:space="preserve"> og kontaktperson på </w:t>
      </w:r>
      <w:r w:rsidRPr="3A2BAB8D" w:rsidR="3A2BAB8D">
        <w:rPr>
          <w:noProof w:val="0"/>
          <w:lang w:val="nn-NO"/>
        </w:rPr>
        <w:t>skulen</w:t>
      </w:r>
      <w:r w:rsidRPr="3A2BAB8D" w:rsidR="3A2BAB8D">
        <w:rPr>
          <w:noProof w:val="0"/>
          <w:lang w:val="nn-NO"/>
        </w:rPr>
        <w:t xml:space="preserve">: </w:t>
      </w:r>
      <w:r>
        <w:br/>
      </w:r>
      <w:r w:rsidRPr="3A2BAB8D" w:rsidR="3A2BAB8D">
        <w:rPr>
          <w:noProof w:val="0"/>
          <w:lang w:val="nn-NO"/>
        </w:rPr>
        <w:t>{</w:t>
      </w:r>
      <w:r w:rsidRPr="3A2BAB8D" w:rsidR="3A2BAB8D">
        <w:rPr>
          <w:noProof w:val="0"/>
          <w:lang w:val="nn-NO"/>
        </w:rPr>
        <w:t>navnLaerer</w:t>
      </w:r>
      <w:r w:rsidRPr="3A2BAB8D" w:rsidR="3A2BAB8D">
        <w:rPr>
          <w:noProof w:val="0"/>
          <w:lang w:val="nn-NO"/>
        </w:rPr>
        <w:t>}. Telefon: {</w:t>
      </w:r>
      <w:r w:rsidRPr="3A2BAB8D" w:rsidR="3A2BAB8D">
        <w:rPr>
          <w:noProof w:val="0"/>
          <w:lang w:val="nn-NO"/>
        </w:rPr>
        <w:t>tlfSkole</w:t>
      </w:r>
      <w:r w:rsidRPr="3A2BAB8D" w:rsidR="3A2BAB8D">
        <w:rPr>
          <w:noProof w:val="0"/>
          <w:lang w:val="nn-NO"/>
        </w:rPr>
        <w:t>}. E-post: {</w:t>
      </w:r>
      <w:r w:rsidRPr="3A2BAB8D" w:rsidR="3A2BAB8D">
        <w:rPr>
          <w:noProof w:val="0"/>
          <w:lang w:val="nn-NO"/>
        </w:rPr>
        <w:t>epostLaerer</w:t>
      </w:r>
      <w:r w:rsidRPr="3A2BAB8D" w:rsidR="3A2BAB8D">
        <w:rPr>
          <w:noProof w:val="0"/>
          <w:lang w:val="nn-NO"/>
        </w:rPr>
        <w:t xml:space="preserve">} </w:t>
      </w:r>
    </w:p>
    <w:p w:rsidR="00EF7167" w:rsidP="3A2BAB8D" w:rsidRDefault="00EF7167" w14:paraId="46DC9A14" w14:textId="6CA0EB1B">
      <w:pPr>
        <w:pStyle w:val="Ingenmellomrom"/>
        <w:rPr>
          <w:noProof w:val="0"/>
          <w:lang w:val="nn-NO"/>
        </w:rPr>
      </w:pPr>
      <w:r w:rsidRPr="3A2BAB8D" w:rsidR="3A2BAB8D">
        <w:rPr>
          <w:rStyle w:val="Overskrift2Tegn"/>
          <w:noProof w:val="0"/>
          <w:lang w:val="nn-NO"/>
        </w:rPr>
        <w:t>Har du spørsmål?</w:t>
      </w:r>
      <w:r>
        <w:br/>
      </w:r>
      <w:r w:rsidRPr="3A2BAB8D" w:rsidR="3A2BAB8D">
        <w:rPr>
          <w:noProof w:val="0"/>
          <w:lang w:val="nn-NO"/>
        </w:rPr>
        <w:t>Dersom du lurer på noko eller opplysningane ikkje stemmer kan du ta kontakt med {</w:t>
      </w:r>
      <w:proofErr w:type="spellStart"/>
      <w:r w:rsidRPr="3A2BAB8D" w:rsidR="3A2BAB8D">
        <w:rPr>
          <w:noProof w:val="0"/>
          <w:lang w:val="nn-NO"/>
        </w:rPr>
        <w:t>navnLaerer</w:t>
      </w:r>
      <w:proofErr w:type="spellEnd"/>
      <w:r w:rsidRPr="3A2BAB8D" w:rsidR="3A2BAB8D">
        <w:rPr>
          <w:noProof w:val="0"/>
          <w:lang w:val="nn-NO"/>
        </w:rPr>
        <w:t>} på telefon {</w:t>
      </w:r>
      <w:proofErr w:type="spellStart"/>
      <w:r w:rsidRPr="3A2BAB8D" w:rsidR="3A2BAB8D">
        <w:rPr>
          <w:noProof w:val="0"/>
          <w:lang w:val="nn-NO"/>
        </w:rPr>
        <w:t>tlfSkole</w:t>
      </w:r>
      <w:proofErr w:type="spellEnd"/>
      <w:r w:rsidRPr="3A2BAB8D" w:rsidR="3A2BAB8D">
        <w:rPr>
          <w:noProof w:val="0"/>
          <w:lang w:val="nn-NO"/>
        </w:rPr>
        <w:t>} eller e-post {</w:t>
      </w:r>
      <w:proofErr w:type="spellStart"/>
      <w:r w:rsidRPr="3A2BAB8D" w:rsidR="3A2BAB8D">
        <w:rPr>
          <w:noProof w:val="0"/>
          <w:lang w:val="nn-NO"/>
        </w:rPr>
        <w:t>epostLaerer</w:t>
      </w:r>
      <w:proofErr w:type="spellEnd"/>
      <w:r w:rsidRPr="3A2BAB8D" w:rsidR="3A2BAB8D">
        <w:rPr>
          <w:noProof w:val="0"/>
          <w:lang w:val="nn-NO"/>
        </w:rPr>
        <w:t>}.</w:t>
      </w:r>
    </w:p>
    <w:p w:rsidR="00AA6604" w:rsidP="3A2BAB8D" w:rsidRDefault="00AA6604" w14:paraId="71AB6F01" w14:textId="449D45EF" w14:noSpellErr="1">
      <w:pPr>
        <w:rPr>
          <w:noProof w:val="0"/>
          <w:lang w:val="nn-NO"/>
        </w:rPr>
      </w:pPr>
    </w:p>
    <w:p w:rsidR="00963522" w:rsidP="3A2BAB8D" w:rsidRDefault="00963522" w14:paraId="4CCF7C2B" w14:textId="4706D6DF">
      <w:pPr>
        <w:keepNext/>
        <w:keepLines/>
        <w:spacing w:before="480"/>
        <w:rPr>
          <w:noProof w:val="0"/>
          <w:lang w:val="nn-NO"/>
        </w:rPr>
      </w:pPr>
      <w:r w:rsidRPr="3A2BAB8D" w:rsidR="3A2BAB8D">
        <w:rPr>
          <w:noProof w:val="0"/>
          <w:lang w:val="nn-NO"/>
        </w:rPr>
        <w:t xml:space="preserve">Med </w:t>
      </w:r>
      <w:r w:rsidRPr="3A2BAB8D" w:rsidR="3A2BAB8D">
        <w:rPr>
          <w:noProof w:val="0"/>
          <w:lang w:val="nn-NO"/>
        </w:rPr>
        <w:t>venl</w:t>
      </w:r>
      <w:r w:rsidRPr="3A2BAB8D" w:rsidR="3A2BAB8D">
        <w:rPr>
          <w:noProof w:val="0"/>
          <w:lang w:val="nn-NO"/>
        </w:rPr>
        <w:t>e</w:t>
      </w:r>
      <w:r w:rsidRPr="3A2BAB8D" w:rsidR="3A2BAB8D">
        <w:rPr>
          <w:noProof w:val="0"/>
          <w:lang w:val="nn-NO"/>
        </w:rPr>
        <w:t>g</w:t>
      </w:r>
      <w:r w:rsidRPr="3A2BAB8D" w:rsidR="3A2BAB8D">
        <w:rPr>
          <w:noProof w:val="0"/>
          <w:lang w:val="nn-NO"/>
        </w:rPr>
        <w:t xml:space="preserve"> h</w:t>
      </w:r>
      <w:r w:rsidRPr="3A2BAB8D" w:rsidR="3A2BAB8D">
        <w:rPr>
          <w:noProof w:val="0"/>
          <w:lang w:val="nn-NO"/>
        </w:rPr>
        <w:t xml:space="preserve">elsing </w:t>
      </w:r>
    </w:p>
    <w:p w:rsidR="00963522" w:rsidP="3A2BAB8D" w:rsidRDefault="00963522" w14:paraId="4EDB69AB" w14:textId="77777777">
      <w:pPr>
        <w:keepNext/>
        <w:keepLines/>
        <w:spacing w:after="0"/>
        <w:rPr>
          <w:noProof w:val="0"/>
          <w:lang w:val="nn-NO"/>
        </w:rPr>
      </w:pPr>
      <w:r w:rsidRPr="3A2BAB8D" w:rsidR="3A2BAB8D">
        <w:rPr>
          <w:noProof w:val="0"/>
          <w:lang w:val="nn-NO"/>
        </w:rPr>
        <w:t>{</w:t>
      </w:r>
      <w:r w:rsidRPr="3A2BAB8D" w:rsidR="3A2BAB8D">
        <w:rPr>
          <w:noProof w:val="0"/>
          <w:lang w:val="nn-NO"/>
        </w:rPr>
        <w:t>navnLaerer</w:t>
      </w:r>
      <w:r w:rsidRPr="3A2BAB8D" w:rsidR="3A2BAB8D">
        <w:rPr>
          <w:noProof w:val="0"/>
          <w:lang w:val="nn-NO"/>
        </w:rPr>
        <w:t>}</w:t>
      </w:r>
    </w:p>
    <w:p w:rsidR="00963522" w:rsidP="3A2BAB8D" w:rsidRDefault="00963522" w14:paraId="52719C1D" w14:textId="77777777">
      <w:pPr>
        <w:keepNext/>
        <w:keepLines/>
        <w:spacing w:after="0"/>
        <w:rPr>
          <w:noProof w:val="0"/>
          <w:lang w:val="nn-NO"/>
        </w:rPr>
      </w:pPr>
      <w:r w:rsidRPr="3A2BAB8D" w:rsidR="3A2BAB8D">
        <w:rPr>
          <w:noProof w:val="0"/>
          <w:lang w:val="nn-NO"/>
        </w:rPr>
        <w:t>{</w:t>
      </w:r>
      <w:r w:rsidRPr="3A2BAB8D" w:rsidR="3A2BAB8D">
        <w:rPr>
          <w:noProof w:val="0"/>
          <w:lang w:val="nn-NO"/>
        </w:rPr>
        <w:t>navnSkole</w:t>
      </w:r>
      <w:r w:rsidRPr="3A2BAB8D" w:rsidR="3A2BAB8D">
        <w:rPr>
          <w:noProof w:val="0"/>
          <w:lang w:val="nn-NO"/>
        </w:rPr>
        <w:t>}</w:t>
      </w:r>
    </w:p>
    <w:p w:rsidR="00963522" w:rsidP="3A2BAB8D" w:rsidRDefault="00963522" w14:paraId="7C7C422C" w14:textId="212FD613">
      <w:pPr>
        <w:keepNext/>
        <w:keepLines/>
        <w:spacing w:after="0"/>
        <w:rPr>
          <w:noProof w:val="0"/>
          <w:lang w:val="nn-NO"/>
        </w:rPr>
      </w:pPr>
      <w:r w:rsidRPr="3A2BAB8D" w:rsidR="3A2BAB8D">
        <w:rPr>
          <w:noProof w:val="0"/>
          <w:lang w:val="nn-NO"/>
        </w:rPr>
        <w:t>{</w:t>
      </w:r>
      <w:r w:rsidRPr="3A2BAB8D" w:rsidR="3A2BAB8D">
        <w:rPr>
          <w:noProof w:val="0"/>
          <w:lang w:val="nn-NO"/>
        </w:rPr>
        <w:t>tlfSkole</w:t>
      </w:r>
      <w:r w:rsidRPr="3A2BAB8D" w:rsidR="3A2BAB8D">
        <w:rPr>
          <w:noProof w:val="0"/>
          <w:lang w:val="nn-NO"/>
        </w:rPr>
        <w:t>}</w:t>
      </w:r>
    </w:p>
    <w:p w:rsidR="00372621" w:rsidP="3A2BAB8D" w:rsidRDefault="00372621" w14:paraId="43344FB3" w14:textId="77777777" w14:noSpellErr="1">
      <w:pPr>
        <w:keepNext/>
        <w:keepLines/>
        <w:spacing w:after="0"/>
        <w:rPr>
          <w:noProof w:val="0"/>
          <w:lang w:val="nn-NO"/>
        </w:rPr>
      </w:pPr>
    </w:p>
    <w:p w:rsidRPr="00014766" w:rsidR="00963522" w:rsidP="3A2BAB8D" w:rsidRDefault="00963522" w14:paraId="46039EC6" w14:textId="788CDD66">
      <w:pPr>
        <w:rPr>
          <w:rStyle w:val="Utheving"/>
          <w:noProof w:val="0"/>
          <w:lang w:val="nn-NO"/>
        </w:rPr>
      </w:pPr>
      <w:r w:rsidRPr="3A2BAB8D" w:rsidR="3A2BAB8D">
        <w:rPr>
          <w:rStyle w:val="Utheving"/>
          <w:noProof w:val="0"/>
          <w:lang w:val="nn-NO"/>
        </w:rPr>
        <w:t>Dokumentet er elektronisk godk</w:t>
      </w:r>
      <w:r w:rsidRPr="3A2BAB8D" w:rsidR="3A2BAB8D">
        <w:rPr>
          <w:rStyle w:val="Utheving"/>
          <w:noProof w:val="0"/>
          <w:lang w:val="nn-NO"/>
        </w:rPr>
        <w:t>j</w:t>
      </w:r>
      <w:r w:rsidRPr="3A2BAB8D" w:rsidR="3A2BAB8D">
        <w:rPr>
          <w:rStyle w:val="Utheving"/>
          <w:noProof w:val="0"/>
          <w:lang w:val="nn-NO"/>
        </w:rPr>
        <w:t xml:space="preserve">ent og </w:t>
      </w:r>
      <w:r w:rsidRPr="3A2BAB8D" w:rsidR="3A2BAB8D">
        <w:rPr>
          <w:rStyle w:val="Utheving"/>
          <w:noProof w:val="0"/>
          <w:lang w:val="nn-NO"/>
        </w:rPr>
        <w:t xml:space="preserve">vert </w:t>
      </w:r>
      <w:r w:rsidRPr="3A2BAB8D" w:rsidR="3A2BAB8D">
        <w:rPr>
          <w:rStyle w:val="Utheving"/>
          <w:noProof w:val="0"/>
          <w:lang w:val="nn-NO"/>
        </w:rPr>
        <w:t>send</w:t>
      </w:r>
      <w:r w:rsidRPr="3A2BAB8D" w:rsidR="3A2BAB8D">
        <w:rPr>
          <w:rStyle w:val="Utheving"/>
          <w:noProof w:val="0"/>
          <w:lang w:val="nn-NO"/>
        </w:rPr>
        <w:t>t</w:t>
      </w:r>
      <w:r w:rsidRPr="3A2BAB8D" w:rsidR="3A2BAB8D">
        <w:rPr>
          <w:rStyle w:val="Utheving"/>
          <w:noProof w:val="0"/>
          <w:lang w:val="nn-NO"/>
        </w:rPr>
        <w:t xml:space="preserve"> </w:t>
      </w:r>
      <w:r w:rsidRPr="3A2BAB8D" w:rsidR="3A2BAB8D">
        <w:rPr>
          <w:rStyle w:val="Utheving"/>
          <w:noProof w:val="0"/>
          <w:lang w:val="nn-NO"/>
        </w:rPr>
        <w:t>ut</w:t>
      </w:r>
      <w:r w:rsidRPr="3A2BAB8D" w:rsidR="3A2BAB8D">
        <w:rPr>
          <w:rStyle w:val="Utheving"/>
          <w:noProof w:val="0"/>
          <w:lang w:val="nn-NO"/>
        </w:rPr>
        <w:t>a</w:t>
      </w:r>
      <w:r w:rsidRPr="3A2BAB8D" w:rsidR="3A2BAB8D">
        <w:rPr>
          <w:rStyle w:val="Utheving"/>
          <w:noProof w:val="0"/>
          <w:lang w:val="nn-NO"/>
        </w:rPr>
        <w:t>n</w:t>
      </w:r>
      <w:r w:rsidRPr="3A2BAB8D" w:rsidR="3A2BAB8D">
        <w:rPr>
          <w:rStyle w:val="Utheving"/>
          <w:noProof w:val="0"/>
          <w:lang w:val="nn-NO"/>
        </w:rPr>
        <w:t xml:space="preserve"> signatur.</w:t>
      </w:r>
    </w:p>
    <w:p w:rsidRPr="00014766" w:rsidR="00014766" w:rsidP="3A2BAB8D" w:rsidRDefault="00014766" w14:paraId="58CE7D63" w14:textId="77777777" w14:noSpellErr="1">
      <w:pPr>
        <w:spacing w:after="160" w:line="259" w:lineRule="auto"/>
        <w:rPr>
          <w:noProof w:val="0"/>
          <w:lang w:val="nn-NO"/>
        </w:rPr>
      </w:pPr>
    </w:p>
    <w:sectPr w:rsidRPr="00014766" w:rsidR="00014766" w:rsidSect="00014766">
      <w:headerReference w:type="default" r:id="rId9"/>
      <w:footerReference w:type="default" r:id="rId10"/>
      <w:headerReference w:type="first" r:id="rId11"/>
      <w:pgSz w:w="11906" w:h="16838" w:orient="portrait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F7E" w:rsidP="00FC2158" w:rsidRDefault="00D80F7E" w14:paraId="2222C898" w14:textId="77777777">
      <w:pPr>
        <w:spacing w:after="0" w:line="240" w:lineRule="auto"/>
      </w:pPr>
      <w:r>
        <w:separator/>
      </w:r>
    </w:p>
  </w:endnote>
  <w:endnote w:type="continuationSeparator" w:id="0">
    <w:p w:rsidR="00D80F7E" w:rsidP="00FC2158" w:rsidRDefault="00D80F7E" w14:paraId="7284A5A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enett"/>
      <w:tblpPr w:vertAnchor="page" w:tblpY="15679"/>
      <w:tblW w:w="986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Pr="00014766" w:rsidR="00AC7543" w:rsidTr="00083DA8" w14:paraId="58111370" w14:textId="77777777">
      <w:tc>
        <w:tcPr>
          <w:tcW w:w="1876" w:type="dxa"/>
        </w:tcPr>
        <w:p w:rsidRPr="00014766" w:rsidR="00AC7543" w:rsidP="00AC7543" w:rsidRDefault="00AC7543" w14:paraId="1F126D61" w14:textId="77777777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:rsidRPr="00014766" w:rsidR="00AC7543" w:rsidP="00AC7543" w:rsidRDefault="00AC7543" w14:paraId="20FADF15" w14:textId="77777777">
          <w:pPr>
            <w:pStyle w:val="Bunntekst"/>
          </w:pPr>
          <w:r w:rsidRPr="00014766">
            <w:t>Postboks 2844</w:t>
          </w:r>
        </w:p>
        <w:p w:rsidRPr="00014766" w:rsidR="00AC7543" w:rsidP="00AC7543" w:rsidRDefault="00AC7543" w14:paraId="534CEEFC" w14:textId="77777777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:rsidRPr="00014766" w:rsidR="00A83D39" w:rsidP="00A83D39" w:rsidRDefault="00A83D39" w14:paraId="497928E4" w14:textId="77777777">
          <w:pPr>
            <w:pStyle w:val="Bunntekst"/>
          </w:pPr>
          <w:r>
            <w:t xml:space="preserve"> </w:t>
          </w:r>
        </w:p>
        <w:p w:rsidRPr="00014766" w:rsidR="00AC7543" w:rsidP="00AC7543" w:rsidRDefault="00AC7543" w14:paraId="48228985" w14:textId="77777777">
          <w:pPr>
            <w:pStyle w:val="Bunntekst"/>
          </w:pPr>
        </w:p>
      </w:tc>
      <w:tc>
        <w:tcPr>
          <w:tcW w:w="1945" w:type="dxa"/>
        </w:tcPr>
        <w:p w:rsidRPr="00014766" w:rsidR="00AC7543" w:rsidP="00AC7543" w:rsidRDefault="00AC7543" w14:paraId="70029339" w14:textId="77777777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:rsidRPr="00014766" w:rsidR="00AC7543" w:rsidP="00AC7543" w:rsidRDefault="00083DA8" w14:paraId="2DD6DEBB" w14:textId="77777777">
          <w:pPr>
            <w:pStyle w:val="Bunntekst"/>
          </w:pPr>
          <w:r>
            <w:t>35 91 70 00</w:t>
          </w:r>
        </w:p>
        <w:p w:rsidRPr="00014766" w:rsidR="00AC7543" w:rsidP="00AC7543" w:rsidRDefault="00AC7543" w14:paraId="272B6A80" w14:textId="77777777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:rsidRPr="00014766" w:rsidR="00AC7543" w:rsidP="00AC7543" w:rsidRDefault="00AC7543" w14:paraId="47A17DAD" w14:textId="77777777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:rsidRPr="00014766" w:rsidR="00AC7543" w:rsidP="00AC7543" w:rsidRDefault="00AC7543" w14:paraId="195F3323" w14:textId="77777777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:rsidRPr="00AC7543" w:rsidR="00AC7543" w:rsidP="00AC7543" w:rsidRDefault="00AC7543" w14:paraId="74397EA8" w14:textId="77777777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:rsidRPr="00AC7543" w:rsidR="00AC7543" w:rsidP="00AC7543" w:rsidRDefault="00AC7543" w14:paraId="5CBCF508" w14:textId="77777777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AC5AE3">
            <w:rPr>
              <w:noProof/>
              <w:sz w:val="18"/>
              <w:szCs w:val="18"/>
            </w:rPr>
            <w:t>1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:rsidR="00356EB4" w:rsidRDefault="00356EB4" w14:paraId="2223A03B" w14:textId="7777777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F7E" w:rsidP="00FC2158" w:rsidRDefault="00D80F7E" w14:paraId="0C66B5A4" w14:textId="77777777">
      <w:pPr>
        <w:spacing w:after="0" w:line="240" w:lineRule="auto"/>
      </w:pPr>
      <w:r>
        <w:separator/>
      </w:r>
    </w:p>
  </w:footnote>
  <w:footnote w:type="continuationSeparator" w:id="0">
    <w:p w:rsidR="00D80F7E" w:rsidP="00FC2158" w:rsidRDefault="00D80F7E" w14:paraId="1E54312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p14">
  <w:p w:rsidR="00356EB4" w:rsidRDefault="00014766" w14:paraId="7FEDE4E2" w14:textId="77777777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356EB4" w:rsidRDefault="00356EB4" w14:paraId="245487BE" w14:textId="77777777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2A579C4">
            <v:line id="Rett linje 3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b0b2a5 [3214]" strokeweight=".5pt" from="9.9pt,298.25pt" to="24.05pt,298.25pt" w14:anchorId="111491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63C1"/>
    <w:multiLevelType w:val="hybridMultilevel"/>
    <w:tmpl w:val="5B4607B0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A8215B"/>
    <w:multiLevelType w:val="hybridMultilevel"/>
    <w:tmpl w:val="D8B89878"/>
    <w:lvl w:ilvl="0" w:tplc="01602954">
      <w:numFmt w:val="bullet"/>
      <w:lvlText w:val="•"/>
      <w:lvlJc w:val="left"/>
      <w:pPr>
        <w:ind w:left="1065" w:hanging="705"/>
      </w:pPr>
      <w:rPr>
        <w:rFonts w:hint="default" w:ascii="Calibri" w:hAnsi="Calibri" w:cs="Calibri" w:eastAsiaTheme="minorHAns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8022AB"/>
    <w:multiLevelType w:val="hybridMultilevel"/>
    <w:tmpl w:val="8A5C6694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2544A1"/>
    <w:multiLevelType w:val="hybridMultilevel"/>
    <w:tmpl w:val="FC0636F8"/>
    <w:lvl w:ilvl="0" w:tplc="01602954">
      <w:numFmt w:val="bullet"/>
      <w:lvlText w:val="•"/>
      <w:lvlJc w:val="left"/>
      <w:pPr>
        <w:ind w:left="1065" w:hanging="705"/>
      </w:pPr>
      <w:rPr>
        <w:rFonts w:hint="default" w:ascii="Calibri" w:hAnsi="Calibri" w:cs="Calibri" w:eastAsiaTheme="minorHAns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8F92C3E"/>
    <w:multiLevelType w:val="hybridMultilevel"/>
    <w:tmpl w:val="888A81CC"/>
    <w:lvl w:ilvl="0" w:tplc="01602954">
      <w:numFmt w:val="bullet"/>
      <w:lvlText w:val="•"/>
      <w:lvlJc w:val="left"/>
      <w:pPr>
        <w:ind w:left="1065" w:hanging="705"/>
      </w:pPr>
      <w:rPr>
        <w:rFonts w:hint="default" w:ascii="Calibri" w:hAnsi="Calibri" w:cs="Calibri" w:eastAsiaTheme="minorHAnsi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9C9654A"/>
    <w:multiLevelType w:val="hybridMultilevel"/>
    <w:tmpl w:val="44E0B07C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52883"/>
    <w:rsid w:val="00083DA8"/>
    <w:rsid w:val="000849F6"/>
    <w:rsid w:val="0009360F"/>
    <w:rsid w:val="00093B31"/>
    <w:rsid w:val="0009461A"/>
    <w:rsid w:val="000B61BC"/>
    <w:rsid w:val="000E7C91"/>
    <w:rsid w:val="000F2268"/>
    <w:rsid w:val="0010224D"/>
    <w:rsid w:val="0023699B"/>
    <w:rsid w:val="002B0A7F"/>
    <w:rsid w:val="002B62E3"/>
    <w:rsid w:val="002E1427"/>
    <w:rsid w:val="00303AD1"/>
    <w:rsid w:val="00347006"/>
    <w:rsid w:val="00356604"/>
    <w:rsid w:val="00356EB4"/>
    <w:rsid w:val="00361034"/>
    <w:rsid w:val="00372621"/>
    <w:rsid w:val="0037539F"/>
    <w:rsid w:val="003937BA"/>
    <w:rsid w:val="003D34A0"/>
    <w:rsid w:val="0042233B"/>
    <w:rsid w:val="00443E2F"/>
    <w:rsid w:val="004A16E8"/>
    <w:rsid w:val="004B5918"/>
    <w:rsid w:val="004D14D2"/>
    <w:rsid w:val="004D28F1"/>
    <w:rsid w:val="005004C7"/>
    <w:rsid w:val="0054025F"/>
    <w:rsid w:val="00550492"/>
    <w:rsid w:val="005619BA"/>
    <w:rsid w:val="00564CFD"/>
    <w:rsid w:val="00582547"/>
    <w:rsid w:val="005A1180"/>
    <w:rsid w:val="006607E3"/>
    <w:rsid w:val="00681CAE"/>
    <w:rsid w:val="006923DC"/>
    <w:rsid w:val="006B5798"/>
    <w:rsid w:val="006E60D4"/>
    <w:rsid w:val="0073168F"/>
    <w:rsid w:val="00774EEB"/>
    <w:rsid w:val="00791433"/>
    <w:rsid w:val="0081018A"/>
    <w:rsid w:val="008439BB"/>
    <w:rsid w:val="00857436"/>
    <w:rsid w:val="00857E0D"/>
    <w:rsid w:val="0088682B"/>
    <w:rsid w:val="00963522"/>
    <w:rsid w:val="0096715B"/>
    <w:rsid w:val="009C4CA1"/>
    <w:rsid w:val="009D23DF"/>
    <w:rsid w:val="009E7197"/>
    <w:rsid w:val="00A00C22"/>
    <w:rsid w:val="00A01E05"/>
    <w:rsid w:val="00A828B5"/>
    <w:rsid w:val="00A83D39"/>
    <w:rsid w:val="00A87059"/>
    <w:rsid w:val="00A96F95"/>
    <w:rsid w:val="00AA6604"/>
    <w:rsid w:val="00AB343C"/>
    <w:rsid w:val="00AC5AE3"/>
    <w:rsid w:val="00AC7543"/>
    <w:rsid w:val="00AD0EDF"/>
    <w:rsid w:val="00B03E02"/>
    <w:rsid w:val="00B0653C"/>
    <w:rsid w:val="00B5012A"/>
    <w:rsid w:val="00B5049B"/>
    <w:rsid w:val="00B56D05"/>
    <w:rsid w:val="00B91520"/>
    <w:rsid w:val="00BD3AF6"/>
    <w:rsid w:val="00BE2BB4"/>
    <w:rsid w:val="00C114C9"/>
    <w:rsid w:val="00C463B4"/>
    <w:rsid w:val="00C66485"/>
    <w:rsid w:val="00C7260E"/>
    <w:rsid w:val="00C738EB"/>
    <w:rsid w:val="00C834FB"/>
    <w:rsid w:val="00CB7E19"/>
    <w:rsid w:val="00CE2E7C"/>
    <w:rsid w:val="00D52B61"/>
    <w:rsid w:val="00D57685"/>
    <w:rsid w:val="00D80F7E"/>
    <w:rsid w:val="00DB55CE"/>
    <w:rsid w:val="00DD6EA3"/>
    <w:rsid w:val="00E25F33"/>
    <w:rsid w:val="00E35098"/>
    <w:rsid w:val="00E46046"/>
    <w:rsid w:val="00E7002B"/>
    <w:rsid w:val="00E71C73"/>
    <w:rsid w:val="00E776FF"/>
    <w:rsid w:val="00EE0CE0"/>
    <w:rsid w:val="00EE537A"/>
    <w:rsid w:val="00EF7167"/>
    <w:rsid w:val="00F221C7"/>
    <w:rsid w:val="00FA0210"/>
    <w:rsid w:val="00FC2158"/>
    <w:rsid w:val="00FC4F78"/>
    <w:rsid w:val="3A2BAB8D"/>
    <w:rsid w:val="447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hAnsiTheme="majorHAnsi" w:eastAsiaTheme="majorEastAsia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B343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0282F" w:themeColor="accent1" w:themeShade="7F"/>
      <w:sz w:val="24"/>
      <w:szCs w:val="24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356EB4"/>
    <w:rPr>
      <w:rFonts w:asciiTheme="majorHAnsi" w:hAnsiTheme="majorHAnsi" w:eastAsiaTheme="majorEastAsia" w:cstheme="majorBidi"/>
      <w:b/>
      <w:sz w:val="32"/>
      <w:szCs w:val="32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356EB4"/>
    <w:rPr>
      <w:rFonts w:asciiTheme="majorHAnsi" w:hAnsiTheme="majorHAnsi" w:eastAsiaTheme="majorEastAsia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styleId="TopptekstTegn" w:customStyle="1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styleId="BunntekstTegn" w:customStyle="1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  <w:style w:type="paragraph" w:styleId="Listeavsnitt">
    <w:name w:val="List Paragraph"/>
    <w:basedOn w:val="Normal"/>
    <w:uiPriority w:val="34"/>
    <w:rsid w:val="00791433"/>
    <w:pPr>
      <w:ind w:left="720"/>
      <w:contextualSpacing/>
    </w:pPr>
  </w:style>
  <w:style w:type="paragraph" w:styleId="Ingenmellomrom">
    <w:name w:val="No Spacing"/>
    <w:uiPriority w:val="1"/>
    <w:qFormat/>
    <w:rsid w:val="00EF7167"/>
    <w:pPr>
      <w:spacing w:after="0" w:line="240" w:lineRule="auto"/>
    </w:pPr>
    <w:rPr>
      <w:sz w:val="23"/>
    </w:rPr>
  </w:style>
  <w:style w:type="character" w:styleId="Overskrift3Tegn" w:customStyle="1">
    <w:name w:val="Overskrift 3 Tegn"/>
    <w:basedOn w:val="Standardskriftforavsnitt"/>
    <w:link w:val="Overskrift3"/>
    <w:uiPriority w:val="9"/>
    <w:rsid w:val="00AB343C"/>
    <w:rPr>
      <w:rFonts w:asciiTheme="majorHAnsi" w:hAnsiTheme="majorHAnsi" w:eastAsiaTheme="majorEastAsia" w:cstheme="majorBidi"/>
      <w:color w:val="00282F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glossaryDocument" Target="glossary/document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036BD37AB94F50AC319CB80A4908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C70A66-3121-4A16-9562-2D111C94C5D7}"/>
      </w:docPartPr>
      <w:docPartBody>
        <w:p w:rsidR="009E4BD1" w:rsidRDefault="000E3FDF" w:rsidP="000E3FDF">
          <w:pPr>
            <w:pStyle w:val="E3036BD37AB94F50AC319CB80A4908FC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2105C40BFEC24390BC30856B87CFE93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C12A034-C0C2-441F-A1C6-CEBCAF74DC86}"/>
      </w:docPartPr>
      <w:docPartBody>
        <w:p w:rsidR="009E4BD1" w:rsidRDefault="000E3FDF" w:rsidP="000E3FDF">
          <w:pPr>
            <w:pStyle w:val="2105C40BFEC24390BC30856B87CFE93A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0E3FDF"/>
    <w:rsid w:val="002217D9"/>
    <w:rsid w:val="00250175"/>
    <w:rsid w:val="00323F85"/>
    <w:rsid w:val="00497308"/>
    <w:rsid w:val="004D7AD3"/>
    <w:rsid w:val="004E5FEB"/>
    <w:rsid w:val="009E4BD1"/>
    <w:rsid w:val="00AD04FF"/>
    <w:rsid w:val="00BE77A3"/>
    <w:rsid w:val="00D27826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0E3FDF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E3036BD37AB94F50AC319CB80A4908FC">
    <w:name w:val="E3036BD37AB94F50AC319CB80A4908FC"/>
    <w:rsid w:val="000E3FDF"/>
  </w:style>
  <w:style w:type="paragraph" w:customStyle="1" w:styleId="2105C40BFEC24390BC30856B87CFE93A">
    <w:name w:val="2105C40BFEC24390BC30856B87CFE93A"/>
    <w:rsid w:val="000E3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</root>
</file>

<file path=customXml/item2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Props1.xml><?xml version="1.0" encoding="utf-8"?>
<ds:datastoreItem xmlns:ds="http://schemas.openxmlformats.org/officeDocument/2006/customXml" ds:itemID="{C76B7CC8-D1B7-4CFE-B9D0-3AFFBA5FFE57}">
  <ds:schemaRefs/>
</ds:datastoreItem>
</file>

<file path=customXml/itemProps2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VTFK_brev_oppdatert2910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Ragnhild Nordnes</dc:creator>
  <keywords/>
  <dc:description/>
  <lastModifiedBy>Torgeir Selle</lastModifiedBy>
  <revision>17</revision>
  <dcterms:created xsi:type="dcterms:W3CDTF">2019-11-21T08:43:00.0000000Z</dcterms:created>
  <dcterms:modified xsi:type="dcterms:W3CDTF">2019-12-05T09:59:09.5437094Z</dcterms:modified>
</coreProperties>
</file>