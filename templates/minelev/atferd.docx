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DB55CE" w14:paraId="2606FC5E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6212BC7B" w14:textId="41D52D2B" w:rsidR="00DB55CE" w:rsidRDefault="00C478C7" w:rsidP="00857E0D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3EEE782" w14:textId="52EEC5AB" w:rsidR="00DB55CE" w:rsidRDefault="00DB55CE" w:rsidP="00C114C9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6F3431AD" w14:textId="2AA4A09B" w:rsidR="00DB55CE" w:rsidRDefault="00C478C7" w:rsidP="00857E0D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4062B6AE" w14:textId="77777777" w:rsidR="00DB55CE" w:rsidRPr="00857E0D" w:rsidRDefault="00DB55CE" w:rsidP="00857E0D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DB55CE" w14:paraId="183761A1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750C5CBD" w14:textId="77777777" w:rsidR="00DB55CE" w:rsidRDefault="00DB55CE" w:rsidP="00857E0D">
            <w:pPr>
              <w:spacing w:after="0"/>
            </w:pPr>
          </w:p>
        </w:tc>
        <w:tc>
          <w:tcPr>
            <w:tcW w:w="2713" w:type="dxa"/>
          </w:tcPr>
          <w:p w14:paraId="764EC082" w14:textId="77777777" w:rsidR="00DB55CE" w:rsidRDefault="00DB55CE" w:rsidP="0049081C">
            <w:pPr>
              <w:pStyle w:val="Topptekst"/>
              <w:jc w:val="right"/>
            </w:pPr>
            <w:r>
              <w:t>Vår dato:</w:t>
            </w:r>
          </w:p>
          <w:p w14:paraId="463C3330" w14:textId="77777777" w:rsidR="0081018A" w:rsidRDefault="0081018A" w:rsidP="0049081C">
            <w:pPr>
              <w:pStyle w:val="Topptekst"/>
              <w:jc w:val="right"/>
            </w:pPr>
          </w:p>
          <w:p w14:paraId="0E848AF0" w14:textId="69CD75C8" w:rsidR="00DB55CE" w:rsidRDefault="0081018A" w:rsidP="0049081C">
            <w:pPr>
              <w:pStyle w:val="Topptekst"/>
              <w:jc w:val="right"/>
            </w:pPr>
            <w:r>
              <w:t>Unntatt offentlighet iht</w:t>
            </w:r>
            <w:r w:rsidR="009667DF">
              <w:t>.</w:t>
            </w:r>
            <w:r>
              <w:t>:</w:t>
            </w:r>
          </w:p>
          <w:p w14:paraId="0DD2CC24" w14:textId="77777777" w:rsidR="00DB55CE" w:rsidRDefault="00DB55CE" w:rsidP="0049081C">
            <w:pPr>
              <w:pStyle w:val="Topptekst"/>
              <w:jc w:val="right"/>
            </w:pPr>
          </w:p>
          <w:p w14:paraId="6AEE4855" w14:textId="77777777" w:rsidR="0081018A" w:rsidRDefault="0081018A" w:rsidP="0081018A">
            <w:pPr>
              <w:pStyle w:val="Topptekst"/>
              <w:jc w:val="right"/>
              <w:rPr>
                <w:rStyle w:val="Sterk"/>
              </w:rPr>
            </w:pPr>
          </w:p>
          <w:p w14:paraId="5259DB1D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C37D9A6" w14:textId="4FB90389" w:rsidR="00DB55CE" w:rsidRDefault="00C478C7" w:rsidP="0081018A">
            <w:pPr>
              <w:pStyle w:val="Topptekst"/>
              <w:jc w:val="right"/>
            </w:pPr>
            <w:r>
              <w:t>{dato}</w:t>
            </w:r>
          </w:p>
          <w:p w14:paraId="65A5A7A5" w14:textId="77777777" w:rsidR="00DB55CE" w:rsidRDefault="00DB55CE" w:rsidP="00DB55CE">
            <w:pPr>
              <w:pStyle w:val="Topptekst"/>
              <w:jc w:val="right"/>
            </w:pPr>
          </w:p>
          <w:p w14:paraId="1F1D45D3" w14:textId="77777777" w:rsidR="00DB55CE" w:rsidRDefault="00DB55CE" w:rsidP="0081018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 w:rsidR="003D34A0">
              <w:t>f</w:t>
            </w:r>
            <w:r>
              <w:t>vl</w:t>
            </w:r>
            <w:proofErr w:type="spellEnd"/>
            <w:r>
              <w:t>. §13 (1)</w:t>
            </w:r>
          </w:p>
          <w:p w14:paraId="410C842C" w14:textId="77777777" w:rsidR="00DB55CE" w:rsidRDefault="00DB55CE" w:rsidP="00857E0D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538B17ABEEC64DA8A5F641F70638D000"/>
        </w:placeholder>
        <w:text w:multiLine="1"/>
      </w:sdtPr>
      <w:sdtEndPr>
        <w:rPr>
          <w:b/>
          <w:bCs w:val="0"/>
        </w:rPr>
      </w:sdtEndPr>
      <w:sdtContent>
        <w:p w14:paraId="0D5C71F7" w14:textId="77777777" w:rsidR="005004C7" w:rsidRDefault="005004C7" w:rsidP="005004C7">
          <w:pPr>
            <w:pStyle w:val="Overskrift1"/>
          </w:pPr>
          <w:r w:rsidRPr="00D3366C">
            <w:t>Varsel om mulig nedsatt karakter i atferd</w:t>
          </w:r>
        </w:p>
      </w:sdtContent>
    </w:sdt>
    <w:p w14:paraId="15B4D611" w14:textId="630F4D7A" w:rsidR="00F45647" w:rsidRDefault="005004C7" w:rsidP="00C6249F">
      <w:pPr>
        <w:tabs>
          <w:tab w:val="left" w:pos="6120"/>
        </w:tabs>
      </w:pPr>
      <w:r w:rsidRPr="00D3366C">
        <w:rPr>
          <w:rStyle w:val="Overskrift2Tegn"/>
        </w:rPr>
        <w:t>Årsak til varsel:</w:t>
      </w:r>
      <w:r>
        <w:t xml:space="preserve"> </w:t>
      </w:r>
      <w:r w:rsidR="00C6249F">
        <w:tab/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Pr="00F45647">
        <w:t xml:space="preserve">Vi varsler deg om situasjonen slik at du har mulighet til å forbedre deg. </w:t>
      </w:r>
    </w:p>
    <w:p w14:paraId="74CCA9B6" w14:textId="0D212785" w:rsidR="00E542DB" w:rsidRPr="00C70346" w:rsidRDefault="005004C7" w:rsidP="00E542DB">
      <w:pPr>
        <w:tabs>
          <w:tab w:val="left" w:pos="6120"/>
        </w:tabs>
        <w:rPr>
          <w:lang w:val="nn-NO"/>
        </w:rPr>
      </w:pPr>
      <w:r w:rsidRPr="00F45647">
        <w:t xml:space="preserve">Du finner mer dokumentasjon i Fronter. </w:t>
      </w:r>
      <w:r w:rsidR="00E542DB">
        <w:t>Dersom du er elev ved Bamble vgs finner du dokumentasjonen i VIS.</w:t>
      </w:r>
    </w:p>
    <w:p w14:paraId="58A46DF2" w14:textId="181F2530" w:rsidR="00F45647" w:rsidRDefault="005004C7" w:rsidP="005004C7">
      <w:r w:rsidRPr="00D3366C">
        <w:rPr>
          <w:rStyle w:val="Overskrift2Tegn"/>
        </w:rPr>
        <w:t>Har du spørsmål?</w:t>
      </w:r>
      <w:r>
        <w:br/>
        <w:t xml:space="preserve">Hvis noe ved varselet er uklart eller du ønsker å snakke med noen om grunnlaget for varselet ta kontakt med kontaktlæreren din så snart som mulig. </w:t>
      </w:r>
    </w:p>
    <w:p w14:paraId="37861CAA" w14:textId="3CA0986E" w:rsidR="00356EB4" w:rsidRDefault="005004C7" w:rsidP="00356EB4">
      <w:r>
        <w:t>Hvis du er under 18 år sendes dette brevet også til foresatte.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8D7896C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C6249F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14183125" w:rsidR="00356EB4" w:rsidRDefault="00DB55CE" w:rsidP="00EC134E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1CEB9E89" w14:textId="77777777" w:rsidR="00EC134E" w:rsidRDefault="00EC134E" w:rsidP="00356EB4">
      <w:pPr>
        <w:rPr>
          <w:rStyle w:val="Utheving"/>
        </w:rPr>
      </w:pPr>
    </w:p>
    <w:p w14:paraId="0C499BBF" w14:textId="03FF7923" w:rsidR="008670DD" w:rsidRDefault="00356EB4" w:rsidP="00F0036E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7AD6EDC8" w14:textId="1FEF6D1B" w:rsidR="008670DD" w:rsidRDefault="008670DD">
      <w:pPr>
        <w:spacing w:after="160" w:line="259" w:lineRule="auto"/>
        <w:rPr>
          <w:rStyle w:val="Utheving"/>
        </w:rPr>
      </w:pPr>
    </w:p>
    <w:p w14:paraId="3F395F54" w14:textId="170AEE0A" w:rsidR="00A14706" w:rsidRDefault="00A14706">
      <w:pPr>
        <w:spacing w:after="160" w:line="259" w:lineRule="auto"/>
        <w:rPr>
          <w:rStyle w:val="Utheving"/>
        </w:rPr>
      </w:pPr>
    </w:p>
    <w:p w14:paraId="195AA4EA" w14:textId="45757016" w:rsidR="00A14706" w:rsidRDefault="00A14706">
      <w:pPr>
        <w:spacing w:after="160" w:line="259" w:lineRule="auto"/>
        <w:rPr>
          <w:rStyle w:val="Utheving"/>
        </w:rPr>
      </w:pPr>
    </w:p>
    <w:p w14:paraId="2BB385E5" w14:textId="77777777" w:rsidR="00A14706" w:rsidRDefault="00A14706">
      <w:pPr>
        <w:spacing w:after="160" w:line="259" w:lineRule="auto"/>
        <w:rPr>
          <w:rStyle w:val="Utheving"/>
        </w:rPr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C6249F" w14:paraId="6A215DFF" w14:textId="77777777" w:rsidTr="00D037F1">
        <w:trPr>
          <w:trHeight w:val="1245"/>
        </w:trPr>
        <w:tc>
          <w:tcPr>
            <w:tcW w:w="4253" w:type="dxa"/>
            <w:vMerge w:val="restart"/>
          </w:tcPr>
          <w:p w14:paraId="732DD0DC" w14:textId="77777777" w:rsidR="00C6249F" w:rsidRDefault="00C6249F" w:rsidP="0037286A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FB26CC7" w14:textId="77777777" w:rsidR="00C6249F" w:rsidRDefault="00C6249F" w:rsidP="0037286A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3B03D4A7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D01D3A7" w14:textId="77777777" w:rsidR="00C6249F" w:rsidRPr="00857E0D" w:rsidRDefault="00C6249F" w:rsidP="003728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C6249F" w14:paraId="7A4A7646" w14:textId="77777777" w:rsidTr="00D037F1">
        <w:trPr>
          <w:trHeight w:hRule="exact" w:val="1245"/>
        </w:trPr>
        <w:tc>
          <w:tcPr>
            <w:tcW w:w="4253" w:type="dxa"/>
            <w:vMerge/>
          </w:tcPr>
          <w:p w14:paraId="1D1FDF8C" w14:textId="77777777" w:rsidR="00C6249F" w:rsidRDefault="00C6249F" w:rsidP="0037286A">
            <w:pPr>
              <w:spacing w:after="0"/>
            </w:pPr>
          </w:p>
        </w:tc>
        <w:tc>
          <w:tcPr>
            <w:tcW w:w="2713" w:type="dxa"/>
          </w:tcPr>
          <w:p w14:paraId="6ACFC484" w14:textId="77777777" w:rsidR="00C6249F" w:rsidRDefault="00C6249F" w:rsidP="00175E42">
            <w:pPr>
              <w:pStyle w:val="Topptekst"/>
              <w:jc w:val="right"/>
            </w:pPr>
            <w:r>
              <w:t>Vår dato:</w:t>
            </w:r>
          </w:p>
          <w:p w14:paraId="3FB2E0CF" w14:textId="77777777" w:rsidR="00C6249F" w:rsidRDefault="00C6249F" w:rsidP="00175E42">
            <w:pPr>
              <w:pStyle w:val="Topptekst"/>
              <w:jc w:val="right"/>
            </w:pPr>
          </w:p>
          <w:p w14:paraId="4C672B8E" w14:textId="3A3759E3" w:rsidR="00C6249F" w:rsidRDefault="00C6249F" w:rsidP="00175E42">
            <w:pPr>
              <w:pStyle w:val="Topptekst"/>
              <w:jc w:val="right"/>
            </w:pPr>
            <w:proofErr w:type="spellStart"/>
            <w:r>
              <w:t>Unn</w:t>
            </w:r>
            <w:r w:rsidR="00F25A85">
              <w:t>a</w:t>
            </w:r>
            <w:r>
              <w:t>t</w:t>
            </w:r>
            <w:r w:rsidR="00F25A85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716959">
              <w:t>e</w:t>
            </w:r>
            <w:r>
              <w:t>ghe</w:t>
            </w:r>
            <w:r w:rsidR="00716959">
              <w:t>i</w:t>
            </w:r>
            <w:r>
              <w:t>t</w:t>
            </w:r>
            <w:proofErr w:type="spellEnd"/>
            <w:r>
              <w:t xml:space="preserve"> </w:t>
            </w:r>
            <w:r w:rsidR="00AF4202">
              <w:t>etter</w:t>
            </w:r>
            <w:r>
              <w:t>:</w:t>
            </w:r>
          </w:p>
          <w:p w14:paraId="2CFED5EE" w14:textId="77777777" w:rsidR="00C6249F" w:rsidRDefault="00C6249F" w:rsidP="00175E42">
            <w:pPr>
              <w:pStyle w:val="Topptekst"/>
              <w:jc w:val="right"/>
            </w:pPr>
          </w:p>
          <w:p w14:paraId="4761E227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  <w:p w14:paraId="112DD214" w14:textId="77777777" w:rsidR="00C6249F" w:rsidRDefault="00C6249F" w:rsidP="00175E42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25E10FED" w14:textId="77777777" w:rsidR="00C6249F" w:rsidRDefault="00C6249F" w:rsidP="0037286A">
            <w:pPr>
              <w:pStyle w:val="Topptekst"/>
              <w:jc w:val="right"/>
            </w:pPr>
            <w:bookmarkStart w:id="0" w:name="_GoBack"/>
            <w:bookmarkEnd w:id="0"/>
            <w:r>
              <w:t>{dato}</w:t>
            </w:r>
          </w:p>
          <w:p w14:paraId="462CB596" w14:textId="77777777" w:rsidR="00C6249F" w:rsidRDefault="00C6249F" w:rsidP="0037286A">
            <w:pPr>
              <w:pStyle w:val="Topptekst"/>
              <w:jc w:val="right"/>
            </w:pPr>
          </w:p>
          <w:p w14:paraId="3C3F2810" w14:textId="77777777" w:rsidR="00C6249F" w:rsidRDefault="00C6249F" w:rsidP="0037286A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DF0CF38" w14:textId="77777777" w:rsidR="00C6249F" w:rsidRDefault="00C6249F" w:rsidP="003728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p w14:paraId="45A9FB6E" w14:textId="68C92A67" w:rsidR="000E79AC" w:rsidRPr="00C70346" w:rsidRDefault="007D2B79" w:rsidP="00F0036E">
      <w:pPr>
        <w:pStyle w:val="Overskrift1"/>
        <w:rPr>
          <w:lang w:val="nn-NO"/>
        </w:rPr>
      </w:pPr>
      <w:sdt>
        <w:sdtPr>
          <w:rPr>
            <w:b w:val="0"/>
            <w:bCs/>
            <w:lang w:val="nn-NO"/>
          </w:rPr>
          <w:alias w:val="Overskrift nivå 1"/>
          <w:tag w:val="Overskrift nivå 1"/>
          <w:id w:val="1776670826"/>
          <w:placeholder>
            <w:docPart w:val="8CAE4EDD4BAB43FCA3F1BA7CD8B0156A"/>
          </w:placeholder>
          <w:text w:multiLine="1"/>
        </w:sdtPr>
        <w:sdtEndPr>
          <w:rPr>
            <w:bCs w:val="0"/>
          </w:rPr>
        </w:sdtEndPr>
        <w:sdtContent>
          <w:r w:rsidR="000E79AC" w:rsidRPr="00C70346">
            <w:rPr>
              <w:lang w:val="nn-NO"/>
            </w:rPr>
            <w:t>Varsel om mogleg nedsett karakter i åtferd</w:t>
          </w:r>
        </w:sdtContent>
      </w:sdt>
    </w:p>
    <w:p w14:paraId="68DFA18D" w14:textId="66458E50" w:rsidR="003959C0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Årsak til varsel:</w:t>
      </w:r>
      <w:r w:rsidRPr="00C70346">
        <w:rPr>
          <w:lang w:val="nn-NO"/>
        </w:rPr>
        <w:t xml:space="preserve"> </w:t>
      </w:r>
      <w:r w:rsidRPr="00C70346">
        <w:rPr>
          <w:lang w:val="nn-NO"/>
        </w:rPr>
        <w:br/>
        <w:t>{</w:t>
      </w:r>
      <w:proofErr w:type="spellStart"/>
      <w:r w:rsidRPr="00C70346">
        <w:rPr>
          <w:lang w:val="nn-NO"/>
        </w:rPr>
        <w:t>Arsak</w:t>
      </w:r>
      <w:proofErr w:type="spellEnd"/>
      <w:r w:rsidRPr="00C70346">
        <w:rPr>
          <w:lang w:val="nn-NO"/>
        </w:rPr>
        <w:t>}</w:t>
      </w:r>
      <w:r w:rsidRPr="00C70346">
        <w:rPr>
          <w:lang w:val="nn-NO"/>
        </w:rPr>
        <w:br/>
      </w:r>
      <w:r w:rsidRPr="00C70346">
        <w:rPr>
          <w:lang w:val="nn-NO"/>
        </w:rPr>
        <w:br/>
        <w:t>Varselet gjeld {</w:t>
      </w:r>
      <w:proofErr w:type="spellStart"/>
      <w:r w:rsidRPr="00C70346">
        <w:rPr>
          <w:lang w:val="nn-NO"/>
        </w:rPr>
        <w:t>varselPeriode</w:t>
      </w:r>
      <w:proofErr w:type="spellEnd"/>
      <w:r w:rsidRPr="00C70346">
        <w:rPr>
          <w:lang w:val="nn-NO"/>
        </w:rPr>
        <w:t>} skoleåret {</w:t>
      </w:r>
      <w:proofErr w:type="spellStart"/>
      <w:r w:rsidRPr="00C70346">
        <w:rPr>
          <w:lang w:val="nn-NO"/>
        </w:rPr>
        <w:t>skoleAar</w:t>
      </w:r>
      <w:proofErr w:type="spellEnd"/>
      <w:r w:rsidRPr="00C70346">
        <w:rPr>
          <w:lang w:val="nn-NO"/>
        </w:rPr>
        <w:t>}.</w:t>
      </w:r>
      <w:r w:rsidRPr="00C70346">
        <w:rPr>
          <w:lang w:val="nn-NO"/>
        </w:rPr>
        <w:br/>
      </w:r>
      <w:r w:rsidRPr="00C70346">
        <w:rPr>
          <w:lang w:val="nn-NO"/>
        </w:rPr>
        <w:br/>
        <w:t>Vi varslar deg nå, slik at du har moglegheit til å betre situasjonen.</w:t>
      </w:r>
      <w:r w:rsidR="003959C0" w:rsidRPr="00C70346">
        <w:rPr>
          <w:lang w:val="nn-NO"/>
        </w:rPr>
        <w:t xml:space="preserve"> </w:t>
      </w:r>
    </w:p>
    <w:p w14:paraId="251F925D" w14:textId="0627744E" w:rsidR="000E79AC" w:rsidRPr="00C70346" w:rsidRDefault="000E79AC" w:rsidP="000E79AC">
      <w:pPr>
        <w:rPr>
          <w:lang w:val="nn-NO"/>
        </w:rPr>
      </w:pPr>
      <w:r w:rsidRPr="00C70346">
        <w:rPr>
          <w:lang w:val="nn-NO"/>
        </w:rPr>
        <w:t>Du finn meir dokument</w:t>
      </w:r>
      <w:r w:rsidRPr="00E542DB">
        <w:rPr>
          <w:lang w:val="nn-NO"/>
        </w:rPr>
        <w:t xml:space="preserve">asjon i </w:t>
      </w:r>
      <w:proofErr w:type="spellStart"/>
      <w:r w:rsidRPr="00E542DB">
        <w:rPr>
          <w:lang w:val="nn-NO"/>
        </w:rPr>
        <w:t>Fronter</w:t>
      </w:r>
      <w:proofErr w:type="spellEnd"/>
      <w:r w:rsidRPr="00E542DB">
        <w:rPr>
          <w:lang w:val="nn-NO"/>
        </w:rPr>
        <w:t>.</w:t>
      </w:r>
      <w:r w:rsidR="00E542DB" w:rsidRPr="00E542DB">
        <w:rPr>
          <w:lang w:val="nn-NO"/>
        </w:rPr>
        <w:t xml:space="preserve"> Dersom du er elev ved Bamble vgs finn du dokumentasjonen i VIS.</w:t>
      </w:r>
    </w:p>
    <w:p w14:paraId="473EC6BD" w14:textId="64A3BCF4" w:rsidR="000E79AC" w:rsidRPr="00C70346" w:rsidRDefault="000E79AC" w:rsidP="000E79AC">
      <w:pPr>
        <w:rPr>
          <w:lang w:val="nn-NO"/>
        </w:rPr>
      </w:pPr>
      <w:r w:rsidRPr="00C70346">
        <w:rPr>
          <w:rStyle w:val="Overskrift2Tegn"/>
          <w:lang w:val="nn-NO"/>
        </w:rPr>
        <w:t>Har du spørsmål?</w:t>
      </w:r>
      <w:r w:rsidRPr="00C70346">
        <w:rPr>
          <w:rStyle w:val="Overskrift2Tegn"/>
          <w:lang w:val="nn-NO"/>
        </w:rPr>
        <w:br/>
      </w:r>
      <w:r w:rsidRPr="00C70346">
        <w:rPr>
          <w:lang w:val="nn-NO"/>
        </w:rPr>
        <w:t xml:space="preserve">Dersom noko ved varselet er uklart, eller du ønskjer å snakke med nokon om grunnlaget for varselet ta kontakt med kontaktlæraren din så snart som mogleg. </w:t>
      </w:r>
      <w:r w:rsidRPr="00C70346">
        <w:rPr>
          <w:lang w:val="nn-NO"/>
        </w:rPr>
        <w:br/>
      </w:r>
      <w:r w:rsidRPr="00C70346">
        <w:rPr>
          <w:lang w:val="nn-NO"/>
        </w:rPr>
        <w:br/>
        <w:t>Dersom du er under 18 år vert dette brevet også sendt til f</w:t>
      </w:r>
      <w:r w:rsidR="00C70346">
        <w:rPr>
          <w:lang w:val="nn-NO"/>
        </w:rPr>
        <w:t>ø</w:t>
      </w:r>
      <w:r w:rsidRPr="00C70346">
        <w:rPr>
          <w:lang w:val="nn-NO"/>
        </w:rPr>
        <w:t>res</w:t>
      </w:r>
      <w:r w:rsidR="00C70346">
        <w:rPr>
          <w:lang w:val="nn-NO"/>
        </w:rPr>
        <w:t>e</w:t>
      </w:r>
      <w:r w:rsidRPr="00C70346">
        <w:rPr>
          <w:lang w:val="nn-NO"/>
        </w:rPr>
        <w:t>tte.</w:t>
      </w:r>
    </w:p>
    <w:p w14:paraId="2B3DFE6A" w14:textId="77777777" w:rsidR="00562342" w:rsidRPr="00C70346" w:rsidRDefault="00562342" w:rsidP="00562342">
      <w:pPr>
        <w:keepNext/>
        <w:keepLines/>
        <w:spacing w:before="480"/>
        <w:rPr>
          <w:lang w:val="nn-NO"/>
        </w:rPr>
      </w:pPr>
      <w:r w:rsidRPr="00C70346">
        <w:rPr>
          <w:lang w:val="nn-NO"/>
        </w:rPr>
        <w:t>Med venleg helsing</w:t>
      </w:r>
    </w:p>
    <w:p w14:paraId="513720B6" w14:textId="77777777" w:rsidR="00B53F58" w:rsidRPr="00C70346" w:rsidRDefault="00B53F58" w:rsidP="00B53F58">
      <w:pPr>
        <w:keepNext/>
        <w:keepLines/>
        <w:spacing w:after="0"/>
        <w:rPr>
          <w:lang w:val="nn-NO"/>
        </w:rPr>
      </w:pPr>
      <w:r w:rsidRPr="00C70346">
        <w:rPr>
          <w:lang w:val="nn-NO"/>
        </w:rPr>
        <w:t>{</w:t>
      </w:r>
      <w:proofErr w:type="spellStart"/>
      <w:r w:rsidRPr="00C70346">
        <w:rPr>
          <w:lang w:val="nn-NO"/>
        </w:rPr>
        <w:t>navnAvsender</w:t>
      </w:r>
      <w:proofErr w:type="spellEnd"/>
      <w:r w:rsidRPr="00C70346">
        <w:rPr>
          <w:lang w:val="nn-NO"/>
        </w:rPr>
        <w:t>}</w:t>
      </w:r>
    </w:p>
    <w:p w14:paraId="4AEEBDA2" w14:textId="77777777" w:rsidR="00B53F58" w:rsidRPr="00C70346" w:rsidRDefault="00B53F58" w:rsidP="00B53F58">
      <w:pPr>
        <w:keepNext/>
        <w:keepLines/>
        <w:spacing w:after="0"/>
        <w:rPr>
          <w:lang w:val="nn-NO"/>
        </w:rPr>
      </w:pPr>
      <w:r w:rsidRPr="00C70346">
        <w:rPr>
          <w:lang w:val="nn-NO"/>
        </w:rPr>
        <w:t>{</w:t>
      </w:r>
      <w:proofErr w:type="spellStart"/>
      <w:r w:rsidRPr="00C70346">
        <w:rPr>
          <w:lang w:val="nn-NO"/>
        </w:rPr>
        <w:t>navnSkole</w:t>
      </w:r>
      <w:proofErr w:type="spellEnd"/>
      <w:r w:rsidRPr="00C70346">
        <w:rPr>
          <w:lang w:val="nn-NO"/>
        </w:rPr>
        <w:t>}</w:t>
      </w:r>
    </w:p>
    <w:p w14:paraId="43EDCFAF" w14:textId="77777777" w:rsidR="00B53F58" w:rsidRPr="00C70346" w:rsidRDefault="00B53F58" w:rsidP="00B53F58">
      <w:pPr>
        <w:keepNext/>
        <w:keepLines/>
        <w:spacing w:after="0"/>
        <w:rPr>
          <w:lang w:val="nn-NO"/>
        </w:rPr>
      </w:pPr>
      <w:r w:rsidRPr="00C70346">
        <w:rPr>
          <w:lang w:val="nn-NO"/>
        </w:rPr>
        <w:t>{</w:t>
      </w:r>
      <w:proofErr w:type="spellStart"/>
      <w:r w:rsidRPr="00C70346">
        <w:rPr>
          <w:lang w:val="nn-NO"/>
        </w:rPr>
        <w:t>tlfSkole</w:t>
      </w:r>
      <w:proofErr w:type="spellEnd"/>
      <w:r w:rsidRPr="00C70346">
        <w:rPr>
          <w:lang w:val="nn-NO"/>
        </w:rPr>
        <w:t>}</w:t>
      </w:r>
    </w:p>
    <w:p w14:paraId="46DC9A14" w14:textId="01080C41" w:rsidR="00AA6604" w:rsidRDefault="00AA6604" w:rsidP="00C6249F">
      <w:r>
        <w:fldChar w:fldCharType="begin"/>
      </w:r>
      <w:r>
        <w:instrText xml:space="preserve"> IF "</w:instrText>
      </w:r>
      <w:sdt>
        <w:sdtPr>
          <w:id w:val="-25479497"/>
          <w:placeholder>
            <w:docPart w:val="F6D84E6CBD0344EFBAC6FA224CAAEE97"/>
          </w:placeholder>
          <w:text/>
        </w:sdtPr>
        <w:sdtEndPr/>
        <w:sdtContent>
          <w:r>
            <w:instrText>Kopimottaker</w:instrText>
          </w:r>
        </w:sdtContent>
      </w:sdt>
      <w: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619BA" w:rsidRPr="00356EB4" w14:paraId="11B2D92B" w14:textId="77777777" w:rsidTr="000F2268">
        <w:trPr>
          <w:trHeight w:val="350"/>
        </w:trPr>
        <w:tc>
          <w:tcPr>
            <w:tcW w:w="2552" w:type="dxa"/>
          </w:tcPr>
          <w:p w14:paraId="180FDF0A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Kopimottaker</w:instrText>
            </w:r>
          </w:p>
          <w:p w14:paraId="33EC3A15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2126" w:type="dxa"/>
          </w:tcPr>
          <w:p w14:paraId="087CFAFE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>
              <w:rPr>
                <w:rStyle w:val="Sterk"/>
                <w:sz w:val="18"/>
                <w:szCs w:val="18"/>
              </w:rPr>
              <w:instrText>Kontaktperson</w:instrText>
            </w:r>
          </w:p>
        </w:tc>
        <w:tc>
          <w:tcPr>
            <w:tcW w:w="2835" w:type="dxa"/>
          </w:tcPr>
          <w:p w14:paraId="3DB5A110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Adresse</w:instrText>
            </w:r>
          </w:p>
          <w:p w14:paraId="7BF0C4E4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14:paraId="5EBE561D" w14:textId="77777777" w:rsidR="005619BA" w:rsidRPr="00356EB4" w:rsidRDefault="005619BA" w:rsidP="00A4421A">
            <w:pPr>
              <w:pStyle w:val="Topptekst"/>
              <w:rPr>
                <w:rStyle w:val="Sterk"/>
                <w:sz w:val="18"/>
                <w:szCs w:val="18"/>
              </w:rPr>
            </w:pPr>
            <w:r w:rsidRPr="00356EB4">
              <w:rPr>
                <w:rStyle w:val="Sterk"/>
                <w:sz w:val="18"/>
                <w:szCs w:val="18"/>
              </w:rPr>
              <w:instrText>Post</w:instrText>
            </w:r>
          </w:p>
          <w:p w14:paraId="46FA76F8" w14:textId="77777777" w:rsidR="005619BA" w:rsidRPr="00356EB4" w:rsidRDefault="005619BA" w:rsidP="00A4421A">
            <w:pPr>
              <w:pStyle w:val="Topptekst"/>
              <w:rPr>
                <w:sz w:val="18"/>
                <w:szCs w:val="18"/>
              </w:rPr>
            </w:pPr>
          </w:p>
        </w:tc>
      </w:tr>
      <w:tr w:rsidR="005619BA" w:rsidRPr="00356EB4" w14:paraId="46980F36" w14:textId="77777777" w:rsidTr="000F2268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</w:rPr>
              <w:id w:val="-514695388"/>
              <w:placeholder>
                <w:docPart w:val="9AFC6308ACBE4A5087610EFC59D41A73"/>
              </w:placeholder>
              <w:text/>
            </w:sdtPr>
            <w:sdtEndPr/>
            <w:sdtContent>
              <w:p w14:paraId="15420EA1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</w:rPr>
            <w:id w:val="-323050373"/>
            <w:placeholder>
              <w:docPart w:val="F6D84E6CBD0344EFBAC6FA224CAAEE97"/>
            </w:placeholder>
            <w:text/>
          </w:sdtPr>
          <w:sdtEndPr/>
          <w:sdtContent>
            <w:tc>
              <w:tcPr>
                <w:tcW w:w="2126" w:type="dxa"/>
              </w:tcPr>
              <w:p w14:paraId="2237FF52" w14:textId="77777777" w:rsidR="005619BA" w:rsidRDefault="005619BA" w:rsidP="00A4421A">
                <w:pPr>
                  <w:pStyle w:val="Toppteks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</w:rPr>
              <w:id w:val="1391382835"/>
              <w:placeholder>
                <w:docPart w:val="9AFC6308ACBE4A5087610EFC59D41A73"/>
              </w:placeholder>
              <w:text/>
            </w:sdtPr>
            <w:sdtEndPr/>
            <w:sdtContent>
              <w:p w14:paraId="594AB58B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</w:rPr>
              <w:id w:val="1348591062"/>
              <w:placeholder>
                <w:docPart w:val="9AFC6308ACBE4A5087610EFC59D41A73"/>
              </w:placeholder>
              <w:text/>
            </w:sdtPr>
            <w:sdtEndPr/>
            <w:sdtContent>
              <w:p w14:paraId="22237DA6" w14:textId="77777777" w:rsidR="005619BA" w:rsidRPr="00356EB4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instrText>Post</w:instrText>
                </w:r>
              </w:p>
            </w:sdtContent>
          </w:sdt>
        </w:tc>
      </w:tr>
    </w:tbl>
    <w:p w14:paraId="528C7683" w14:textId="77777777" w:rsidR="003D34A0" w:rsidRDefault="00AA6604">
      <w:pPr>
        <w:rPr>
          <w:noProof/>
        </w:rPr>
      </w:pPr>
      <w:r>
        <w:instrText xml:space="preserve"> " </w:instrText>
      </w:r>
      <w:r>
        <w:fldChar w:fldCharType="separate"/>
      </w:r>
    </w:p>
    <w:p w14:paraId="71AB6F01" w14:textId="15D8B5A5" w:rsidR="00AA6604" w:rsidRDefault="003547C0">
      <w:r w:rsidRPr="00E96F4D">
        <w:rPr>
          <w:rStyle w:val="Utheving"/>
        </w:rPr>
        <w:t>Dokumentet er elektronisk godkjent og vert sendt utan signatur.</w:t>
      </w:r>
      <w:r w:rsidR="003D34A0">
        <w:rPr>
          <w:noProof/>
        </w:rPr>
        <w:t xml:space="preserve"> </w:t>
      </w:r>
      <w:r w:rsidR="00AA6604">
        <w:fldChar w:fldCharType="end"/>
      </w:r>
    </w:p>
    <w:p w14:paraId="58CE7D63" w14:textId="77777777" w:rsidR="00014766" w:rsidRPr="00014766" w:rsidRDefault="00014766" w:rsidP="00FA0210">
      <w:pPr>
        <w:spacing w:after="160" w:line="259" w:lineRule="auto"/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CBE5B" w14:textId="77777777" w:rsidR="007D2B79" w:rsidRDefault="007D2B79" w:rsidP="00FC2158">
      <w:pPr>
        <w:spacing w:after="0" w:line="240" w:lineRule="auto"/>
      </w:pPr>
      <w:r>
        <w:separator/>
      </w:r>
    </w:p>
  </w:endnote>
  <w:endnote w:type="continuationSeparator" w:id="0">
    <w:p w14:paraId="7EC839B6" w14:textId="77777777" w:rsidR="007D2B79" w:rsidRDefault="007D2B79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1A2A14" w14:paraId="58111370" w14:textId="77777777" w:rsidTr="00083DA8">
      <w:tc>
        <w:tcPr>
          <w:tcW w:w="1876" w:type="dxa"/>
        </w:tcPr>
        <w:p w14:paraId="1F126D61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Postadresse:</w:t>
          </w:r>
        </w:p>
        <w:p w14:paraId="20FADF15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Postboks 2844</w:t>
          </w:r>
        </w:p>
        <w:p w14:paraId="534CEEFC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3702 Skien</w:t>
          </w:r>
        </w:p>
      </w:tc>
      <w:tc>
        <w:tcPr>
          <w:tcW w:w="2772" w:type="dxa"/>
        </w:tcPr>
        <w:p w14:paraId="497928E4" w14:textId="77777777" w:rsidR="00A83D39" w:rsidRPr="001A2A14" w:rsidRDefault="00A83D39" w:rsidP="00A83D39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 xml:space="preserve"> </w:t>
          </w:r>
        </w:p>
        <w:p w14:paraId="48228985" w14:textId="77777777" w:rsidR="00AC7543" w:rsidRPr="001A2A14" w:rsidRDefault="00AC7543" w:rsidP="00AC7543">
          <w:pPr>
            <w:pStyle w:val="Bunntekst"/>
            <w:rPr>
              <w:szCs w:val="16"/>
            </w:rPr>
          </w:pPr>
        </w:p>
      </w:tc>
      <w:tc>
        <w:tcPr>
          <w:tcW w:w="1945" w:type="dxa"/>
        </w:tcPr>
        <w:p w14:paraId="70029339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Sentralbord:</w:t>
          </w:r>
        </w:p>
        <w:p w14:paraId="2DD6DEBB" w14:textId="77777777" w:rsidR="00AC7543" w:rsidRPr="001A2A14" w:rsidRDefault="00083DA8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35 91 70 00</w:t>
          </w:r>
        </w:p>
        <w:p w14:paraId="272B6A80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post@vtfk.no</w:t>
          </w:r>
        </w:p>
      </w:tc>
      <w:tc>
        <w:tcPr>
          <w:tcW w:w="1050" w:type="dxa"/>
        </w:tcPr>
        <w:p w14:paraId="47A17DAD" w14:textId="77777777" w:rsidR="00AC7543" w:rsidRPr="001A2A14" w:rsidRDefault="00AC7543" w:rsidP="00AC7543">
          <w:pPr>
            <w:pStyle w:val="Bunnteks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Org. no.:</w:t>
          </w:r>
        </w:p>
        <w:p w14:paraId="195F3323" w14:textId="77777777" w:rsidR="00AC7543" w:rsidRPr="001A2A14" w:rsidRDefault="00AC7543" w:rsidP="00AC7543">
          <w:pPr>
            <w:pStyle w:val="Bunntekst"/>
            <w:rPr>
              <w:szCs w:val="16"/>
            </w:rPr>
          </w:pPr>
          <w:r w:rsidRPr="001A2A14">
            <w:rPr>
              <w:szCs w:val="16"/>
            </w:rPr>
            <w:t>821 227 062</w:t>
          </w:r>
        </w:p>
      </w:tc>
      <w:tc>
        <w:tcPr>
          <w:tcW w:w="1652" w:type="dxa"/>
        </w:tcPr>
        <w:p w14:paraId="74397EA8" w14:textId="77777777" w:rsidR="00AC7543" w:rsidRPr="001A2A14" w:rsidRDefault="00AC7543" w:rsidP="00AC7543">
          <w:pPr>
            <w:pStyle w:val="Bunntekst"/>
            <w:jc w:val="right"/>
            <w:rPr>
              <w:b/>
              <w:bCs/>
              <w:szCs w:val="16"/>
            </w:rPr>
          </w:pPr>
          <w:r w:rsidRPr="001A2A14">
            <w:rPr>
              <w:b/>
              <w:bCs/>
              <w:szCs w:val="16"/>
            </w:rPr>
            <w:t>vtfk.no</w:t>
          </w:r>
        </w:p>
      </w:tc>
      <w:tc>
        <w:tcPr>
          <w:tcW w:w="571" w:type="dxa"/>
          <w:vAlign w:val="bottom"/>
        </w:tcPr>
        <w:p w14:paraId="5CBCF508" w14:textId="5FB60228" w:rsidR="00AC7543" w:rsidRPr="001A2A14" w:rsidRDefault="00AC7543" w:rsidP="00AC7543">
          <w:pPr>
            <w:pStyle w:val="Bunntekst"/>
            <w:jc w:val="right"/>
            <w:rPr>
              <w:szCs w:val="16"/>
            </w:rPr>
          </w:pPr>
          <w:r w:rsidRPr="001A2A14">
            <w:rPr>
              <w:szCs w:val="16"/>
            </w:rPr>
            <w:fldChar w:fldCharType="begin"/>
          </w:r>
          <w:r w:rsidRPr="001A2A14">
            <w:rPr>
              <w:szCs w:val="16"/>
            </w:rPr>
            <w:instrText xml:space="preserve"> PAGE   \* </w:instrText>
          </w:r>
          <w:r w:rsidRPr="001A2A14">
            <w:rPr>
              <w:szCs w:val="16"/>
            </w:rPr>
            <w:fldChar w:fldCharType="separate"/>
          </w:r>
          <w:r w:rsidR="00E542DB" w:rsidRPr="001A2A14">
            <w:rPr>
              <w:b/>
              <w:bCs/>
              <w:noProof/>
              <w:szCs w:val="16"/>
            </w:rPr>
            <w:t>Feil! Bryterargument er ikke angitt.</w:t>
          </w:r>
          <w:r w:rsidRPr="001A2A14">
            <w:rPr>
              <w:szCs w:val="16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9CE64" w14:textId="77777777" w:rsidR="007D2B79" w:rsidRDefault="007D2B79" w:rsidP="00FC2158">
      <w:pPr>
        <w:spacing w:after="0" w:line="240" w:lineRule="auto"/>
      </w:pPr>
      <w:r>
        <w:separator/>
      </w:r>
    </w:p>
  </w:footnote>
  <w:footnote w:type="continuationSeparator" w:id="0">
    <w:p w14:paraId="3475CEFC" w14:textId="77777777" w:rsidR="007D2B79" w:rsidRDefault="007D2B79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D85464D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9AC"/>
    <w:rsid w:val="000E7C91"/>
    <w:rsid w:val="000F2268"/>
    <w:rsid w:val="0010224D"/>
    <w:rsid w:val="00143B4D"/>
    <w:rsid w:val="00175E42"/>
    <w:rsid w:val="001A2A14"/>
    <w:rsid w:val="00244B7F"/>
    <w:rsid w:val="002B0A7F"/>
    <w:rsid w:val="002B62E3"/>
    <w:rsid w:val="002E1427"/>
    <w:rsid w:val="00303AD1"/>
    <w:rsid w:val="00347006"/>
    <w:rsid w:val="003547C0"/>
    <w:rsid w:val="00356604"/>
    <w:rsid w:val="00356EB4"/>
    <w:rsid w:val="00361034"/>
    <w:rsid w:val="0037539F"/>
    <w:rsid w:val="003937BA"/>
    <w:rsid w:val="003959C0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2342"/>
    <w:rsid w:val="00564CFD"/>
    <w:rsid w:val="00582547"/>
    <w:rsid w:val="005A1180"/>
    <w:rsid w:val="006073EE"/>
    <w:rsid w:val="006B5798"/>
    <w:rsid w:val="006E60D4"/>
    <w:rsid w:val="00716959"/>
    <w:rsid w:val="0073168F"/>
    <w:rsid w:val="007D2B79"/>
    <w:rsid w:val="0081018A"/>
    <w:rsid w:val="00857436"/>
    <w:rsid w:val="00857E0D"/>
    <w:rsid w:val="008670DD"/>
    <w:rsid w:val="0088682B"/>
    <w:rsid w:val="0090033C"/>
    <w:rsid w:val="009667DF"/>
    <w:rsid w:val="0096715B"/>
    <w:rsid w:val="009C4CA1"/>
    <w:rsid w:val="009D23DF"/>
    <w:rsid w:val="009E7197"/>
    <w:rsid w:val="00A01E05"/>
    <w:rsid w:val="00A14706"/>
    <w:rsid w:val="00A828B5"/>
    <w:rsid w:val="00A83D39"/>
    <w:rsid w:val="00A87059"/>
    <w:rsid w:val="00AA6604"/>
    <w:rsid w:val="00AC5AE3"/>
    <w:rsid w:val="00AC7543"/>
    <w:rsid w:val="00AD0EDF"/>
    <w:rsid w:val="00AF4202"/>
    <w:rsid w:val="00B0653C"/>
    <w:rsid w:val="00B5012A"/>
    <w:rsid w:val="00B5049B"/>
    <w:rsid w:val="00B53F58"/>
    <w:rsid w:val="00B56D05"/>
    <w:rsid w:val="00B91520"/>
    <w:rsid w:val="00BD3AF6"/>
    <w:rsid w:val="00BE2BB4"/>
    <w:rsid w:val="00C114C9"/>
    <w:rsid w:val="00C463B4"/>
    <w:rsid w:val="00C478C7"/>
    <w:rsid w:val="00C6249F"/>
    <w:rsid w:val="00C70346"/>
    <w:rsid w:val="00C7260E"/>
    <w:rsid w:val="00CB7E19"/>
    <w:rsid w:val="00CE2E7C"/>
    <w:rsid w:val="00D037F1"/>
    <w:rsid w:val="00D52B61"/>
    <w:rsid w:val="00D57685"/>
    <w:rsid w:val="00DB55CE"/>
    <w:rsid w:val="00DD6EA3"/>
    <w:rsid w:val="00E25F33"/>
    <w:rsid w:val="00E35098"/>
    <w:rsid w:val="00E46046"/>
    <w:rsid w:val="00E542DB"/>
    <w:rsid w:val="00E7002B"/>
    <w:rsid w:val="00E71C73"/>
    <w:rsid w:val="00E776FF"/>
    <w:rsid w:val="00EC134E"/>
    <w:rsid w:val="00EE0CE0"/>
    <w:rsid w:val="00EE537A"/>
    <w:rsid w:val="00F0036E"/>
    <w:rsid w:val="00F221C7"/>
    <w:rsid w:val="00F25A85"/>
    <w:rsid w:val="00F45647"/>
    <w:rsid w:val="00F77FC2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D84E6CBD0344EFBAC6FA224CAA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8F1014-AF59-4D12-9330-76D9DCFC3481}"/>
      </w:docPartPr>
      <w:docPartBody>
        <w:p w:rsidR="00AD04FF" w:rsidRDefault="00323F85">
          <w:pPr>
            <w:pStyle w:val="F6D84E6CBD0344EFBAC6FA224CAAEE9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AFC6308ACBE4A5087610EFC59D41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688D27-F729-432D-A7D9-2A40F71B06B0}"/>
      </w:docPartPr>
      <w:docPartBody>
        <w:p w:rsidR="00AD04FF" w:rsidRDefault="00323F85">
          <w:pPr>
            <w:pStyle w:val="9AFC6308ACBE4A5087610EFC59D41A73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538B17ABEEC64DA8A5F641F70638D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661C29C-07C1-4DEF-AAB4-628351DD4A77}"/>
      </w:docPartPr>
      <w:docPartBody>
        <w:p w:rsidR="005505EC" w:rsidRDefault="00FF3D21" w:rsidP="00FF3D21">
          <w:pPr>
            <w:pStyle w:val="538B17ABEEC64DA8A5F641F70638D000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8CAE4EDD4BAB43FCA3F1BA7CD8B015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FBA1BC-6D22-4DE8-9D5D-9AB3EE336B45}"/>
      </w:docPartPr>
      <w:docPartBody>
        <w:p w:rsidR="005505EC" w:rsidRDefault="00FF3D21" w:rsidP="00FF3D21">
          <w:pPr>
            <w:pStyle w:val="8CAE4EDD4BAB43FCA3F1BA7CD8B0156A"/>
          </w:pPr>
          <w:r w:rsidRPr="00356EB4"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31910"/>
    <w:rsid w:val="00250175"/>
    <w:rsid w:val="00323F85"/>
    <w:rsid w:val="005505EC"/>
    <w:rsid w:val="005A5490"/>
    <w:rsid w:val="008451A1"/>
    <w:rsid w:val="00AD04FF"/>
    <w:rsid w:val="00BB68A6"/>
    <w:rsid w:val="00C851D4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FF3D21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D6DE24791513418BA229A23ACE064709">
    <w:name w:val="D6DE24791513418BA229A23ACE064709"/>
    <w:rsid w:val="00FF3D21"/>
  </w:style>
  <w:style w:type="paragraph" w:customStyle="1" w:styleId="8CAE4EDD4BAB43FCA3F1BA7CD8B0156A">
    <w:name w:val="8CAE4EDD4BAB43FCA3F1BA7CD8B0156A"/>
    <w:rsid w:val="00FF3D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191</TotalTime>
  <Pages>2</Pages>
  <Words>263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23</cp:revision>
  <dcterms:created xsi:type="dcterms:W3CDTF">2019-11-21T08:07:00Z</dcterms:created>
  <dcterms:modified xsi:type="dcterms:W3CDTF">2020-01-07T11:18:00Z</dcterms:modified>
</cp:coreProperties>
</file>