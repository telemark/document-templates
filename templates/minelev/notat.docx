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7F581" w14:textId="36FA444E" w:rsidR="008C72C0" w:rsidRDefault="00830FC2" w:rsidP="008C72C0">
      <w:pPr>
        <w:pStyle w:val="Overskrift3"/>
        <w:rPr>
          <w:sz w:val="34"/>
          <w:szCs w:val="34"/>
        </w:rPr>
      </w:pPr>
      <w:bookmarkStart w:id="0" w:name="OLE_LINK1"/>
      <w:bookmarkEnd w:id="0"/>
      <w:r>
        <w:rPr>
          <w:sz w:val="34"/>
          <w:szCs w:val="34"/>
        </w:rPr>
        <w:t>Lærern</w:t>
      </w:r>
      <w:r w:rsidR="008C72C0">
        <w:rPr>
          <w:sz w:val="34"/>
          <w:szCs w:val="34"/>
        </w:rPr>
        <w:t xml:space="preserve">otat – {navnElev} </w:t>
      </w:r>
    </w:p>
    <w:p w14:paraId="64873FA5" w14:textId="77777777" w:rsidR="004F2494" w:rsidRDefault="004F2494" w:rsidP="004F2494"/>
    <w:tbl>
      <w:tblPr>
        <w:tblStyle w:val="Tabellrutenett"/>
        <w:tblpPr w:leftFromText="142" w:rightFromText="142" w:bottomFromText="1191" w:vertAnchor="text" w:tblpY="1"/>
        <w:tblW w:w="9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710"/>
      </w:tblGrid>
      <w:tr w:rsidR="004F2494" w14:paraId="4F904DF0" w14:textId="77777777" w:rsidTr="00467A3A">
        <w:trPr>
          <w:trHeight w:hRule="exact" w:val="202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3567B" w14:textId="77777777" w:rsidR="004F2494" w:rsidRDefault="004F2494" w:rsidP="008C72C0">
            <w:pPr>
              <w:spacing w:line="240" w:lineRule="auto"/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98CD2" w14:textId="77777777" w:rsidR="004F2494" w:rsidRPr="008B01E6" w:rsidRDefault="004F2494" w:rsidP="007C76D0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/ {navnSkole} </w:t>
            </w:r>
          </w:p>
          <w:p w14:paraId="0B1C097E" w14:textId="77777777" w:rsidR="004F2494" w:rsidRPr="00815683" w:rsidRDefault="004F2494" w:rsidP="007C76D0">
            <w:pPr>
              <w:rPr>
                <w:sz w:val="20"/>
                <w:szCs w:val="20"/>
              </w:rPr>
            </w:pPr>
          </w:p>
          <w:p w14:paraId="4DA4D8E6" w14:textId="77777777" w:rsidR="004F2494" w:rsidRPr="00815683" w:rsidRDefault="004F2494" w:rsidP="007C76D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4821DD40" w14:textId="4599D44C" w:rsidR="004F2494" w:rsidRDefault="004F2494" w:rsidP="007C76D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39722F51" w14:textId="56517F5B" w:rsidR="008C72C0" w:rsidRPr="004134AA" w:rsidRDefault="008C72C0" w:rsidP="00575AC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Skrevet av:</w:t>
            </w:r>
            <w:r w:rsidR="00467A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{navn</w:t>
            </w:r>
            <w:r w:rsidR="00A6338C">
              <w:rPr>
                <w:sz w:val="18"/>
                <w:szCs w:val="18"/>
              </w:rPr>
              <w:t>Avsend</w:t>
            </w:r>
            <w:bookmarkStart w:id="3" w:name="_GoBack"/>
            <w:bookmarkEnd w:id="3"/>
            <w:r>
              <w:rPr>
                <w:sz w:val="18"/>
                <w:szCs w:val="18"/>
              </w:rPr>
              <w:t>er}</w:t>
            </w:r>
          </w:p>
          <w:p w14:paraId="5631B717" w14:textId="312A1F03" w:rsidR="004F2494" w:rsidRPr="004134AA" w:rsidRDefault="004F2494" w:rsidP="007C76D0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>Unntatt offentlighet iht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  <w:t>Offl §13 jf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Fvl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4C49DB33" w14:textId="77777777" w:rsidR="004F2494" w:rsidRPr="0055376B" w:rsidRDefault="004F2494" w:rsidP="007C76D0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486B184E" w14:textId="77777777" w:rsidR="004F2494" w:rsidRDefault="004F2494" w:rsidP="007C76D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7C939B9A" w14:textId="37F48DD5" w:rsidR="00CB5A58" w:rsidRPr="00CB5A58" w:rsidRDefault="00CB5A58" w:rsidP="00CB5A58">
      <w:r>
        <w:t>{innholdNotat}</w:t>
      </w:r>
      <w:r w:rsidR="004F2494">
        <w:t xml:space="preserve"> </w:t>
      </w:r>
    </w:p>
    <w:sectPr w:rsidR="00CB5A58" w:rsidRPr="00CB5A58" w:rsidSect="00657F6F">
      <w:headerReference w:type="first" r:id="rId11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4E561E" w14:textId="77777777" w:rsidR="005B596C" w:rsidRDefault="005B596C" w:rsidP="001144CF">
      <w:pPr>
        <w:spacing w:line="240" w:lineRule="auto"/>
      </w:pPr>
      <w:r>
        <w:separator/>
      </w:r>
    </w:p>
  </w:endnote>
  <w:endnote w:type="continuationSeparator" w:id="0">
    <w:p w14:paraId="23B2F23A" w14:textId="77777777" w:rsidR="005B596C" w:rsidRDefault="005B596C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F624F" w14:textId="77777777" w:rsidR="005B596C" w:rsidRDefault="005B596C" w:rsidP="001144CF">
      <w:pPr>
        <w:spacing w:line="240" w:lineRule="auto"/>
      </w:pPr>
      <w:r>
        <w:separator/>
      </w:r>
    </w:p>
  </w:footnote>
  <w:footnote w:type="continuationSeparator" w:id="0">
    <w:p w14:paraId="5F517CB4" w14:textId="77777777" w:rsidR="005B596C" w:rsidRDefault="005B596C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160B8" w14:textId="77777777"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1EED8A2A" wp14:editId="19DA254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6C"/>
    <w:rsid w:val="00002C7E"/>
    <w:rsid w:val="000E13FD"/>
    <w:rsid w:val="000E2462"/>
    <w:rsid w:val="001144CF"/>
    <w:rsid w:val="001502A9"/>
    <w:rsid w:val="001876ED"/>
    <w:rsid w:val="00277798"/>
    <w:rsid w:val="003078A6"/>
    <w:rsid w:val="003928F5"/>
    <w:rsid w:val="003A5C8C"/>
    <w:rsid w:val="0045562E"/>
    <w:rsid w:val="00467A3A"/>
    <w:rsid w:val="004F2494"/>
    <w:rsid w:val="00520DD1"/>
    <w:rsid w:val="00543F9D"/>
    <w:rsid w:val="005447DD"/>
    <w:rsid w:val="005551F5"/>
    <w:rsid w:val="00575ACA"/>
    <w:rsid w:val="005B596C"/>
    <w:rsid w:val="00657F6F"/>
    <w:rsid w:val="007439F9"/>
    <w:rsid w:val="007517D4"/>
    <w:rsid w:val="007B1256"/>
    <w:rsid w:val="007C254B"/>
    <w:rsid w:val="0081633C"/>
    <w:rsid w:val="00823381"/>
    <w:rsid w:val="00830FC2"/>
    <w:rsid w:val="008C72C0"/>
    <w:rsid w:val="008F02CF"/>
    <w:rsid w:val="00900AA0"/>
    <w:rsid w:val="00906627"/>
    <w:rsid w:val="00936E49"/>
    <w:rsid w:val="0095657C"/>
    <w:rsid w:val="00A12923"/>
    <w:rsid w:val="00A6338C"/>
    <w:rsid w:val="00AD2576"/>
    <w:rsid w:val="00AD4FB9"/>
    <w:rsid w:val="00AE5AAB"/>
    <w:rsid w:val="00AF70D9"/>
    <w:rsid w:val="00C35BEE"/>
    <w:rsid w:val="00CB5A58"/>
    <w:rsid w:val="00D0294C"/>
    <w:rsid w:val="00DD06B5"/>
    <w:rsid w:val="00E10802"/>
    <w:rsid w:val="00E22884"/>
    <w:rsid w:val="00E31FF8"/>
    <w:rsid w:val="00E967EB"/>
    <w:rsid w:val="00EC2C4E"/>
    <w:rsid w:val="00F05475"/>
    <w:rsid w:val="00F205E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B4E47D1"/>
  <w15:docId w15:val="{146BEE7F-47EB-42D2-8AFD-CA4A0FE0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fk-fh-fil01.login.top.no\program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Portefølje Utdanning</TermName>
          <TermId xmlns="http://schemas.microsoft.com/office/infopath/2007/PartnerControls">cb1aaf45-5396-44d9-a597-c5ec53e9b961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TaxCatchAll xmlns="1035ec43-ecc5-41ed-b823-4b902fff788d">
      <Value>13</Value>
      <Value>4</Value>
      <Value>10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ArchiveReference xmlns="0df99a4d-8ddd-4853-add7-6f42548de6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avd/>
  <mottaker/>
  <adresse/>
  <postnummer/>
  <varref/>
  <vardato/>
  <kontaktperson/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5A8454E1ADFBAB46AF1EAABCA57C76C7" ma:contentTypeVersion="13" ma:contentTypeDescription="Opprett et nytt dokument." ma:contentTypeScope="" ma:versionID="bcc4ee02fe5b8fbf08166d2f6f23192a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1A61-8338-4BC6-A98A-9398513B1EFB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0df99a4d-8ddd-4853-add7-6f42548de635"/>
    <ds:schemaRef ds:uri="http://schemas.openxmlformats.org/package/2006/metadata/core-properties"/>
    <ds:schemaRef ds:uri="1035ec43-ecc5-41ed-b823-4b902fff788d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2577F4F-E785-4F27-84D5-479C3F2A3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F287A9E2-3781-42A0-9847-69EEAF16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82DB311-7623-4AFC-8B3C-6931E65D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30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Seilskjær Frydendal</dc:creator>
  <cp:keywords/>
  <dc:description>Template by addpoint.no</dc:description>
  <cp:lastModifiedBy>Eva Seilskjær Frydendal</cp:lastModifiedBy>
  <cp:revision>10</cp:revision>
  <dcterms:created xsi:type="dcterms:W3CDTF">2018-06-22T10:58:00Z</dcterms:created>
  <dcterms:modified xsi:type="dcterms:W3CDTF">2018-08-20T08:33:00Z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0x010100293FDE3FCADA480B9A77BBDAD7DFA28C01005A8454E1ADFBAB46AF1EAABCA57C76C7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>13;#Portefølje Utdanning|cb1aaf45-5396-44d9-a597-c5ec53e9b961</vt:lpwstr>
  </property>
  <property fmtid="{D5CDD505-2E9C-101B-9397-08002B2CF9AE}" pid="6" name="GtProjectServiceArea">
    <vt:lpwstr>10;#Utdanning|46475d37-c854-439e-b04b-2433f2dc2566</vt:lpwstr>
  </property>
</Properties>
</file>