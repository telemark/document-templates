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r w:rsidRPr="00FE06CB">
              <w:rPr>
                <w:sz w:val="21"/>
                <w:szCs w:val="21"/>
              </w:rPr>
              <w:t>navn</w:t>
            </w:r>
            <w:proofErr w:type="spellEnd"/>
            <w:r w:rsidRPr="00FE06CB">
              <w:rPr>
                <w:sz w:val="21"/>
                <w:szCs w:val="21"/>
              </w:rPr>
              <w:t>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r w:rsidRPr="00FE06CB">
              <w:rPr>
                <w:sz w:val="21"/>
                <w:szCs w:val="21"/>
              </w:rPr>
              <w:t>adresse</w:t>
            </w:r>
            <w:proofErr w:type="spellEnd"/>
            <w:r w:rsidRPr="00FE06CB">
              <w:rPr>
                <w:sz w:val="21"/>
                <w:szCs w:val="21"/>
              </w:rPr>
              <w:t>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r w:rsidRPr="00FE06CB">
              <w:rPr>
                <w:sz w:val="21"/>
                <w:szCs w:val="21"/>
              </w:rPr>
              <w:t>postnr</w:t>
            </w:r>
            <w:proofErr w:type="spellEnd"/>
            <w:r w:rsidRPr="00FE06CB">
              <w:rPr>
                <w:sz w:val="21"/>
                <w:szCs w:val="21"/>
              </w:rPr>
              <w:t>} {</w:t>
            </w:r>
            <w:proofErr w:type="spellStart"/>
            <w:r w:rsidRPr="00FE06CB">
              <w:rPr>
                <w:sz w:val="21"/>
                <w:szCs w:val="21"/>
              </w:rPr>
              <w:t>poststed</w:t>
            </w:r>
            <w:proofErr w:type="spellEnd"/>
            <w:r w:rsidRPr="00FE06CB">
              <w:rPr>
                <w:sz w:val="21"/>
                <w:szCs w:val="21"/>
              </w:rPr>
              <w:t>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586AD3" w:rsidRDefault="00E63444" w:rsidP="00B751F6">
            <w:pPr>
              <w:rPr>
                <w:rFonts w:ascii="Times New Roman" w:hAnsi="Times New Roman" w:cs="Times New Roman"/>
                <w:shd w:val="clear" w:color="auto" w:fill="FFFFFF"/>
                <w:lang w:val="nb-NO" w:eastAsia="nb-NO"/>
              </w:rPr>
            </w:pPr>
            <w:r w:rsidRPr="00586AD3">
              <w:rPr>
                <w:rFonts w:ascii="Times New Roman" w:hAnsi="Times New Roman" w:cs="Times New Roman"/>
                <w:shd w:val="clear" w:color="auto" w:fill="FFFFFF"/>
                <w:lang w:val="nb-NO" w:eastAsia="nb-NO"/>
              </w:rPr>
              <w:t xml:space="preserve">/ </w:t>
            </w:r>
            <w:r w:rsidRPr="00586AD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>Team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proofErr w:type="spellStart"/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Referansenr</w:t>
            </w:r>
            <w:proofErr w:type="spellEnd"/>
            <w:proofErr w:type="gramStart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.:</w:t>
            </w:r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  <w:r w:rsidR="00ED3046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{</w:t>
            </w:r>
            <w:proofErr w:type="gramEnd"/>
            <w:r w:rsidR="005C3495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saksnummer</w:t>
            </w:r>
            <w:r w:rsidR="005C3495"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 xml:space="preserve">Deres </w:t>
            </w:r>
            <w:proofErr w:type="gramStart"/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dato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:  {</w:t>
            </w:r>
            <w:proofErr w:type="gramEnd"/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Vår dato</w:t>
            </w: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:     {</w:t>
            </w:r>
            <w:proofErr w:type="spellStart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datoSoknad</w:t>
            </w:r>
            <w:proofErr w:type="spellEnd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Pr="0033078E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E63444" w:rsidRPr="008D0AAF" w:rsidRDefault="00E63444" w:rsidP="0033078E">
      <w:pPr>
        <w:suppressAutoHyphens/>
        <w:spacing w:after="0" w:line="260" w:lineRule="atLeast"/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</w:pPr>
      <w:r w:rsidRPr="008D0AAF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8B33F9" w:rsidRPr="008D0AAF" w:rsidRDefault="00E63444" w:rsidP="00E63444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Deres søknad til «Tilskudd til frivillige organisas</w:t>
      </w:r>
      <w:r w:rsidR="008B33F9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joner til folkehelsearbeid» for </w:t>
      </w:r>
      <w:r w:rsidR="008B33F9" w:rsidRPr="008D0AAF">
        <w:rPr>
          <w:rFonts w:ascii="Times New Roman" w:hAnsi="Times New Roman" w:cs="Times New Roman"/>
        </w:rPr>
        <w:t>{</w:t>
      </w:r>
      <w:proofErr w:type="spellStart"/>
      <w:r w:rsidR="00876589">
        <w:rPr>
          <w:rFonts w:ascii="Times New Roman" w:hAnsi="Times New Roman" w:cs="Times New Roman"/>
        </w:rPr>
        <w:t>aa</w:t>
      </w:r>
      <w:r w:rsidR="008B33F9">
        <w:rPr>
          <w:rFonts w:ascii="Times New Roman" w:hAnsi="Times New Roman" w:cs="Times New Roman"/>
        </w:rPr>
        <w:t>r</w:t>
      </w:r>
      <w:proofErr w:type="spellEnd"/>
      <w:r w:rsidR="008B33F9" w:rsidRPr="008D0AAF">
        <w:rPr>
          <w:rFonts w:ascii="Times New Roman" w:hAnsi="Times New Roman" w:cs="Times New Roman"/>
        </w:rPr>
        <w:t>}</w:t>
      </w:r>
      <w:r w:rsidR="008B33F9">
        <w:rPr>
          <w:rFonts w:ascii="Times New Roman" w:hAnsi="Times New Roman" w:cs="Times New Roman"/>
        </w:rPr>
        <w:t xml:space="preserve"> er mottatt</w:t>
      </w:r>
      <w:r w:rsidR="008B33F9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.</w:t>
      </w:r>
    </w:p>
    <w:p w:rsidR="00E63444" w:rsidRPr="008D0AAF" w:rsidRDefault="00E63444" w:rsidP="00E63444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E63444" w:rsidRPr="008D0AAF" w:rsidRDefault="00E63444" w:rsidP="004E3146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Søknaden behandles i hovedutvalg for kultur</w:t>
      </w:r>
      <w:r w:rsidR="001A0225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, idrett og folkehelse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  <w:bookmarkStart w:id="3" w:name="_GoBack"/>
      <w:bookmarkEnd w:id="3"/>
      <w:r w:rsidR="00E9307B" w:rsidRPr="008D0AAF">
        <w:rPr>
          <w:rFonts w:ascii="Times New Roman" w:hAnsi="Times New Roman" w:cs="Times New Roman"/>
        </w:rPr>
        <w:t>{</w:t>
      </w:r>
      <w:proofErr w:type="spellStart"/>
      <w:r w:rsidR="00876589">
        <w:rPr>
          <w:rFonts w:ascii="Times New Roman" w:hAnsi="Times New Roman" w:cs="Times New Roman"/>
        </w:rPr>
        <w:t>moe</w:t>
      </w:r>
      <w:r w:rsidR="00E9307B">
        <w:rPr>
          <w:rFonts w:ascii="Times New Roman" w:hAnsi="Times New Roman" w:cs="Times New Roman"/>
        </w:rPr>
        <w:t>tedato</w:t>
      </w:r>
      <w:proofErr w:type="spellEnd"/>
      <w:r w:rsidR="00E9307B" w:rsidRPr="008D0AAF">
        <w:rPr>
          <w:rFonts w:ascii="Times New Roman" w:hAnsi="Times New Roman" w:cs="Times New Roman"/>
        </w:rPr>
        <w:t>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.</w:t>
      </w:r>
      <w:r w:rsidR="00E9307B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Svar på søknad sendes ut innen tre uker etter </w:t>
      </w:r>
      <w:r w:rsidR="00E9307B" w:rsidRPr="00E9307B">
        <w:rPr>
          <w:rFonts w:ascii="Times New Roman" w:eastAsia="DejaVu Sans" w:hAnsi="Times New Roman" w:cs="Times New Roman"/>
          <w:shd w:val="clear" w:color="auto" w:fill="FFFFFF"/>
          <w:lang w:eastAsia="nb-NO"/>
        </w:rPr>
        <w:t>politisk vedtak.</w:t>
      </w:r>
    </w:p>
    <w:p w:rsidR="004E3146" w:rsidRPr="008D0AAF" w:rsidRDefault="004E3146" w:rsidP="004E3146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4E3146" w:rsidRPr="008D0AAF" w:rsidRDefault="004E3146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Har du spørsmål? </w:t>
      </w:r>
      <w:r w:rsidR="001914F3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Ta gjerne k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ontakt </w:t>
      </w:r>
      <w:r w:rsidR="001914F3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med</w:t>
      </w:r>
      <w:r w:rsidR="009E7A6B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  <w:r w:rsidR="00D47522" w:rsidRPr="008D0AAF">
        <w:rPr>
          <w:rFonts w:ascii="Times New Roman" w:hAnsi="Times New Roman" w:cs="Times New Roman"/>
        </w:rPr>
        <w:t>{</w:t>
      </w:r>
      <w:proofErr w:type="spellStart"/>
      <w:r w:rsidR="00D47522" w:rsidRPr="008D0AAF">
        <w:rPr>
          <w:rFonts w:ascii="Times New Roman" w:hAnsi="Times New Roman" w:cs="Times New Roman"/>
        </w:rPr>
        <w:t>saksbehandlerTittel</w:t>
      </w:r>
      <w:proofErr w:type="spellEnd"/>
      <w:r w:rsidR="00D47522" w:rsidRPr="008D0AAF">
        <w:rPr>
          <w:rFonts w:ascii="Times New Roman" w:hAnsi="Times New Roman" w:cs="Times New Roman"/>
        </w:rPr>
        <w:t xml:space="preserve">} </w:t>
      </w:r>
      <w:r w:rsidR="00590790" w:rsidRPr="008D0AAF">
        <w:rPr>
          <w:rFonts w:ascii="Times New Roman" w:hAnsi="Times New Roman" w:cs="Times New Roman"/>
        </w:rPr>
        <w:t>{</w:t>
      </w:r>
      <w:proofErr w:type="spellStart"/>
      <w:r w:rsidR="00590790" w:rsidRPr="008D0AAF">
        <w:rPr>
          <w:rFonts w:ascii="Times New Roman" w:hAnsi="Times New Roman" w:cs="Times New Roman"/>
        </w:rPr>
        <w:t>saksbehandlerNavn</w:t>
      </w:r>
      <w:proofErr w:type="spellEnd"/>
      <w:r w:rsidR="00590790" w:rsidRPr="008D0AAF">
        <w:rPr>
          <w:rFonts w:ascii="Times New Roman" w:hAnsi="Times New Roman" w:cs="Times New Roman"/>
        </w:rPr>
        <w:t>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, epost: </w:t>
      </w:r>
      <w:r w:rsidR="00590790" w:rsidRPr="008D0AAF">
        <w:rPr>
          <w:rFonts w:ascii="Times New Roman" w:hAnsi="Times New Roman" w:cs="Times New Roman"/>
        </w:rPr>
        <w:t>{</w:t>
      </w:r>
      <w:proofErr w:type="spellStart"/>
      <w:r w:rsidR="00590790" w:rsidRPr="008D0AAF">
        <w:rPr>
          <w:rFonts w:ascii="Times New Roman" w:hAnsi="Times New Roman" w:cs="Times New Roman"/>
        </w:rPr>
        <w:t>saksbehandlerEpost</w:t>
      </w:r>
      <w:proofErr w:type="spellEnd"/>
      <w:r w:rsidR="00590790" w:rsidRPr="008D0AAF">
        <w:rPr>
          <w:rFonts w:ascii="Times New Roman" w:hAnsi="Times New Roman" w:cs="Times New Roman"/>
        </w:rPr>
        <w:t>}</w:t>
      </w:r>
      <w:r w:rsidR="00D47522" w:rsidRPr="008D0AAF">
        <w:rPr>
          <w:rFonts w:ascii="Times New Roman" w:hAnsi="Times New Roman" w:cs="Times New Roman"/>
        </w:rPr>
        <w:t xml:space="preserve">, 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tlf.:</w:t>
      </w:r>
      <w:r w:rsidR="00590790" w:rsidRPr="008D0AAF">
        <w:rPr>
          <w:rFonts w:ascii="Times New Roman" w:hAnsi="Times New Roman" w:cs="Times New Roman"/>
        </w:rPr>
        <w:t xml:space="preserve"> {</w:t>
      </w:r>
      <w:proofErr w:type="spellStart"/>
      <w:r w:rsidR="00590790" w:rsidRPr="008D0AAF">
        <w:rPr>
          <w:rFonts w:ascii="Times New Roman" w:hAnsi="Times New Roman" w:cs="Times New Roman"/>
        </w:rPr>
        <w:t>saksbehandlerTelefon</w:t>
      </w:r>
      <w:proofErr w:type="spellEnd"/>
      <w:r w:rsidR="00590790" w:rsidRPr="008D0AAF">
        <w:rPr>
          <w:rFonts w:ascii="Times New Roman" w:hAnsi="Times New Roman" w:cs="Times New Roman"/>
        </w:rPr>
        <w:t>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8D0AAF" w:rsidRDefault="00266B45" w:rsidP="00266B45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Med vennlig hilsen</w:t>
      </w:r>
    </w:p>
    <w:p w:rsidR="00266B45" w:rsidRPr="008D0AAF" w:rsidRDefault="00266B45" w:rsidP="00266B45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66B45" w:rsidRPr="008D0AAF" w:rsidRDefault="00266B45" w:rsidP="0033078E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586AD3" w:rsidRDefault="00586AD3" w:rsidP="00266B45">
      <w:pPr>
        <w:spacing w:line="260" w:lineRule="exact"/>
        <w:rPr>
          <w:rFonts w:ascii="Times New Roman" w:hAnsi="Times New Roman" w:cs="Times New Roman"/>
          <w:b/>
        </w:rPr>
      </w:pPr>
    </w:p>
    <w:p w:rsidR="00586AD3" w:rsidRDefault="00586AD3" w:rsidP="00266B45">
      <w:pPr>
        <w:spacing w:line="260" w:lineRule="exact"/>
        <w:rPr>
          <w:rFonts w:ascii="Times New Roman" w:hAnsi="Times New Roman" w:cs="Times New Roman"/>
          <w:b/>
        </w:rPr>
      </w:pPr>
    </w:p>
    <w:p w:rsidR="00586AD3" w:rsidRDefault="00586AD3" w:rsidP="00266B45">
      <w:pPr>
        <w:spacing w:line="260" w:lineRule="exact"/>
        <w:rPr>
          <w:rFonts w:ascii="Times New Roman" w:hAnsi="Times New Roman" w:cs="Times New Roman"/>
          <w:b/>
        </w:rPr>
      </w:pPr>
    </w:p>
    <w:p w:rsidR="004E3146" w:rsidRPr="008D0AAF" w:rsidRDefault="009E7A6B" w:rsidP="00266B45">
      <w:pPr>
        <w:spacing w:line="260" w:lineRule="exact"/>
        <w:rPr>
          <w:rFonts w:ascii="Times New Roman" w:hAnsi="Times New Roman" w:cs="Times New Roman"/>
          <w:b/>
        </w:rPr>
      </w:pPr>
      <w:r w:rsidRPr="008D0AAF">
        <w:rPr>
          <w:rFonts w:ascii="Times New Roman" w:hAnsi="Times New Roman" w:cs="Times New Roman"/>
          <w:b/>
        </w:rPr>
        <w:t>Her er sammendrag av søknaden vi har mottatt:</w:t>
      </w:r>
    </w:p>
    <w:p w:rsidR="009E7A6B" w:rsidRDefault="009E7A6B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</w:t>
      </w:r>
      <w:proofErr w:type="spellStart"/>
      <w:proofErr w:type="gramStart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sammendrag</w:t>
      </w:r>
      <w:proofErr w:type="spellEnd"/>
      <w:proofErr w:type="gramEnd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}</w:t>
      </w:r>
    </w:p>
    <w:sectPr w:rsidR="004E3146" w:rsidRPr="004E3146" w:rsidSect="00E63444">
      <w:headerReference w:type="default" r:id="rId8"/>
      <w:footerReference w:type="default" r:id="rId9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Postboks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Fylkesbakken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Bankkonto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4157B3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083E2A"/>
    <w:rsid w:val="001914F3"/>
    <w:rsid w:val="001A0225"/>
    <w:rsid w:val="00266B45"/>
    <w:rsid w:val="002B5D72"/>
    <w:rsid w:val="0033078E"/>
    <w:rsid w:val="003F539C"/>
    <w:rsid w:val="0040092F"/>
    <w:rsid w:val="004157B3"/>
    <w:rsid w:val="00446066"/>
    <w:rsid w:val="004E3146"/>
    <w:rsid w:val="00586AD3"/>
    <w:rsid w:val="00590790"/>
    <w:rsid w:val="005C3495"/>
    <w:rsid w:val="00876589"/>
    <w:rsid w:val="008B33F9"/>
    <w:rsid w:val="008D0AAF"/>
    <w:rsid w:val="009B61A0"/>
    <w:rsid w:val="009E7A6B"/>
    <w:rsid w:val="00AB37DF"/>
    <w:rsid w:val="00D47522"/>
    <w:rsid w:val="00E63444"/>
    <w:rsid w:val="00E8139F"/>
    <w:rsid w:val="00E9307B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0D3F25FD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D284385-BADD-4541-822A-33386DAE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F45040E3</Template>
  <TotalTime>12</TotalTime>
  <Pages>2</Pages>
  <Words>124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6</cp:revision>
  <dcterms:created xsi:type="dcterms:W3CDTF">2016-11-24T11:07:00Z</dcterms:created>
  <dcterms:modified xsi:type="dcterms:W3CDTF">2017-10-16T07:51:00Z</dcterms:modified>
</cp:coreProperties>
</file>